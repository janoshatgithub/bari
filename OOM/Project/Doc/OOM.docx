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920004" w:rsidP="00573AFF">
      <w:pPr>
        <w:pStyle w:val="TitleCover"/>
        <w:rPr>
          <w:sz w:val="56"/>
          <w:szCs w:val="56"/>
        </w:rPr>
      </w:pPr>
      <w:r w:rsidRPr="00920004">
        <w:rPr>
          <w:sz w:val="56"/>
          <w:szCs w:val="56"/>
        </w:rPr>
        <w:t>Objektorienterede metoder</w:t>
      </w:r>
      <w:r w:rsidR="00491A82"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rdtekst"/>
        <w:rPr>
          <w:lang w:val="da-DK" w:eastAsia="da-DK"/>
        </w:rPr>
      </w:pPr>
    </w:p>
    <w:p w:rsidR="00573AFF" w:rsidRDefault="00920004" w:rsidP="00573AFF">
      <w:pPr>
        <w:pStyle w:val="SubtitleCover"/>
      </w:pPr>
      <w:r>
        <w:t>Forår</w:t>
      </w:r>
      <w:r w:rsidR="00161973">
        <w:t xml:space="preserve"> </w:t>
      </w:r>
      <w:r w:rsidR="00573AFF">
        <w:t>20</w:t>
      </w:r>
      <w:r w:rsidR="00491A82">
        <w:t>1</w:t>
      </w:r>
      <w:r>
        <w:t>1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6D0A1D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6D0A1D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6D0A1D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CE7BD2">
      <w:pPr>
        <w:pStyle w:val="Overskrift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CE7BD2">
          <w:pPr>
            <w:jc w:val="center"/>
            <w:rPr>
              <w:lang w:val="da-DK" w:bidi="ar-SA"/>
            </w:rPr>
          </w:pPr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92630411" w:history="1">
            <w:r w:rsidR="00992817" w:rsidRPr="009332C0">
              <w:rPr>
                <w:rStyle w:val="Hyperlink"/>
                <w:noProof/>
                <w:lang w:val="da-DK"/>
              </w:rPr>
              <w:t>1.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Indledning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2" w:history="1">
            <w:r w:rsidR="00992817" w:rsidRPr="009332C0">
              <w:rPr>
                <w:rStyle w:val="Hyperlink"/>
                <w:noProof/>
                <w:lang w:val="da-DK"/>
              </w:rPr>
              <w:t>2.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Opgavebeskrivelse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3" w:history="1">
            <w:r w:rsidR="00992817" w:rsidRPr="009332C0">
              <w:rPr>
                <w:rStyle w:val="Hyperlink"/>
                <w:noProof/>
                <w:lang w:val="da-DK"/>
              </w:rPr>
              <w:t>3.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Analyse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4" w:history="1">
            <w:r w:rsidR="00992817" w:rsidRPr="009332C0">
              <w:rPr>
                <w:rStyle w:val="Hyperlink"/>
                <w:noProof/>
                <w:lang w:val="da-DK"/>
              </w:rPr>
              <w:t>7.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Design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5" w:history="1">
            <w:r w:rsidR="00992817" w:rsidRPr="009332C0">
              <w:rPr>
                <w:rStyle w:val="Hyperlink"/>
                <w:noProof/>
                <w:lang w:val="da-DK"/>
              </w:rPr>
              <w:t>4.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UP Iterationer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6" w:history="1">
            <w:r w:rsidR="00992817" w:rsidRPr="009332C0">
              <w:rPr>
                <w:rStyle w:val="Hyperlink"/>
                <w:noProof/>
                <w:lang w:val="da-DK"/>
              </w:rPr>
              <w:t>5.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Konklusion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7" w:history="1">
            <w:r w:rsidR="00992817" w:rsidRPr="009332C0">
              <w:rPr>
                <w:rStyle w:val="Hyperlink"/>
                <w:noProof/>
                <w:lang w:val="da-DK"/>
              </w:rPr>
              <w:t>6.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Bilag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18" w:history="1">
            <w:r w:rsidR="00992817" w:rsidRPr="009332C0">
              <w:rPr>
                <w:rStyle w:val="Hyperlink"/>
                <w:noProof/>
                <w:lang w:val="da-DK"/>
              </w:rPr>
              <w:t>6.1.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Krav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630419" w:history="1">
            <w:r w:rsidR="00992817" w:rsidRPr="009332C0">
              <w:rPr>
                <w:rStyle w:val="Hyperlink"/>
                <w:noProof/>
              </w:rPr>
              <w:t>6.1.1.</w:t>
            </w:r>
            <w:r w:rsidR="00992817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</w:rPr>
              <w:t>Funktionelle krav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3"/>
            <w:tabs>
              <w:tab w:val="left" w:pos="1100"/>
            </w:tabs>
            <w:rPr>
              <w:rFonts w:asciiTheme="minorHAnsi" w:eastAsiaTheme="minorEastAsia" w:hAnsiTheme="minorHAnsi" w:cstheme="minorBidi"/>
              <w:i w:val="0"/>
              <w:noProof/>
              <w:lang w:val="da-DK" w:eastAsia="da-DK" w:bidi="ar-SA"/>
            </w:rPr>
          </w:pPr>
          <w:hyperlink w:anchor="_Toc292630420" w:history="1">
            <w:r w:rsidR="00992817" w:rsidRPr="009332C0">
              <w:rPr>
                <w:rStyle w:val="Hyperlink"/>
                <w:noProof/>
              </w:rPr>
              <w:t>6.1.2.</w:t>
            </w:r>
            <w:r w:rsidR="00992817">
              <w:rPr>
                <w:rFonts w:asciiTheme="minorHAnsi" w:eastAsiaTheme="minorEastAsia" w:hAnsiTheme="minorHAnsi" w:cstheme="minorBidi"/>
                <w:i w:val="0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</w:rPr>
              <w:t>Ikke funktionelle krav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1" w:history="1">
            <w:r w:rsidR="00992817" w:rsidRPr="009332C0">
              <w:rPr>
                <w:rStyle w:val="Hyperlink"/>
                <w:noProof/>
                <w:lang w:val="da-DK" w:eastAsia="da-DK"/>
              </w:rPr>
              <w:t>6.2.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 w:eastAsia="da-DK"/>
              </w:rPr>
              <w:t>Dansk/engelsk termer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2" w:history="1">
            <w:r w:rsidR="00992817" w:rsidRPr="009332C0">
              <w:rPr>
                <w:rStyle w:val="Hyperlink"/>
                <w:noProof/>
                <w:lang w:val="da-DK" w:eastAsia="da-DK"/>
              </w:rPr>
              <w:t>6.3.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 w:eastAsia="da-DK"/>
              </w:rPr>
              <w:t>Administrtive use cases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3" w:history="1">
            <w:r w:rsidR="00992817" w:rsidRPr="009332C0">
              <w:rPr>
                <w:rStyle w:val="Hyperlink"/>
                <w:noProof/>
              </w:rPr>
              <w:t>6.4.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 w:eastAsia="da-DK"/>
              </w:rPr>
              <w:t>Use case beskrivelser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4" w:history="1">
            <w:r w:rsidR="00992817" w:rsidRPr="009332C0">
              <w:rPr>
                <w:rStyle w:val="Hyperlink"/>
                <w:noProof/>
                <w:lang w:eastAsia="da-DK"/>
              </w:rPr>
              <w:t>2.1.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eastAsia="da-DK"/>
              </w:rPr>
              <w:t>Krav/use case matrix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817" w:rsidRDefault="006D0A1D">
          <w:pPr>
            <w:pStyle w:val="Indholdsfortegnelse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92630425" w:history="1">
            <w:r w:rsidR="00992817" w:rsidRPr="009332C0">
              <w:rPr>
                <w:rStyle w:val="Hyperlink"/>
                <w:noProof/>
                <w:lang w:val="da-DK"/>
              </w:rPr>
              <w:t>6.5.</w:t>
            </w:r>
            <w:r w:rsidR="00992817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92817" w:rsidRPr="009332C0">
              <w:rPr>
                <w:rStyle w:val="Hyperlink"/>
                <w:noProof/>
                <w:lang w:val="da-DK"/>
              </w:rPr>
              <w:t>Indhold på vedlagte CD</w:t>
            </w:r>
            <w:r w:rsidR="009928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2817">
              <w:rPr>
                <w:noProof/>
                <w:webHidden/>
              </w:rPr>
              <w:instrText xml:space="preserve"> PAGEREF _Toc292630425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281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6D0A1D" w:rsidP="00CE7BD2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 w:rsidP="000A4B83">
      <w:pPr>
        <w:jc w:val="center"/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92630411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8821BF" w:rsidRPr="008821BF">
        <w:rPr>
          <w:lang w:val="da-DK"/>
        </w:rPr>
        <w:t>Objektorienterede metoder</w:t>
      </w:r>
      <w:r w:rsidR="008821BF">
        <w:rPr>
          <w:lang w:val="da-DK"/>
        </w:rPr>
        <w:t xml:space="preserve"> </w:t>
      </w:r>
      <w:r w:rsidRPr="00063B88">
        <w:rPr>
          <w:lang w:val="da-DK"/>
        </w:rPr>
        <w:t>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8821BF" w:rsidRDefault="00EC6984" w:rsidP="00063B88">
      <w:pPr>
        <w:pStyle w:val="Brdtekst"/>
        <w:rPr>
          <w:lang w:val="da-DK"/>
        </w:rPr>
      </w:pPr>
      <w:r>
        <w:rPr>
          <w:lang w:val="da-DK"/>
        </w:rPr>
        <w:t xml:space="preserve">Faget har taget udgangspunkt i </w:t>
      </w:r>
      <w:r w:rsidR="008821BF">
        <w:rPr>
          <w:lang w:val="da-DK"/>
        </w:rPr>
        <w:t xml:space="preserve">bogen </w:t>
      </w:r>
      <w:r>
        <w:rPr>
          <w:lang w:val="da-DK"/>
        </w:rPr>
        <w:t>”</w:t>
      </w:r>
      <w:r w:rsidR="008821BF" w:rsidRPr="008821BF">
        <w:rPr>
          <w:lang w:val="da-DK"/>
        </w:rPr>
        <w:t xml:space="preserve">UML 2 and the </w:t>
      </w:r>
      <w:proofErr w:type="spellStart"/>
      <w:r w:rsidR="008821BF" w:rsidRPr="008821BF">
        <w:rPr>
          <w:lang w:val="da-DK"/>
        </w:rPr>
        <w:t>Unified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Process</w:t>
      </w:r>
      <w:proofErr w:type="spellEnd"/>
      <w:r>
        <w:rPr>
          <w:lang w:val="da-DK"/>
        </w:rPr>
        <w:t xml:space="preserve">” </w:t>
      </w:r>
      <w:r w:rsidR="008821BF">
        <w:rPr>
          <w:lang w:val="da-DK"/>
        </w:rPr>
        <w:t>med undertitlen ”</w:t>
      </w:r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Practical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Object-Oriented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Analysis</w:t>
      </w:r>
      <w:proofErr w:type="spellEnd"/>
      <w:r w:rsidR="008821BF" w:rsidRPr="008821BF">
        <w:rPr>
          <w:lang w:val="da-DK"/>
        </w:rPr>
        <w:t xml:space="preserve"> and Design</w:t>
      </w:r>
      <w:r w:rsidR="008821BF">
        <w:rPr>
          <w:lang w:val="da-DK"/>
        </w:rPr>
        <w:t xml:space="preserve">” </w:t>
      </w:r>
      <w:r>
        <w:rPr>
          <w:lang w:val="da-DK"/>
        </w:rPr>
        <w:t xml:space="preserve">af </w:t>
      </w:r>
      <w:r w:rsidR="008821BF" w:rsidRPr="008821BF">
        <w:rPr>
          <w:lang w:val="da-DK"/>
        </w:rPr>
        <w:t xml:space="preserve">Jim </w:t>
      </w:r>
      <w:proofErr w:type="spellStart"/>
      <w:r w:rsidR="008821BF" w:rsidRPr="008821BF">
        <w:rPr>
          <w:lang w:val="da-DK"/>
        </w:rPr>
        <w:t>Arlow</w:t>
      </w:r>
      <w:proofErr w:type="spellEnd"/>
      <w:r w:rsidR="008821BF">
        <w:rPr>
          <w:lang w:val="da-DK"/>
        </w:rPr>
        <w:t xml:space="preserve"> og </w:t>
      </w:r>
      <w:proofErr w:type="spellStart"/>
      <w:r w:rsidR="008821BF" w:rsidRPr="008821BF">
        <w:rPr>
          <w:lang w:val="da-DK"/>
        </w:rPr>
        <w:t>Ila</w:t>
      </w:r>
      <w:proofErr w:type="spellEnd"/>
      <w:r w:rsidR="008821BF" w:rsidRPr="008821BF">
        <w:rPr>
          <w:lang w:val="da-DK"/>
        </w:rPr>
        <w:t xml:space="preserve"> </w:t>
      </w:r>
      <w:proofErr w:type="spellStart"/>
      <w:r w:rsidR="008821BF" w:rsidRPr="008821BF">
        <w:rPr>
          <w:lang w:val="da-DK"/>
        </w:rPr>
        <w:t>Neustadt</w:t>
      </w:r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.  Samt materiale udarbejdet af underviser </w:t>
      </w:r>
      <w:r w:rsidR="008821BF">
        <w:rPr>
          <w:lang w:val="da-DK"/>
        </w:rPr>
        <w:t xml:space="preserve">Jacob </w:t>
      </w:r>
      <w:proofErr w:type="spellStart"/>
      <w:r w:rsidR="008821BF">
        <w:rPr>
          <w:lang w:val="da-DK"/>
        </w:rPr>
        <w:t>Nordfalk</w:t>
      </w:r>
      <w:proofErr w:type="spellEnd"/>
      <w:r w:rsidR="008821BF">
        <w:rPr>
          <w:lang w:val="da-DK"/>
        </w:rPr>
        <w:t>.</w:t>
      </w:r>
      <w:r w:rsidR="0026063D">
        <w:rPr>
          <w:lang w:val="da-DK"/>
        </w:rPr>
        <w:t xml:space="preserve"> </w:t>
      </w:r>
    </w:p>
    <w:p w:rsidR="00B41B2D" w:rsidRDefault="00063B88" w:rsidP="00063B88">
      <w:pPr>
        <w:pStyle w:val="Brdteks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4" w:name="_Toc229650063"/>
      <w:bookmarkStart w:id="5" w:name="_Toc230252495"/>
      <w:bookmarkStart w:id="6" w:name="_Toc292630412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rdtekst"/>
        <w:rPr>
          <w:lang w:val="da-DK"/>
        </w:rPr>
      </w:pPr>
      <w:r w:rsidRPr="00E50963">
        <w:rPr>
          <w:lang w:val="da-DK"/>
        </w:rPr>
        <w:t>For at komme igennem så meget a</w:t>
      </w:r>
      <w:r w:rsidR="009457BE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</w:t>
      </w:r>
      <w:r w:rsidR="006F6BB9">
        <w:rPr>
          <w:lang w:val="da-DK"/>
        </w:rPr>
        <w:t>,</w:t>
      </w:r>
      <w:r w:rsidR="00161973">
        <w:rPr>
          <w:lang w:val="da-DK"/>
        </w:rPr>
        <w:t xml:space="preserve">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rdteks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</w:t>
      </w:r>
      <w:r w:rsidR="006F6BB9">
        <w:rPr>
          <w:lang w:val="da-DK"/>
        </w:rPr>
        <w:t>,</w:t>
      </w:r>
      <w:r>
        <w:rPr>
          <w:lang w:val="da-DK"/>
        </w:rPr>
        <w:t xml:space="preserve">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rdteks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F47CFE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>Det er en løsning</w:t>
      </w:r>
      <w:r w:rsidR="009D49FF">
        <w:rPr>
          <w:lang w:val="da-DK"/>
        </w:rPr>
        <w:t>,</w:t>
      </w:r>
      <w:r w:rsidRPr="006509AE">
        <w:rPr>
          <w:lang w:val="da-DK"/>
        </w:rPr>
        <w:t xml:space="preserve"> jeg startede på under f</w:t>
      </w:r>
      <w:r w:rsidR="009457BE">
        <w:rPr>
          <w:lang w:val="da-DK"/>
        </w:rPr>
        <w:t>aget Web og Serverprogrammering</w:t>
      </w:r>
      <w:r w:rsidR="00F47CFE">
        <w:rPr>
          <w:lang w:val="da-DK"/>
        </w:rPr>
        <w:t xml:space="preserve"> efteråret 2009 og som jeg videreudviklede i faget Databasesystemer og Web efteråret 2010. Begge</w:t>
      </w:r>
      <w:r w:rsidRPr="006509AE">
        <w:rPr>
          <w:lang w:val="da-DK"/>
        </w:rPr>
        <w:t xml:space="preserve"> rapporten kan findes på den vedlagte cd.</w:t>
      </w:r>
    </w:p>
    <w:p w:rsidR="0045605D" w:rsidRDefault="006509AE" w:rsidP="000574EF">
      <w:pPr>
        <w:pStyle w:val="Brdtekst"/>
        <w:rPr>
          <w:lang w:val="da-DK"/>
        </w:rPr>
      </w:pPr>
      <w:r w:rsidRPr="006509AE">
        <w:rPr>
          <w:lang w:val="da-DK"/>
        </w:rPr>
        <w:t xml:space="preserve">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Web og Serverprogrammering </w:t>
      </w:r>
      <w:r w:rsidRPr="006509AE">
        <w:rPr>
          <w:lang w:val="da-DK"/>
        </w:rPr>
        <w:t xml:space="preserve">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dnotehenvisning"/>
          <w:lang w:val="da-DK"/>
        </w:rPr>
        <w:footnoteReference w:id="2"/>
      </w:r>
      <w:r w:rsidRPr="006509AE">
        <w:rPr>
          <w:lang w:val="da-DK"/>
        </w:rPr>
        <w:t>. En lille del af opgaven skulle også demonstrere</w:t>
      </w:r>
      <w:r w:rsidR="006F6BB9">
        <w:rPr>
          <w:lang w:val="da-DK"/>
        </w:rPr>
        <w:t>,</w:t>
      </w:r>
      <w:r w:rsidRPr="006509AE">
        <w:rPr>
          <w:lang w:val="da-DK"/>
        </w:rPr>
        <w:t xml:space="preserve"> at løsningen kunn</w:t>
      </w:r>
      <w:r w:rsidR="009457BE">
        <w:rPr>
          <w:lang w:val="da-DK"/>
        </w:rPr>
        <w:t>e persistere data i en database, s</w:t>
      </w:r>
      <w:r w:rsidRPr="006509AE">
        <w:rPr>
          <w:lang w:val="da-DK"/>
        </w:rPr>
        <w:t xml:space="preserve">å der blev lavet 2 tabeller. </w:t>
      </w:r>
      <w:r w:rsidR="00F47CFE">
        <w:rPr>
          <w:lang w:val="da-DK"/>
        </w:rPr>
        <w:t xml:space="preserve">Under faget </w:t>
      </w:r>
      <w:r w:rsidR="00F47CFE" w:rsidRPr="00F47CFE">
        <w:rPr>
          <w:lang w:val="da-DK"/>
        </w:rPr>
        <w:t xml:space="preserve">Databasesystemer og Web </w:t>
      </w:r>
      <w:r w:rsidR="00F47CFE">
        <w:rPr>
          <w:lang w:val="da-DK"/>
        </w:rPr>
        <w:t>var mit fokus</w:t>
      </w:r>
      <w:r w:rsidRPr="006509AE">
        <w:rPr>
          <w:lang w:val="da-DK"/>
        </w:rPr>
        <w:t xml:space="preserve"> på database delen</w:t>
      </w:r>
      <w:r w:rsidR="00E114E5">
        <w:rPr>
          <w:lang w:val="da-DK"/>
        </w:rPr>
        <w:t>, hvor antallet af tabeller kom op på 11</w:t>
      </w:r>
      <w:r w:rsidRPr="006509AE">
        <w:rPr>
          <w:lang w:val="da-DK"/>
        </w:rPr>
        <w:t>.</w:t>
      </w:r>
      <w:r w:rsidR="00F47CFE">
        <w:rPr>
          <w:lang w:val="da-DK"/>
        </w:rPr>
        <w:t xml:space="preserve"> Begge løsninger kan godt bet</w:t>
      </w:r>
      <w:r w:rsidR="00F73271">
        <w:rPr>
          <w:lang w:val="da-DK"/>
        </w:rPr>
        <w:t xml:space="preserve">ragtes som </w:t>
      </w:r>
      <w:r w:rsidR="00A3081F">
        <w:rPr>
          <w:lang w:val="da-DK"/>
        </w:rPr>
        <w:t>prototyper.</w:t>
      </w:r>
      <w:r w:rsidR="00F47CFE">
        <w:rPr>
          <w:lang w:val="da-DK"/>
        </w:rPr>
        <w:t xml:space="preserve"> </w:t>
      </w:r>
    </w:p>
    <w:p w:rsidR="00E114E5" w:rsidRDefault="00E114E5" w:rsidP="000574EF">
      <w:pPr>
        <w:pStyle w:val="Brdtekst"/>
        <w:rPr>
          <w:lang w:val="da-DK"/>
        </w:rPr>
      </w:pPr>
      <w:r>
        <w:rPr>
          <w:lang w:val="da-DK"/>
        </w:rPr>
        <w:t xml:space="preserve">I denne opgave vil jeg starte forfra med </w:t>
      </w:r>
      <w:r w:rsidR="00F862DF">
        <w:rPr>
          <w:lang w:val="da-DK"/>
        </w:rPr>
        <w:t xml:space="preserve">krav, </w:t>
      </w:r>
      <w:r>
        <w:rPr>
          <w:lang w:val="da-DK"/>
        </w:rPr>
        <w:t>analyse, design af ovenstående system.</w:t>
      </w:r>
      <w:r w:rsidR="00F862DF">
        <w:rPr>
          <w:lang w:val="da-DK"/>
        </w:rPr>
        <w:t xml:space="preserve"> Selve UP processen vil ikke fremgå af denne rapport, da det ikke svært at beskrive denne proces i rapport form. Så rapporten vil følge den gamle vandfaldsmodel, med krav, analyse, design, etc. </w:t>
      </w:r>
    </w:p>
    <w:p w:rsidR="00852C92" w:rsidRDefault="00852C92" w:rsidP="000574EF">
      <w:pPr>
        <w:pStyle w:val="Brdtekst"/>
        <w:rPr>
          <w:lang w:val="da-DK"/>
        </w:rPr>
      </w:pPr>
      <w:r>
        <w:rPr>
          <w:lang w:val="da-DK"/>
        </w:rPr>
        <w:t>Funktionelle og ikke funktionelle krav til ovenstående kan ses under bilag.</w:t>
      </w:r>
      <w:r w:rsidR="00541780">
        <w:rPr>
          <w:lang w:val="da-DK"/>
        </w:rPr>
        <w:t xml:space="preserve"> Se</w:t>
      </w:r>
      <w:r w:rsidR="00ED5640">
        <w:rPr>
          <w:lang w:val="da-DK"/>
        </w:rPr>
        <w:t xml:space="preserve"> under bilag afsnit </w:t>
      </w:r>
      <w:r w:rsidR="006D0A1D">
        <w:rPr>
          <w:lang w:val="da-DK"/>
        </w:rPr>
        <w:fldChar w:fldCharType="begin"/>
      </w:r>
      <w:r w:rsidR="00541780">
        <w:rPr>
          <w:lang w:val="da-DK"/>
        </w:rPr>
        <w:instrText xml:space="preserve"> REF _Ref292531489 \r \h </w:instrText>
      </w:r>
      <w:r w:rsidR="006D0A1D">
        <w:rPr>
          <w:lang w:val="da-DK"/>
        </w:rPr>
      </w:r>
      <w:r w:rsidR="006D0A1D">
        <w:rPr>
          <w:lang w:val="da-DK"/>
        </w:rPr>
        <w:fldChar w:fldCharType="separate"/>
      </w:r>
      <w:r w:rsidR="00B82E03">
        <w:rPr>
          <w:lang w:val="da-DK"/>
        </w:rPr>
        <w:t>6.1</w:t>
      </w:r>
      <w:r w:rsidR="006D0A1D">
        <w:rPr>
          <w:lang w:val="da-DK"/>
        </w:rPr>
        <w:fldChar w:fldCharType="end"/>
      </w:r>
      <w:r w:rsidR="00ED5640">
        <w:rPr>
          <w:lang w:val="da-DK"/>
        </w:rPr>
        <w:t>.</w:t>
      </w:r>
      <w:r>
        <w:rPr>
          <w:lang w:val="da-DK"/>
        </w:rPr>
        <w:t xml:space="preserve"> </w:t>
      </w:r>
      <w:r w:rsidR="00C61A49">
        <w:rPr>
          <w:lang w:val="da-DK"/>
        </w:rPr>
        <w:t>Dette skal ses som kravspecifikationer, samme med ovenstående opgave beskrivelse.</w:t>
      </w:r>
    </w:p>
    <w:p w:rsidR="00F862DF" w:rsidRDefault="00F862DF" w:rsidP="000574EF">
      <w:pPr>
        <w:pStyle w:val="Brdtekst"/>
        <w:rPr>
          <w:lang w:val="da-DK"/>
        </w:rPr>
      </w:pPr>
      <w:r>
        <w:rPr>
          <w:lang w:val="da-DK"/>
        </w:rPr>
        <w:t xml:space="preserve">Jeg vil dog komme ind på hvordan opgaven kunne løses vha. af UP </w:t>
      </w:r>
      <w:proofErr w:type="spellStart"/>
      <w:r>
        <w:rPr>
          <w:lang w:val="da-DK"/>
        </w:rPr>
        <w:t>iterationer</w:t>
      </w:r>
      <w:proofErr w:type="spellEnd"/>
      <w:r>
        <w:rPr>
          <w:lang w:val="da-DK"/>
        </w:rPr>
        <w:t>.</w:t>
      </w:r>
    </w:p>
    <w:p w:rsidR="002E2DBA" w:rsidRDefault="002E2DBA" w:rsidP="000574EF">
      <w:pPr>
        <w:pStyle w:val="Brdtekst"/>
        <w:rPr>
          <w:lang w:val="da-DK"/>
        </w:rPr>
      </w:pPr>
      <w:r>
        <w:rPr>
          <w:lang w:val="da-DK"/>
        </w:rPr>
        <w:t>Da jeg altid skriver på engelsk i min kode, har jeg valgt at mine UML diagrammer også er på engelsk. Men da rapporter her er på dansk har jeg vedlagt en dansk/engelsk ordliste under bilag.</w:t>
      </w:r>
      <w:r w:rsidR="005B735D">
        <w:rPr>
          <w:lang w:val="da-DK"/>
        </w:rPr>
        <w:t xml:space="preserve"> Se afsnit </w:t>
      </w:r>
      <w:r w:rsidR="006D0A1D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_Ref292534198 \r \h </w:instrText>
      </w:r>
      <w:r w:rsidR="006D0A1D">
        <w:rPr>
          <w:lang w:val="da-DK"/>
        </w:rPr>
      </w:r>
      <w:r w:rsidR="006D0A1D">
        <w:rPr>
          <w:lang w:val="da-DK"/>
        </w:rPr>
        <w:fldChar w:fldCharType="separate"/>
      </w:r>
      <w:r w:rsidR="00B82E03">
        <w:rPr>
          <w:lang w:val="da-DK"/>
        </w:rPr>
        <w:t>6.2</w:t>
      </w:r>
      <w:r w:rsidR="006D0A1D">
        <w:rPr>
          <w:lang w:val="da-DK"/>
        </w:rPr>
        <w:fldChar w:fldCharType="end"/>
      </w:r>
      <w:r w:rsidR="005B735D">
        <w:rPr>
          <w:lang w:val="da-DK"/>
        </w:rPr>
        <w:t>.</w:t>
      </w:r>
    </w:p>
    <w:p w:rsidR="00D061EE" w:rsidRDefault="00D061EE" w:rsidP="000574EF">
      <w:pPr>
        <w:pStyle w:val="Brdtekst"/>
        <w:rPr>
          <w:lang w:val="da-DK"/>
        </w:rPr>
      </w:pPr>
      <w:r>
        <w:rPr>
          <w:lang w:val="da-DK"/>
        </w:rPr>
        <w:t xml:space="preserve">Alle diagrammer er udarbejdet vha. af programmer </w:t>
      </w:r>
      <w:proofErr w:type="spellStart"/>
      <w:r>
        <w:rPr>
          <w:lang w:val="da-DK"/>
        </w:rPr>
        <w:t>MagicDraw</w:t>
      </w:r>
      <w:proofErr w:type="spellEnd"/>
      <w:r>
        <w:rPr>
          <w:rStyle w:val="Fodnotehenvisning"/>
          <w:lang w:val="da-DK"/>
        </w:rPr>
        <w:footnoteReference w:id="3"/>
      </w:r>
      <w:r>
        <w:rPr>
          <w:lang w:val="da-DK"/>
        </w:rPr>
        <w:t>.</w:t>
      </w:r>
    </w:p>
    <w:p w:rsidR="00E86D11" w:rsidRDefault="009457BE" w:rsidP="000574EF">
      <w:pPr>
        <w:pStyle w:val="Brdtekst"/>
        <w:rPr>
          <w:lang w:val="da-DK"/>
        </w:rPr>
      </w:pPr>
      <w:r>
        <w:rPr>
          <w:lang w:val="da-DK"/>
        </w:rPr>
        <w:t>I de følgende afsnit</w:t>
      </w:r>
      <w:r w:rsidR="00CB5699">
        <w:rPr>
          <w:lang w:val="da-DK"/>
        </w:rPr>
        <w:t xml:space="preserve"> gennemgås de forskellige</w:t>
      </w:r>
      <w:r w:rsidR="00F862DF">
        <w:rPr>
          <w:lang w:val="da-DK"/>
        </w:rPr>
        <w:t xml:space="preserve"> udviklingsfaser, starte</w:t>
      </w:r>
      <w:r w:rsidR="000018CA">
        <w:rPr>
          <w:lang w:val="da-DK"/>
        </w:rPr>
        <w:t>nde</w:t>
      </w:r>
      <w:r w:rsidR="00ED5640">
        <w:rPr>
          <w:lang w:val="da-DK"/>
        </w:rPr>
        <w:t xml:space="preserve"> med analysen</w:t>
      </w:r>
      <w:r w:rsidR="00F862DF">
        <w:rPr>
          <w:lang w:val="da-DK"/>
        </w:rPr>
        <w:t>.</w:t>
      </w:r>
    </w:p>
    <w:p w:rsidR="00642576" w:rsidRPr="003342EE" w:rsidRDefault="003342EE" w:rsidP="00642576">
      <w:pPr>
        <w:pStyle w:val="Brdtekst"/>
        <w:rPr>
          <w:lang w:val="da-DK"/>
        </w:rPr>
      </w:pPr>
      <w:r w:rsidRPr="003342EE">
        <w:rPr>
          <w:lang w:val="da-DK"/>
        </w:rPr>
        <w:lastRenderedPageBreak/>
        <w:t xml:space="preserve"> </w:t>
      </w:r>
    </w:p>
    <w:p w:rsidR="00426B97" w:rsidRPr="003342EE" w:rsidRDefault="003342EE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7" w:name="_Toc292630413"/>
      <w:r>
        <w:rPr>
          <w:lang w:val="da-DK"/>
        </w:rPr>
        <w:t>Analyse</w:t>
      </w:r>
      <w:bookmarkEnd w:id="7"/>
    </w:p>
    <w:p w:rsidR="00A501C4" w:rsidRDefault="00A501C4" w:rsidP="00A501C4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  <w:t xml:space="preserve">Jeg har valg at lave 2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diagrammer, selv om der kun er et system. Diagrammer er opdelt efter administrative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og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som giver </w:t>
      </w:r>
      <w:r w:rsidR="008A6A4D">
        <w:rPr>
          <w:lang w:val="da-DK"/>
        </w:rPr>
        <w:t xml:space="preserve">værdi til løsningen. De administrative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kan ses under bilag</w:t>
      </w:r>
      <w:r w:rsidR="005B735D">
        <w:rPr>
          <w:lang w:val="da-DK"/>
        </w:rPr>
        <w:t xml:space="preserve">. Se afsnit </w:t>
      </w:r>
      <w:r w:rsidR="006D0A1D">
        <w:rPr>
          <w:lang w:val="da-DK"/>
        </w:rPr>
        <w:fldChar w:fldCharType="begin"/>
      </w:r>
      <w:r w:rsidR="005B735D">
        <w:rPr>
          <w:lang w:val="da-DK"/>
        </w:rPr>
        <w:instrText xml:space="preserve"> REF _Ref292534151 \r \h </w:instrText>
      </w:r>
      <w:r w:rsidR="006D0A1D">
        <w:rPr>
          <w:lang w:val="da-DK"/>
        </w:rPr>
      </w:r>
      <w:r w:rsidR="006D0A1D">
        <w:rPr>
          <w:lang w:val="da-DK"/>
        </w:rPr>
        <w:fldChar w:fldCharType="separate"/>
      </w:r>
      <w:r w:rsidR="00B82E03">
        <w:rPr>
          <w:lang w:val="da-DK"/>
        </w:rPr>
        <w:t>6.3</w:t>
      </w:r>
      <w:r w:rsidR="006D0A1D">
        <w:rPr>
          <w:lang w:val="da-DK"/>
        </w:rPr>
        <w:fldChar w:fldCharType="end"/>
      </w:r>
      <w:r w:rsidR="008A6A4D">
        <w:rPr>
          <w:lang w:val="da-DK"/>
        </w:rPr>
        <w:t xml:space="preserve">. Disse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 vil jeg ikke komme ind på, da de er ret trivielle CRUD</w:t>
      </w:r>
      <w:r w:rsidR="008A6A4D">
        <w:rPr>
          <w:rStyle w:val="Fodnotehenvisning"/>
          <w:lang w:val="da-DK"/>
        </w:rPr>
        <w:footnoteReference w:id="4"/>
      </w:r>
      <w:r w:rsidR="008A6A4D">
        <w:rPr>
          <w:lang w:val="da-DK"/>
        </w:rPr>
        <w:t xml:space="preserve"> </w:t>
      </w:r>
      <w:proofErr w:type="spellStart"/>
      <w:r w:rsidR="008A6A4D">
        <w:rPr>
          <w:lang w:val="da-DK"/>
        </w:rPr>
        <w:t>use</w:t>
      </w:r>
      <w:proofErr w:type="spellEnd"/>
      <w:r w:rsidR="008A6A4D">
        <w:rPr>
          <w:lang w:val="da-DK"/>
        </w:rPr>
        <w:t xml:space="preserve"> cases. </w:t>
      </w:r>
    </w:p>
    <w:p w:rsidR="008A6A4D" w:rsidRDefault="008A6A4D" w:rsidP="00A501C4">
      <w:pPr>
        <w:rPr>
          <w:lang w:val="da-DK"/>
        </w:rPr>
      </w:pPr>
    </w:p>
    <w:p w:rsidR="00DD30BE" w:rsidRDefault="00CC4C54" w:rsidP="00DD30BE">
      <w:pPr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320540"/>
            <wp:effectExtent l="19050" t="0" r="1905" b="0"/>
            <wp:docPr id="3" name="Use case.jpg" descr="C:\GoogleCode\bari\OOM\Project\Doc\Drawing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A4D" w:rsidRPr="005B735D" w:rsidRDefault="00DD30BE" w:rsidP="00DD30BE">
      <w:pPr>
        <w:pStyle w:val="Billedtekst"/>
        <w:rPr>
          <w:lang w:val="da-DK"/>
        </w:rPr>
      </w:pPr>
      <w:r w:rsidRPr="005B735D">
        <w:rPr>
          <w:lang w:val="da-DK"/>
        </w:rPr>
        <w:t xml:space="preserve">Figur </w:t>
      </w:r>
      <w:r w:rsidR="006D0A1D">
        <w:fldChar w:fldCharType="begin"/>
      </w:r>
      <w:r w:rsidR="00AD3185" w:rsidRPr="005B735D">
        <w:rPr>
          <w:lang w:val="da-DK"/>
        </w:rPr>
        <w:instrText xml:space="preserve"> SEQ Figur \* ARABIC </w:instrText>
      </w:r>
      <w:r w:rsidR="006D0A1D">
        <w:fldChar w:fldCharType="separate"/>
      </w:r>
      <w:r w:rsidR="00B661EA">
        <w:rPr>
          <w:noProof/>
          <w:lang w:val="da-DK"/>
        </w:rPr>
        <w:t>1</w:t>
      </w:r>
      <w:r w:rsidR="006D0A1D">
        <w:fldChar w:fldCharType="end"/>
      </w:r>
      <w:r w:rsidRPr="005B735D">
        <w:rPr>
          <w:lang w:val="da-DK"/>
        </w:rPr>
        <w:t xml:space="preserve">- </w:t>
      </w:r>
      <w:proofErr w:type="spellStart"/>
      <w:r w:rsidRPr="005B735D">
        <w:rPr>
          <w:lang w:val="da-DK"/>
        </w:rPr>
        <w:t>BaRI</w:t>
      </w:r>
      <w:proofErr w:type="spellEnd"/>
      <w:r w:rsidRPr="005B735D">
        <w:rPr>
          <w:lang w:val="da-DK"/>
        </w:rPr>
        <w:t xml:space="preserve">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Cases</w:t>
      </w:r>
    </w:p>
    <w:p w:rsidR="009A018C" w:rsidRDefault="00DD30BE" w:rsidP="00DD30BE">
      <w:pPr>
        <w:rPr>
          <w:lang w:val="da-DK"/>
        </w:rPr>
      </w:pPr>
      <w:r>
        <w:rPr>
          <w:lang w:val="da-DK"/>
        </w:rPr>
        <w:tab/>
      </w:r>
      <w:r w:rsidRPr="00DD30BE">
        <w:rPr>
          <w:lang w:val="da-DK"/>
        </w:rPr>
        <w:t>Som det fremgår af o</w:t>
      </w:r>
      <w:r>
        <w:rPr>
          <w:lang w:val="da-DK"/>
        </w:rPr>
        <w:t xml:space="preserve">verstående, så er alle brugertyper, som også fremgår af kravene med på diagrammet. Der er fordi de enkelte brugerroller er vigtige for valgmulighederne i flere af ovenstående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cases. </w:t>
      </w:r>
      <w:r w:rsidR="009A018C">
        <w:rPr>
          <w:lang w:val="da-DK"/>
        </w:rPr>
        <w:t xml:space="preserve">En </w:t>
      </w:r>
      <w:proofErr w:type="spellStart"/>
      <w:r w:rsidR="009A018C">
        <w:rPr>
          <w:lang w:val="da-DK"/>
        </w:rPr>
        <w:t>Use</w:t>
      </w:r>
      <w:proofErr w:type="spellEnd"/>
      <w:r w:rsidR="009A018C">
        <w:rPr>
          <w:lang w:val="da-DK"/>
        </w:rPr>
        <w:t xml:space="preserve"> case som </w:t>
      </w:r>
      <w:proofErr w:type="spellStart"/>
      <w:r w:rsidR="009A018C">
        <w:rPr>
          <w:lang w:val="da-DK"/>
        </w:rPr>
        <w:t>login</w:t>
      </w:r>
      <w:proofErr w:type="spellEnd"/>
      <w:r w:rsidR="009A018C">
        <w:rPr>
          <w:lang w:val="da-DK"/>
        </w:rPr>
        <w:t xml:space="preserve"> til systemet og </w:t>
      </w:r>
      <w:proofErr w:type="spellStart"/>
      <w:r w:rsidR="009A018C">
        <w:rPr>
          <w:lang w:val="da-DK"/>
        </w:rPr>
        <w:t>log</w:t>
      </w:r>
      <w:r w:rsidR="00266803">
        <w:rPr>
          <w:lang w:val="da-DK"/>
        </w:rPr>
        <w:t>ud</w:t>
      </w:r>
      <w:proofErr w:type="spellEnd"/>
      <w:r w:rsidR="009A018C">
        <w:rPr>
          <w:lang w:val="da-DK"/>
        </w:rPr>
        <w:t>, har jeg valgt helt at se bort fra, da jeg ikke mener de giver værdi i analyse fasen.</w:t>
      </w:r>
      <w:r w:rsidR="0027460A">
        <w:rPr>
          <w:lang w:val="da-DK"/>
        </w:rPr>
        <w:t xml:space="preserve"> Til slut har jeg lavet </w:t>
      </w:r>
      <w:proofErr w:type="gramStart"/>
      <w:r w:rsidR="0027460A">
        <w:rPr>
          <w:lang w:val="da-DK"/>
        </w:rPr>
        <w:t>en</w:t>
      </w:r>
      <w:proofErr w:type="gramEnd"/>
      <w:r w:rsidR="0027460A">
        <w:rPr>
          <w:lang w:val="da-DK"/>
        </w:rPr>
        <w:t xml:space="preserve"> </w:t>
      </w:r>
      <w:proofErr w:type="spellStart"/>
      <w:r w:rsidR="0027460A">
        <w:rPr>
          <w:lang w:val="da-DK"/>
        </w:rPr>
        <w:t>krav/use</w:t>
      </w:r>
      <w:proofErr w:type="spellEnd"/>
      <w:r w:rsidR="0027460A">
        <w:rPr>
          <w:lang w:val="da-DK"/>
        </w:rPr>
        <w:t xml:space="preserve"> case mat</w:t>
      </w:r>
      <w:r w:rsidR="00E27869">
        <w:rPr>
          <w:lang w:val="da-DK"/>
        </w:rPr>
        <w:t>r</w:t>
      </w:r>
      <w:r w:rsidR="0027460A">
        <w:rPr>
          <w:lang w:val="da-DK"/>
        </w:rPr>
        <w:t>ix, for at sikre at alle funktionelle krav er dækket ind af overståe</w:t>
      </w:r>
      <w:r w:rsidR="00E27869">
        <w:rPr>
          <w:lang w:val="da-DK"/>
        </w:rPr>
        <w:t xml:space="preserve">nde </w:t>
      </w:r>
      <w:proofErr w:type="spellStart"/>
      <w:r w:rsidR="00E27869">
        <w:rPr>
          <w:lang w:val="da-DK"/>
        </w:rPr>
        <w:t>use</w:t>
      </w:r>
      <w:proofErr w:type="spellEnd"/>
      <w:r w:rsidR="00E27869">
        <w:rPr>
          <w:lang w:val="da-DK"/>
        </w:rPr>
        <w:t xml:space="preserve"> cases. </w:t>
      </w:r>
      <w:r w:rsidR="00FC5CD4">
        <w:rPr>
          <w:lang w:val="da-DK"/>
        </w:rPr>
        <w:t xml:space="preserve">Se afsnit </w:t>
      </w:r>
      <w:r w:rsidR="006D0A1D">
        <w:rPr>
          <w:lang w:val="da-DK"/>
        </w:rPr>
        <w:fldChar w:fldCharType="begin"/>
      </w:r>
      <w:r w:rsidR="00FC5CD4">
        <w:rPr>
          <w:lang w:val="da-DK"/>
        </w:rPr>
        <w:instrText xml:space="preserve"> REF _Ref292539589 \r \h </w:instrText>
      </w:r>
      <w:r w:rsidR="006D0A1D">
        <w:rPr>
          <w:lang w:val="da-DK"/>
        </w:rPr>
      </w:r>
      <w:r w:rsidR="006D0A1D">
        <w:rPr>
          <w:lang w:val="da-DK"/>
        </w:rPr>
        <w:fldChar w:fldCharType="separate"/>
      </w:r>
      <w:r w:rsidR="00B82E03">
        <w:rPr>
          <w:lang w:val="da-DK"/>
        </w:rPr>
        <w:t>2.1</w:t>
      </w:r>
      <w:r w:rsidR="006D0A1D">
        <w:rPr>
          <w:lang w:val="da-DK"/>
        </w:rPr>
        <w:fldChar w:fldCharType="end"/>
      </w:r>
      <w:r w:rsidR="00E27869">
        <w:rPr>
          <w:lang w:val="da-DK"/>
        </w:rPr>
        <w:t>.</w:t>
      </w:r>
    </w:p>
    <w:p w:rsidR="003028C4" w:rsidRDefault="00E27869">
      <w:pPr>
        <w:rPr>
          <w:lang w:val="da-DK"/>
        </w:rPr>
      </w:pPr>
      <w:r>
        <w:rPr>
          <w:lang w:val="da-DK"/>
        </w:rPr>
        <w:tab/>
      </w:r>
    </w:p>
    <w:p w:rsidR="00DD30BE" w:rsidRDefault="005B735D" w:rsidP="00DD30BE">
      <w:pPr>
        <w:rPr>
          <w:lang w:val="da-DK"/>
        </w:rPr>
      </w:pPr>
      <w:r>
        <w:rPr>
          <w:lang w:val="da-DK"/>
        </w:rPr>
        <w:tab/>
        <w:t xml:space="preserve">Herunder er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casen ”Opret ønske” beskrevet. </w:t>
      </w:r>
      <w:r w:rsidRPr="005B735D">
        <w:rPr>
          <w:lang w:val="da-DK"/>
        </w:rPr>
        <w:t xml:space="preserve">De andre </w:t>
      </w:r>
      <w:proofErr w:type="spellStart"/>
      <w:r w:rsidRPr="005B735D">
        <w:rPr>
          <w:lang w:val="da-DK"/>
        </w:rPr>
        <w:t>use</w:t>
      </w:r>
      <w:proofErr w:type="spellEnd"/>
      <w:r w:rsidRPr="005B735D">
        <w:rPr>
          <w:lang w:val="da-DK"/>
        </w:rPr>
        <w:t xml:space="preserve"> case beskr</w:t>
      </w:r>
      <w:r>
        <w:rPr>
          <w:lang w:val="da-DK"/>
        </w:rPr>
        <w:t xml:space="preserve">ivelser, kan ses under bilag. Se </w:t>
      </w:r>
      <w:r w:rsidR="006B54CD">
        <w:rPr>
          <w:lang w:val="da-DK"/>
        </w:rPr>
        <w:t xml:space="preserve">bilag </w:t>
      </w:r>
      <w:r>
        <w:rPr>
          <w:lang w:val="da-DK"/>
        </w:rPr>
        <w:t xml:space="preserve">afsnit </w:t>
      </w:r>
      <w:r w:rsidR="006D0A1D">
        <w:rPr>
          <w:lang w:val="da-DK"/>
        </w:rPr>
        <w:fldChar w:fldCharType="begin"/>
      </w:r>
      <w:r w:rsidR="00887FBA">
        <w:rPr>
          <w:lang w:val="da-DK"/>
        </w:rPr>
        <w:instrText xml:space="preserve"> REF _Ref292534334 \r \h </w:instrText>
      </w:r>
      <w:r w:rsidR="006D0A1D">
        <w:rPr>
          <w:lang w:val="da-DK"/>
        </w:rPr>
      </w:r>
      <w:r w:rsidR="006D0A1D">
        <w:rPr>
          <w:lang w:val="da-DK"/>
        </w:rPr>
        <w:fldChar w:fldCharType="separate"/>
      </w:r>
      <w:r w:rsidR="00B82E03">
        <w:rPr>
          <w:lang w:val="da-DK"/>
        </w:rPr>
        <w:t>6.4</w:t>
      </w:r>
      <w:r w:rsidR="006D0A1D">
        <w:rPr>
          <w:lang w:val="da-DK"/>
        </w:rPr>
        <w:fldChar w:fldCharType="end"/>
      </w:r>
      <w:r w:rsidR="00887FBA">
        <w:rPr>
          <w:lang w:val="da-DK"/>
        </w:rPr>
        <w:t>.</w:t>
      </w:r>
    </w:p>
    <w:p w:rsidR="00043E72" w:rsidRDefault="00043E72">
      <w:pPr>
        <w:rPr>
          <w:lang w:val="da-DK"/>
        </w:rPr>
      </w:pPr>
      <w:r>
        <w:rPr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3028C4" w:rsidTr="00043E72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28C4" w:rsidRDefault="003028C4" w:rsidP="003028C4">
            <w:pPr>
              <w:jc w:val="center"/>
            </w:pPr>
            <w:r w:rsidRPr="00FB5440">
              <w:rPr>
                <w:b/>
              </w:rPr>
              <w:lastRenderedPageBreak/>
              <w:t>Use case:</w:t>
            </w:r>
            <w:r>
              <w:t xml:space="preserve"> </w:t>
            </w:r>
            <w:proofErr w:type="spellStart"/>
            <w:r>
              <w:t>Opret</w:t>
            </w:r>
            <w:proofErr w:type="spellEnd"/>
            <w:r>
              <w:t xml:space="preserve"> </w:t>
            </w:r>
            <w:proofErr w:type="spellStart"/>
            <w:r>
              <w:t>ønske</w:t>
            </w:r>
            <w:proofErr w:type="spellEnd"/>
          </w:p>
        </w:tc>
      </w:tr>
      <w:tr w:rsidR="003028C4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19387B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>ID:</w:t>
            </w:r>
            <w:r>
              <w:rPr>
                <w:b/>
              </w:rPr>
              <w:t xml:space="preserve"> 1</w:t>
            </w:r>
          </w:p>
        </w:tc>
      </w:tr>
      <w:tr w:rsidR="003028C4" w:rsidRPr="00B661EA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Kort beskrivelse: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En bruger opretter et nyt ønske</w:t>
            </w:r>
          </w:p>
        </w:tc>
      </w:tr>
      <w:tr w:rsidR="003028C4" w:rsidRPr="00B661EA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Primære aktører: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Alle aktører har denne mulighed.</w:t>
            </w:r>
          </w:p>
        </w:tc>
      </w:tr>
      <w:tr w:rsidR="003028C4" w:rsidTr="00043E72">
        <w:tc>
          <w:tcPr>
            <w:tcW w:w="8523" w:type="dxa"/>
            <w:shd w:val="clear" w:color="auto" w:fill="D9D9D9" w:themeFill="background1" w:themeFillShade="D9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Sekundære</w:t>
            </w:r>
            <w:proofErr w:type="spellEnd"/>
            <w:r w:rsidRPr="0019387B">
              <w:rPr>
                <w:b/>
              </w:rPr>
              <w:t xml:space="preserve"> </w:t>
            </w:r>
            <w:proofErr w:type="spellStart"/>
            <w:r w:rsidRPr="0019387B">
              <w:rPr>
                <w:b/>
              </w:rPr>
              <w:t>aktører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Default="003028C4" w:rsidP="003028C4">
            <w:proofErr w:type="spellStart"/>
            <w:r w:rsidRPr="008B4534">
              <w:t>Ingen</w:t>
            </w:r>
            <w:proofErr w:type="spellEnd"/>
          </w:p>
        </w:tc>
      </w:tr>
      <w:tr w:rsidR="003028C4" w:rsidRPr="00B661EA" w:rsidTr="00043E72">
        <w:tc>
          <w:tcPr>
            <w:tcW w:w="8523" w:type="dxa"/>
            <w:shd w:val="clear" w:color="auto" w:fill="D9D9D9" w:themeFill="background1" w:themeFillShade="D9"/>
          </w:tcPr>
          <w:p w:rsidR="003028C4" w:rsidRPr="003028C4" w:rsidRDefault="003028C4" w:rsidP="003028C4">
            <w:pPr>
              <w:rPr>
                <w:b/>
                <w:lang w:val="da-DK"/>
              </w:rPr>
            </w:pPr>
            <w:r w:rsidRPr="003028C4">
              <w:rPr>
                <w:b/>
                <w:lang w:val="da-DK"/>
              </w:rPr>
              <w:t>Start betingelser:</w:t>
            </w:r>
          </w:p>
          <w:p w:rsidR="003028C4" w:rsidRPr="00043E72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Brugeren er oprettet i systemet, så denne har adgang til et eller flere produkter.</w:t>
            </w:r>
          </w:p>
        </w:tc>
      </w:tr>
      <w:tr w:rsidR="003028C4" w:rsidTr="00043E72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3028C4" w:rsidRDefault="003028C4" w:rsidP="003028C4">
            <w:pPr>
              <w:rPr>
                <w:b/>
              </w:rPr>
            </w:pPr>
            <w:proofErr w:type="spellStart"/>
            <w:r w:rsidRPr="0019387B">
              <w:rPr>
                <w:b/>
              </w:rPr>
              <w:t>Hovedforløb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vælger ”Opret nyt ønske” link.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viser en tom side, med følgende felter: 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produkt skal vælges, og hvis tilgængeligt kan et modul også vælges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overskrift</w:t>
            </w:r>
            <w:proofErr w:type="spellEnd"/>
            <w:r>
              <w:t xml:space="preserve"> </w:t>
            </w:r>
          </w:p>
          <w:p w:rsidR="003028C4" w:rsidRDefault="003028C4" w:rsidP="003028C4">
            <w:pPr>
              <w:pStyle w:val="Listeafsnit"/>
              <w:numPr>
                <w:ilvl w:val="1"/>
                <w:numId w:val="7"/>
              </w:numPr>
            </w:pPr>
            <w:proofErr w:type="spellStart"/>
            <w:r>
              <w:t>beskrivelse</w:t>
            </w:r>
            <w:proofErr w:type="spellEnd"/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prioritet (”Skal udvikles”, ”Bør udvikles”, ”Kunne være rart at have”, ”Kan vente”)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3028C4" w:rsidRPr="003028C4" w:rsidRDefault="003028C4" w:rsidP="003028C4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synlig for slut-bruger (vises ikke hvis aktøren en er slut-bruger)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Brugeren udfylder felterne og vælger at gemme.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3028C4" w:rsidRPr="003028C4" w:rsidRDefault="003028C4" w:rsidP="003028C4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3028C4">
              <w:rPr>
                <w:lang w:val="da-DK"/>
              </w:rPr>
              <w:t>Systemet opretter en post i en ændrings loggen, med ovenstående data.</w:t>
            </w:r>
          </w:p>
          <w:p w:rsidR="003028C4" w:rsidRPr="00043E72" w:rsidRDefault="003028C4" w:rsidP="003028C4">
            <w:pPr>
              <w:pStyle w:val="Listeafsnit"/>
              <w:numPr>
                <w:ilvl w:val="0"/>
                <w:numId w:val="7"/>
              </w:numPr>
            </w:pPr>
            <w:r>
              <w:t>include (</w:t>
            </w:r>
            <w:proofErr w:type="spellStart"/>
            <w:r>
              <w:t>Vedhæft</w:t>
            </w:r>
            <w:proofErr w:type="spellEnd"/>
            <w:r>
              <w:t xml:space="preserve"> filer)</w:t>
            </w:r>
          </w:p>
        </w:tc>
      </w:tr>
      <w:tr w:rsidR="003028C4" w:rsidRPr="00B661EA" w:rsidTr="00043E72">
        <w:tc>
          <w:tcPr>
            <w:tcW w:w="8523" w:type="dxa"/>
            <w:shd w:val="clear" w:color="auto" w:fill="BFBFBF" w:themeFill="background1" w:themeFillShade="BF"/>
          </w:tcPr>
          <w:p w:rsidR="003028C4" w:rsidRPr="006B54CD" w:rsidRDefault="003028C4" w:rsidP="003028C4">
            <w:pPr>
              <w:rPr>
                <w:b/>
                <w:lang w:val="da-DK"/>
              </w:rPr>
            </w:pPr>
            <w:r w:rsidRPr="006B54CD">
              <w:rPr>
                <w:b/>
                <w:lang w:val="da-DK"/>
              </w:rPr>
              <w:t>Slut betingelser:</w:t>
            </w:r>
          </w:p>
          <w:p w:rsidR="003028C4" w:rsidRPr="003028C4" w:rsidRDefault="003028C4" w:rsidP="003028C4">
            <w:pPr>
              <w:rPr>
                <w:lang w:val="da-DK"/>
              </w:rPr>
            </w:pPr>
            <w:r w:rsidRPr="003028C4">
              <w:rPr>
                <w:lang w:val="da-DK"/>
              </w:rPr>
              <w:t>Et nyt ønske er oprettet.</w:t>
            </w:r>
          </w:p>
        </w:tc>
      </w:tr>
      <w:tr w:rsidR="003028C4" w:rsidTr="00043E72">
        <w:tc>
          <w:tcPr>
            <w:tcW w:w="8523" w:type="dxa"/>
            <w:shd w:val="clear" w:color="auto" w:fill="BFBFBF" w:themeFill="background1" w:themeFillShade="BF"/>
          </w:tcPr>
          <w:p w:rsidR="003028C4" w:rsidRDefault="003028C4" w:rsidP="003028C4">
            <w:pPr>
              <w:rPr>
                <w:b/>
              </w:rPr>
            </w:pPr>
            <w:r w:rsidRPr="0019387B">
              <w:rPr>
                <w:b/>
              </w:rPr>
              <w:t xml:space="preserve">Alternative </w:t>
            </w:r>
            <w:proofErr w:type="spellStart"/>
            <w:r w:rsidRPr="0019387B">
              <w:rPr>
                <w:b/>
              </w:rPr>
              <w:t>forløb</w:t>
            </w:r>
            <w:proofErr w:type="spellEnd"/>
            <w:r w:rsidRPr="0019387B">
              <w:rPr>
                <w:b/>
              </w:rPr>
              <w:t>:</w:t>
            </w:r>
          </w:p>
          <w:p w:rsidR="003028C4" w:rsidRPr="00B9488E" w:rsidRDefault="003028C4" w:rsidP="003028C4">
            <w:proofErr w:type="spellStart"/>
            <w:r>
              <w:t>Brugeren</w:t>
            </w:r>
            <w:proofErr w:type="spellEnd"/>
            <w:r>
              <w:t xml:space="preserve"> </w:t>
            </w:r>
            <w:proofErr w:type="spellStart"/>
            <w:r>
              <w:t>fortryder</w:t>
            </w:r>
            <w:proofErr w:type="spellEnd"/>
            <w:r>
              <w:t>.</w:t>
            </w:r>
          </w:p>
        </w:tc>
      </w:tr>
    </w:tbl>
    <w:p w:rsidR="003028C4" w:rsidRPr="005B735D" w:rsidRDefault="003028C4" w:rsidP="00DD30BE">
      <w:pPr>
        <w:rPr>
          <w:lang w:val="da-DK"/>
        </w:rPr>
      </w:pPr>
    </w:p>
    <w:p w:rsidR="00DD30BE" w:rsidRDefault="00043E72" w:rsidP="00DD30BE">
      <w:pPr>
        <w:rPr>
          <w:lang w:val="da-DK"/>
        </w:rPr>
      </w:pPr>
      <w:r>
        <w:rPr>
          <w:lang w:val="da-DK"/>
        </w:rPr>
        <w:tab/>
        <w:t>For at komme videre i analysefasen, har jeg udarbejdet nedenstående klasse diagram</w:t>
      </w:r>
    </w:p>
    <w:p w:rsidR="00043E72" w:rsidRDefault="00043E72" w:rsidP="00DD30BE">
      <w:pPr>
        <w:rPr>
          <w:lang w:val="da-DK"/>
        </w:rPr>
      </w:pPr>
    </w:p>
    <w:p w:rsidR="00043E72" w:rsidRPr="00C21DAF" w:rsidRDefault="00043E72" w:rsidP="00043E72">
      <w:pPr>
        <w:keepNext/>
        <w:rPr>
          <w:lang w:val="da-DK"/>
        </w:rPr>
      </w:pPr>
    </w:p>
    <w:p w:rsidR="00AF30BE" w:rsidRDefault="00AF30BE" w:rsidP="00AF30BE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4945380"/>
            <wp:effectExtent l="19050" t="0" r="1905" b="0"/>
            <wp:docPr id="2" name="Billede 1" descr="Analysis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 Class 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BE" w:rsidRPr="00AF30BE" w:rsidRDefault="00AF30BE" w:rsidP="00AF30BE">
      <w:pPr>
        <w:pStyle w:val="Billedtekst"/>
        <w:rPr>
          <w:lang w:val="da-DK"/>
        </w:rPr>
      </w:pPr>
      <w:r w:rsidRPr="00AF30BE">
        <w:rPr>
          <w:lang w:val="da-DK"/>
        </w:rPr>
        <w:t xml:space="preserve">Figur </w:t>
      </w:r>
      <w:r w:rsidR="006D0A1D">
        <w:fldChar w:fldCharType="begin"/>
      </w:r>
      <w:r w:rsidRPr="00AF30BE">
        <w:rPr>
          <w:lang w:val="da-DK"/>
        </w:rPr>
        <w:instrText xml:space="preserve"> SEQ Figur \* ARABIC </w:instrText>
      </w:r>
      <w:r w:rsidR="006D0A1D">
        <w:fldChar w:fldCharType="separate"/>
      </w:r>
      <w:r w:rsidR="00B661EA">
        <w:rPr>
          <w:noProof/>
          <w:lang w:val="da-DK"/>
        </w:rPr>
        <w:t>2</w:t>
      </w:r>
      <w:r w:rsidR="006D0A1D">
        <w:fldChar w:fldCharType="end"/>
      </w:r>
      <w:r w:rsidRPr="00AF30BE">
        <w:rPr>
          <w:lang w:val="da-DK"/>
        </w:rPr>
        <w:t xml:space="preserve"> - Analyse klasse diagram</w:t>
      </w:r>
    </w:p>
    <w:p w:rsidR="00043E72" w:rsidRDefault="00AF30BE" w:rsidP="00043E72">
      <w:pPr>
        <w:pStyle w:val="Brdtekst"/>
        <w:rPr>
          <w:lang w:val="da-DK"/>
        </w:rPr>
      </w:pPr>
      <w:r>
        <w:rPr>
          <w:lang w:val="da-DK"/>
        </w:rPr>
        <w:t xml:space="preserve">Alle de gule klasser er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klasser. Her har jeg valgt ikke at have nogle </w:t>
      </w:r>
      <w:proofErr w:type="spellStart"/>
      <w:r>
        <w:rPr>
          <w:lang w:val="da-DK"/>
        </w:rPr>
        <w:t>get</w:t>
      </w:r>
      <w:proofErr w:type="spellEnd"/>
      <w:r>
        <w:rPr>
          <w:lang w:val="da-DK"/>
        </w:rPr>
        <w:t xml:space="preserve"> og set metoder, da disse ikke giver nogen værdi for diagrammet. Jeg har valgt at opdele data og forretningslogik i hver sit sæt klasser. Bl.a. fordi jeg har valgt at bruge </w:t>
      </w:r>
      <w:proofErr w:type="spellStart"/>
      <w:r>
        <w:rPr>
          <w:lang w:val="da-DK"/>
        </w:rPr>
        <w:t>Hibernate</w:t>
      </w:r>
      <w:proofErr w:type="spellEnd"/>
      <w:r>
        <w:rPr>
          <w:rStyle w:val="Fodnotehenvisning"/>
          <w:lang w:val="da-DK"/>
        </w:rPr>
        <w:footnoteReference w:id="5"/>
      </w:r>
      <w:r w:rsidR="00745CE6">
        <w:rPr>
          <w:lang w:val="da-DK"/>
        </w:rPr>
        <w:t>, til</w:t>
      </w:r>
      <w:r>
        <w:rPr>
          <w:lang w:val="da-DK"/>
        </w:rPr>
        <w:t xml:space="preserve"> at mappe mellem </w:t>
      </w:r>
      <w:proofErr w:type="gramStart"/>
      <w:r>
        <w:rPr>
          <w:lang w:val="da-DK"/>
        </w:rPr>
        <w:t>den</w:t>
      </w:r>
      <w:proofErr w:type="gramEnd"/>
      <w:r>
        <w:rPr>
          <w:lang w:val="da-DK"/>
        </w:rPr>
        <w:t xml:space="preserve"> objekt orienteret verden og den </w:t>
      </w:r>
      <w:r w:rsidRPr="00AF30BE">
        <w:rPr>
          <w:lang w:val="da-DK"/>
        </w:rPr>
        <w:t>relationelle</w:t>
      </w:r>
      <w:r>
        <w:rPr>
          <w:lang w:val="da-DK"/>
        </w:rPr>
        <w:t xml:space="preserve"> database verden.</w:t>
      </w:r>
      <w:r w:rsidR="00745CE6">
        <w:rPr>
          <w:lang w:val="da-DK"/>
        </w:rPr>
        <w:t xml:space="preserve"> Mere om det under design.</w:t>
      </w:r>
      <w:r>
        <w:rPr>
          <w:lang w:val="da-DK"/>
        </w:rPr>
        <w:t xml:space="preserve"> </w:t>
      </w:r>
      <w:r w:rsidR="003C5D22">
        <w:rPr>
          <w:lang w:val="da-DK"/>
        </w:rPr>
        <w:t xml:space="preserve"> </w:t>
      </w:r>
    </w:p>
    <w:p w:rsidR="00B05CF0" w:rsidRDefault="00745CE6" w:rsidP="00043E72">
      <w:pPr>
        <w:pStyle w:val="Brdtekst"/>
        <w:rPr>
          <w:lang w:val="da-DK"/>
        </w:rPr>
      </w:pP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klasserne </w:t>
      </w:r>
      <w:proofErr w:type="gramStart"/>
      <w:r>
        <w:rPr>
          <w:lang w:val="da-DK"/>
        </w:rPr>
        <w:t>består er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Error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 xml:space="preserve">, som begge arver fra den abstrakte Case. Case </w:t>
      </w:r>
      <w:proofErr w:type="gramStart"/>
      <w:r>
        <w:rPr>
          <w:lang w:val="da-DK"/>
        </w:rPr>
        <w:t>indeholde</w:t>
      </w:r>
      <w:proofErr w:type="gramEnd"/>
      <w:r>
        <w:rPr>
          <w:lang w:val="da-DK"/>
        </w:rPr>
        <w:t xml:space="preserve"> alle de </w:t>
      </w:r>
      <w:proofErr w:type="spellStart"/>
      <w:r>
        <w:rPr>
          <w:lang w:val="da-DK"/>
        </w:rPr>
        <w:t>atributter</w:t>
      </w:r>
      <w:proofErr w:type="spellEnd"/>
      <w:r>
        <w:rPr>
          <w:lang w:val="da-DK"/>
        </w:rPr>
        <w:t xml:space="preserve"> som er fælles ofr </w:t>
      </w:r>
      <w:proofErr w:type="spellStart"/>
      <w:r>
        <w:rPr>
          <w:lang w:val="da-DK"/>
        </w:rPr>
        <w:t>Error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Request</w:t>
      </w:r>
      <w:proofErr w:type="spellEnd"/>
      <w:r>
        <w:rPr>
          <w:lang w:val="da-DK"/>
        </w:rPr>
        <w:t>. Der kan knyttes diskussionsindlæg til fejl og ønsker vha. klassen Diskussion, og filer på samme måde vha. a File.</w:t>
      </w:r>
      <w:r w:rsidR="00B05CF0">
        <w:rPr>
          <w:lang w:val="da-DK"/>
        </w:rPr>
        <w:t xml:space="preserve"> Som også bruges til at knytte Filer til diskussionsindlæg. </w:t>
      </w:r>
      <w:r>
        <w:rPr>
          <w:lang w:val="da-DK"/>
        </w:rPr>
        <w:t xml:space="preserve">Brugere kan knyttes til fejl og ønsker vha. associationerne </w:t>
      </w:r>
      <w:proofErr w:type="spellStart"/>
      <w:proofErr w:type="gramStart"/>
      <w:r>
        <w:rPr>
          <w:lang w:val="da-DK"/>
        </w:rPr>
        <w:t>createdBy</w:t>
      </w:r>
      <w:proofErr w:type="spellEnd"/>
      <w:r>
        <w:rPr>
          <w:lang w:val="da-DK"/>
        </w:rPr>
        <w:t xml:space="preserve">,  </w:t>
      </w:r>
      <w:proofErr w:type="spellStart"/>
      <w:r>
        <w:rPr>
          <w:lang w:val="da-DK"/>
        </w:rPr>
        <w:t>responsibleDeveloper</w:t>
      </w:r>
      <w:proofErr w:type="spellEnd"/>
      <w:proofErr w:type="gramEnd"/>
      <w:r w:rsidR="00B05CF0">
        <w:rPr>
          <w:lang w:val="da-DK"/>
        </w:rPr>
        <w:t xml:space="preserve"> og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responsibleTester</w:t>
      </w:r>
      <w:proofErr w:type="spellEnd"/>
      <w:r w:rsidR="00B05CF0">
        <w:rPr>
          <w:lang w:val="da-DK"/>
        </w:rPr>
        <w:t>. Samt indirekte gennem Produkt, som bruges til hvilke Produkter de enkelte brugere har adgang til.</w:t>
      </w:r>
      <w:r>
        <w:rPr>
          <w:lang w:val="da-DK"/>
        </w:rPr>
        <w:t xml:space="preserve"> </w:t>
      </w:r>
      <w:r w:rsidR="00B05CF0">
        <w:rPr>
          <w:lang w:val="da-DK"/>
        </w:rPr>
        <w:t xml:space="preserve">En bruger kan have en eller flere roller vha. </w:t>
      </w:r>
      <w:proofErr w:type="spellStart"/>
      <w:r w:rsidR="00B05CF0">
        <w:rPr>
          <w:lang w:val="da-DK"/>
        </w:rPr>
        <w:t>Role</w:t>
      </w:r>
      <w:proofErr w:type="spellEnd"/>
      <w:r w:rsidR="00B05CF0">
        <w:rPr>
          <w:lang w:val="da-DK"/>
        </w:rPr>
        <w:t xml:space="preserve">. </w:t>
      </w:r>
      <w:proofErr w:type="spellStart"/>
      <w:r w:rsidR="00B05CF0">
        <w:rPr>
          <w:lang w:val="da-DK"/>
        </w:rPr>
        <w:t>Vote</w:t>
      </w:r>
      <w:proofErr w:type="spellEnd"/>
      <w:r w:rsidR="00B05CF0">
        <w:rPr>
          <w:lang w:val="da-DK"/>
        </w:rPr>
        <w:t xml:space="preserve"> bruges til håndtering af stemmer til et ønske.</w:t>
      </w:r>
    </w:p>
    <w:p w:rsidR="00B05CF0" w:rsidRDefault="00B05CF0" w:rsidP="00043E72">
      <w:pPr>
        <w:pStyle w:val="Brdtekst"/>
        <w:rPr>
          <w:lang w:val="da-DK"/>
        </w:rPr>
      </w:pPr>
      <w:r>
        <w:rPr>
          <w:lang w:val="da-DK"/>
        </w:rPr>
        <w:t xml:space="preserve">De lilla business klasser </w:t>
      </w:r>
      <w:r w:rsidR="003728DF">
        <w:rPr>
          <w:lang w:val="da-DK"/>
        </w:rPr>
        <w:t>(også kaldet kontrol</w:t>
      </w:r>
      <w:r w:rsidR="003506B7">
        <w:rPr>
          <w:lang w:val="da-DK"/>
        </w:rPr>
        <w:t xml:space="preserve">klasser, cirklen er et stereotype) </w:t>
      </w:r>
      <w:r>
        <w:rPr>
          <w:lang w:val="da-DK"/>
        </w:rPr>
        <w:t xml:space="preserve">er delt om i </w:t>
      </w:r>
      <w:r w:rsidR="003506B7">
        <w:rPr>
          <w:lang w:val="da-DK"/>
        </w:rPr>
        <w:t>f</w:t>
      </w:r>
      <w:r>
        <w:rPr>
          <w:lang w:val="da-DK"/>
        </w:rPr>
        <w:t>ølgende klasser: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MaintainCase</w:t>
      </w:r>
      <w:proofErr w:type="spellEnd"/>
      <w:r>
        <w:rPr>
          <w:lang w:val="da-DK"/>
        </w:rPr>
        <w:t xml:space="preserve"> – til håndtering af fejl og ønsker. Oprettelse, rettelse og søgning.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lastRenderedPageBreak/>
        <w:t>MaintainDiscussion</w:t>
      </w:r>
      <w:proofErr w:type="spellEnd"/>
      <w:r>
        <w:rPr>
          <w:lang w:val="da-DK"/>
        </w:rPr>
        <w:t xml:space="preserve"> – til håndtering af diskussionsindlæg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MaintainFile</w:t>
      </w:r>
      <w:proofErr w:type="spellEnd"/>
      <w:r>
        <w:rPr>
          <w:lang w:val="da-DK"/>
        </w:rPr>
        <w:t xml:space="preserve"> – til håndtering af filer som knyttes enten til en sag (fejl eller ønske) eller til et diskussionsindlæg</w:t>
      </w:r>
    </w:p>
    <w:p w:rsidR="00B05CF0" w:rsidRDefault="00B05CF0" w:rsidP="00B05CF0">
      <w:pPr>
        <w:pStyle w:val="Brdtekst"/>
        <w:numPr>
          <w:ilvl w:val="0"/>
          <w:numId w:val="28"/>
        </w:numPr>
        <w:rPr>
          <w:lang w:val="da-DK"/>
        </w:rPr>
      </w:pPr>
      <w:proofErr w:type="spellStart"/>
      <w:r>
        <w:rPr>
          <w:lang w:val="da-DK"/>
        </w:rPr>
        <w:t>MaintainChangelog</w:t>
      </w:r>
      <w:proofErr w:type="spellEnd"/>
      <w:r>
        <w:rPr>
          <w:lang w:val="da-DK"/>
        </w:rPr>
        <w:t xml:space="preserve"> – til håndtering af ændringer til fejl og ønsker. </w:t>
      </w:r>
    </w:p>
    <w:p w:rsidR="006B54CD" w:rsidRPr="006B54CD" w:rsidRDefault="006B54CD" w:rsidP="006B54CD">
      <w:pPr>
        <w:pStyle w:val="Brdtekst"/>
        <w:ind w:firstLine="0"/>
        <w:rPr>
          <w:lang w:val="da-DK"/>
        </w:rPr>
      </w:pPr>
      <w:r>
        <w:rPr>
          <w:lang w:val="da-DK"/>
        </w:rPr>
        <w:tab/>
      </w:r>
      <w:r w:rsidRPr="006B54CD">
        <w:rPr>
          <w:lang w:val="da-DK"/>
        </w:rPr>
        <w:t xml:space="preserve">Som det fremgår af overstående diagram, så har jeg </w:t>
      </w:r>
      <w:r>
        <w:rPr>
          <w:lang w:val="da-DK"/>
        </w:rPr>
        <w:t>2 typer klasser, de gule entitetsklasser og de røde kontrolklasser. Disse to typer har jeg valgt at placere i hver sin pakke. Se pakkediagrammet under bilag afsni</w:t>
      </w:r>
      <w:r w:rsidR="00C32AD8">
        <w:rPr>
          <w:lang w:val="da-DK"/>
        </w:rPr>
        <w:t xml:space="preserve">t </w:t>
      </w:r>
      <w:r w:rsidR="006D0A1D">
        <w:rPr>
          <w:lang w:val="da-DK"/>
        </w:rPr>
        <w:fldChar w:fldCharType="begin"/>
      </w:r>
      <w:r w:rsidR="00C32AD8">
        <w:rPr>
          <w:lang w:val="da-DK"/>
        </w:rPr>
        <w:instrText xml:space="preserve"> REF _Ref293135515 \r \h </w:instrText>
      </w:r>
      <w:r w:rsidR="006D0A1D">
        <w:rPr>
          <w:lang w:val="da-DK"/>
        </w:rPr>
      </w:r>
      <w:r w:rsidR="006D0A1D">
        <w:rPr>
          <w:lang w:val="da-DK"/>
        </w:rPr>
        <w:fldChar w:fldCharType="separate"/>
      </w:r>
      <w:r w:rsidR="00C32AD8">
        <w:rPr>
          <w:lang w:val="da-DK"/>
        </w:rPr>
        <w:t>2.2</w:t>
      </w:r>
      <w:r w:rsidR="006D0A1D">
        <w:rPr>
          <w:lang w:val="da-DK"/>
        </w:rPr>
        <w:fldChar w:fldCharType="end"/>
      </w:r>
      <w:r w:rsidR="00C32AD8">
        <w:rPr>
          <w:lang w:val="da-DK"/>
        </w:rPr>
        <w:t>.</w:t>
      </w:r>
    </w:p>
    <w:p w:rsidR="00010F47" w:rsidRDefault="00010F47" w:rsidP="00010F47">
      <w:pPr>
        <w:pStyle w:val="Brdtekst"/>
        <w:rPr>
          <w:lang w:val="da-DK"/>
        </w:rPr>
      </w:pPr>
      <w:r>
        <w:rPr>
          <w:lang w:val="da-DK"/>
        </w:rPr>
        <w:t xml:space="preserve">Jeg har valgt at ”låse” analysen, det skal forstås på den måde at hvis jeg bliver ”klogere” senere i processen. Så går jeg ikke tilbage og tilretter analyse modellerne. Men indarbejder rettelserne i design modellerne.  </w:t>
      </w:r>
    </w:p>
    <w:p w:rsidR="00A31A29" w:rsidRPr="00C21DAF" w:rsidRDefault="00C21DAF" w:rsidP="00A31A29">
      <w:pPr>
        <w:pStyle w:val="Brdtekst"/>
        <w:rPr>
          <w:lang w:val="da-DK"/>
        </w:rPr>
      </w:pPr>
      <w:r w:rsidRPr="00C21DAF">
        <w:rPr>
          <w:lang w:val="da-DK"/>
        </w:rPr>
        <w:t xml:space="preserve">For at </w:t>
      </w:r>
      <w:r>
        <w:rPr>
          <w:lang w:val="da-DK"/>
        </w:rPr>
        <w:t xml:space="preserve">illustrere de forskelle tilstande en sag kan være i har jeg udarbejdet et solskins scenarie aktivitetsdiagram. Som viser hvilke brugerroller som er inde over en sag. Se under bilag </w:t>
      </w:r>
      <w:proofErr w:type="spellStart"/>
      <w:r>
        <w:rPr>
          <w:lang w:val="da-DK"/>
        </w:rPr>
        <w:t>todo</w:t>
      </w:r>
      <w:proofErr w:type="spellEnd"/>
      <w:r>
        <w:rPr>
          <w:lang w:val="da-DK"/>
        </w:rPr>
        <w:t xml:space="preserve">  </w:t>
      </w:r>
    </w:p>
    <w:p w:rsidR="00A31A29" w:rsidRPr="006B54CD" w:rsidRDefault="00A31A29" w:rsidP="00A31A29">
      <w:pPr>
        <w:pStyle w:val="Brdtekst"/>
      </w:pPr>
      <w:r w:rsidRPr="006B54CD">
        <w:t xml:space="preserve">TODO: Use case </w:t>
      </w:r>
      <w:proofErr w:type="spellStart"/>
      <w:r w:rsidRPr="006B54CD">
        <w:t>realisering</w:t>
      </w:r>
      <w:proofErr w:type="spellEnd"/>
    </w:p>
    <w:p w:rsidR="00043E72" w:rsidRPr="006B54CD" w:rsidRDefault="00043E72" w:rsidP="00DD30BE"/>
    <w:p w:rsidR="00745CE6" w:rsidRDefault="00745CE6" w:rsidP="00745CE6">
      <w:pPr>
        <w:pStyle w:val="Overskrift1"/>
        <w:numPr>
          <w:ilvl w:val="0"/>
          <w:numId w:val="7"/>
        </w:numPr>
        <w:rPr>
          <w:lang w:val="da-DK"/>
        </w:rPr>
      </w:pPr>
      <w:bookmarkStart w:id="8" w:name="_Toc292630414"/>
      <w:r>
        <w:rPr>
          <w:lang w:val="da-DK"/>
        </w:rPr>
        <w:t>Design</w:t>
      </w:r>
      <w:bookmarkEnd w:id="8"/>
    </w:p>
    <w:p w:rsidR="00043E72" w:rsidRDefault="00845652" w:rsidP="00DD30BE">
      <w:pPr>
        <w:rPr>
          <w:lang w:val="da-DK"/>
        </w:rPr>
      </w:pPr>
      <w:r>
        <w:rPr>
          <w:lang w:val="da-DK"/>
        </w:rPr>
        <w:tab/>
        <w:t>Jeg er kommet frem til følgende klasse diagram for mine entitets klasser.</w:t>
      </w:r>
    </w:p>
    <w:p w:rsidR="00B661EA" w:rsidRDefault="00845652" w:rsidP="00B661EA">
      <w:pPr>
        <w:keepNext/>
      </w:pPr>
      <w:r>
        <w:rPr>
          <w:noProof/>
          <w:lang w:val="da-DK" w:eastAsia="da-DK" w:bidi="ar-SA"/>
        </w:rPr>
        <w:t xml:space="preserve"> </w:t>
      </w:r>
      <w:r>
        <w:rPr>
          <w:noProof/>
          <w:lang w:val="da-DK" w:eastAsia="da-DK" w:bidi="ar-SA"/>
        </w:rPr>
        <w:tab/>
        <w:t xml:space="preserve"> </w:t>
      </w:r>
      <w:r w:rsidR="00B661EA">
        <w:rPr>
          <w:noProof/>
          <w:lang w:val="da-DK" w:eastAsia="da-DK" w:bidi="ar-SA"/>
        </w:rPr>
        <w:drawing>
          <wp:inline distT="0" distB="0" distL="0" distR="0">
            <wp:extent cx="5274945" cy="4003040"/>
            <wp:effectExtent l="19050" t="0" r="1905" b="0"/>
            <wp:docPr id="6" name="Design entity class diagram.jpg" descr="C:\GoogleCode\bari\OOM\Project\Doc\Drawings\Design entity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entity class diagram.jpg"/>
                    <pic:cNvPicPr/>
                  </pic:nvPicPr>
                  <pic:blipFill>
                    <a:blip r:embed="rId10" r:link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52" w:rsidRDefault="00B661EA" w:rsidP="00B661EA">
      <w:pPr>
        <w:pStyle w:val="Billedtekst"/>
        <w:rPr>
          <w:lang w:val="da-DK"/>
        </w:rPr>
      </w:pPr>
      <w:r w:rsidRPr="00B661EA">
        <w:rPr>
          <w:lang w:val="da-DK"/>
        </w:rPr>
        <w:t xml:space="preserve">Figur </w:t>
      </w:r>
      <w:r>
        <w:fldChar w:fldCharType="begin"/>
      </w:r>
      <w:r w:rsidRPr="00B661EA">
        <w:rPr>
          <w:lang w:val="da-DK"/>
        </w:rPr>
        <w:instrText xml:space="preserve"> SEQ Figur \* ARABIC </w:instrText>
      </w:r>
      <w:r>
        <w:fldChar w:fldCharType="separate"/>
      </w:r>
      <w:r w:rsidRPr="00B661EA">
        <w:rPr>
          <w:noProof/>
          <w:lang w:val="da-DK"/>
        </w:rPr>
        <w:t>3</w:t>
      </w:r>
      <w:r>
        <w:fldChar w:fldCharType="end"/>
      </w:r>
      <w:r w:rsidRPr="00B661EA">
        <w:rPr>
          <w:lang w:val="da-DK"/>
        </w:rPr>
        <w:t xml:space="preserve"> - Design entitets klasse diagram</w:t>
      </w:r>
    </w:p>
    <w:p w:rsidR="00B661EA" w:rsidRDefault="00B661EA" w:rsidP="00DD30BE">
      <w:pPr>
        <w:rPr>
          <w:lang w:val="da-DK"/>
        </w:rPr>
      </w:pPr>
      <w:r>
        <w:rPr>
          <w:lang w:val="da-DK"/>
        </w:rPr>
        <w:tab/>
        <w:t xml:space="preserve">Som det fremgår af diagrammet ligger alle mine entitetsklasser nu i en pakke kaldet </w:t>
      </w:r>
      <w:proofErr w:type="spellStart"/>
      <w:r>
        <w:rPr>
          <w:lang w:val="da-DK"/>
        </w:rPr>
        <w:t>dk.jsh.bari.entity</w:t>
      </w:r>
      <w:proofErr w:type="spellEnd"/>
      <w:r>
        <w:rPr>
          <w:lang w:val="da-DK"/>
        </w:rPr>
        <w:t xml:space="preserve">. </w:t>
      </w:r>
      <w:proofErr w:type="gramStart"/>
      <w:r>
        <w:rPr>
          <w:lang w:val="da-DK"/>
        </w:rPr>
        <w:t>Som</w:t>
      </w:r>
      <w:proofErr w:type="gramEnd"/>
      <w:r>
        <w:rPr>
          <w:lang w:val="da-DK"/>
        </w:rPr>
        <w:t xml:space="preserve"> </w:t>
      </w:r>
      <w:proofErr w:type="gramStart"/>
      <w:r>
        <w:rPr>
          <w:lang w:val="da-DK"/>
        </w:rPr>
        <w:t>er</w:t>
      </w:r>
      <w:proofErr w:type="gramEnd"/>
      <w:r>
        <w:rPr>
          <w:lang w:val="da-DK"/>
        </w:rPr>
        <w:t xml:space="preserve"> måden man navngiver pakker på i </w:t>
      </w:r>
      <w:proofErr w:type="spellStart"/>
      <w:r>
        <w:rPr>
          <w:lang w:val="da-DK"/>
        </w:rPr>
        <w:t>java</w:t>
      </w:r>
      <w:proofErr w:type="spellEnd"/>
      <w:r>
        <w:rPr>
          <w:lang w:val="da-DK"/>
        </w:rPr>
        <w:t xml:space="preserve">. Jeg har erstattet alle </w:t>
      </w:r>
      <w:r>
        <w:rPr>
          <w:lang w:val="da-DK"/>
        </w:rPr>
        <w:lastRenderedPageBreak/>
        <w:t xml:space="preserve">sagsbehandlings og udviklings proces statusser, samt prioritet </w:t>
      </w:r>
      <w:proofErr w:type="spellStart"/>
      <w:r>
        <w:rPr>
          <w:lang w:val="da-DK"/>
        </w:rPr>
        <w:t>atributter</w:t>
      </w:r>
      <w:proofErr w:type="spellEnd"/>
      <w:r>
        <w:rPr>
          <w:lang w:val="da-DK"/>
        </w:rPr>
        <w:t xml:space="preserve"> med </w:t>
      </w:r>
      <w:proofErr w:type="spellStart"/>
      <w:r>
        <w:rPr>
          <w:lang w:val="da-DK"/>
        </w:rPr>
        <w:t>enumarations</w:t>
      </w:r>
      <w:proofErr w:type="spellEnd"/>
      <w:r>
        <w:rPr>
          <w:lang w:val="da-DK"/>
        </w:rPr>
        <w:t xml:space="preserve"> klasser. </w:t>
      </w:r>
      <w:proofErr w:type="gramStart"/>
      <w:r>
        <w:rPr>
          <w:lang w:val="da-DK"/>
        </w:rPr>
        <w:t>Som</w:t>
      </w:r>
      <w:proofErr w:type="gramEnd"/>
      <w:r>
        <w:rPr>
          <w:lang w:val="da-DK"/>
        </w:rPr>
        <w:t xml:space="preserve"> </w:t>
      </w:r>
      <w:proofErr w:type="gramStart"/>
      <w:r>
        <w:rPr>
          <w:lang w:val="da-DK"/>
        </w:rPr>
        <w:t>er</w:t>
      </w:r>
      <w:proofErr w:type="gramEnd"/>
      <w:r>
        <w:rPr>
          <w:lang w:val="da-DK"/>
        </w:rPr>
        <w:t xml:space="preserve"> en form for programmerings konstanter. </w:t>
      </w:r>
    </w:p>
    <w:p w:rsidR="00B661EA" w:rsidRDefault="00B661EA" w:rsidP="00DD30BE">
      <w:pPr>
        <w:rPr>
          <w:lang w:val="da-DK"/>
        </w:rPr>
      </w:pPr>
      <w:r>
        <w:rPr>
          <w:lang w:val="da-DK"/>
        </w:rPr>
        <w:tab/>
        <w:t xml:space="preserve">De var 2 mange til mange relationer i analyse diagrammer.  Mellem Produkt og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har jeg indsat </w:t>
      </w:r>
      <w:proofErr w:type="spellStart"/>
      <w:r>
        <w:rPr>
          <w:lang w:val="da-DK"/>
        </w:rPr>
        <w:t>UserProductAccess</w:t>
      </w:r>
      <w:proofErr w:type="spellEnd"/>
      <w:r>
        <w:rPr>
          <w:lang w:val="da-DK"/>
        </w:rPr>
        <w:t xml:space="preserve"> og mellem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Role</w:t>
      </w:r>
      <w:proofErr w:type="spellEnd"/>
      <w:r>
        <w:rPr>
          <w:lang w:val="da-DK"/>
        </w:rPr>
        <w:t xml:space="preserve"> har jeg indsat </w:t>
      </w:r>
      <w:proofErr w:type="spellStart"/>
      <w:r>
        <w:rPr>
          <w:lang w:val="da-DK"/>
        </w:rPr>
        <w:t>UserHasRole</w:t>
      </w:r>
      <w:proofErr w:type="spellEnd"/>
      <w:r>
        <w:rPr>
          <w:lang w:val="da-DK"/>
        </w:rPr>
        <w:t>.</w:t>
      </w:r>
    </w:p>
    <w:p w:rsidR="00043E72" w:rsidRDefault="00B661EA" w:rsidP="00DD30BE">
      <w:pPr>
        <w:rPr>
          <w:lang w:val="da-DK"/>
        </w:rPr>
      </w:pPr>
      <w:r>
        <w:rPr>
          <w:lang w:val="da-DK"/>
        </w:rPr>
        <w:tab/>
        <w:t xml:space="preserve">Derudover er alle </w:t>
      </w:r>
      <w:r w:rsidR="003728DF">
        <w:rPr>
          <w:lang w:val="da-DK"/>
        </w:rPr>
        <w:t>associationer fra analyse diagrammer rettet til enten aggregeringer eller kompositioner.</w:t>
      </w:r>
    </w:p>
    <w:p w:rsidR="003728DF" w:rsidRDefault="003728DF" w:rsidP="00DD30BE">
      <w:pPr>
        <w:rPr>
          <w:lang w:val="da-DK"/>
        </w:rPr>
      </w:pPr>
    </w:p>
    <w:p w:rsidR="003728DF" w:rsidRDefault="003728DF" w:rsidP="00DD30BE">
      <w:pPr>
        <w:rPr>
          <w:lang w:val="da-DK"/>
        </w:rPr>
      </w:pPr>
      <w:r>
        <w:rPr>
          <w:lang w:val="da-DK"/>
        </w:rPr>
        <w:tab/>
        <w:t>Mine kontrolklasser kan ses af følgende diagram</w:t>
      </w:r>
      <w:r w:rsidR="00470DB6">
        <w:rPr>
          <w:lang w:val="da-DK"/>
        </w:rPr>
        <w:t xml:space="preserve">, som ligger i pakken </w:t>
      </w:r>
      <w:proofErr w:type="spellStart"/>
      <w:r w:rsidR="00470DB6">
        <w:rPr>
          <w:lang w:val="da-DK"/>
        </w:rPr>
        <w:t>dk.jsh.bari.business</w:t>
      </w:r>
      <w:proofErr w:type="spellEnd"/>
      <w:r>
        <w:rPr>
          <w:lang w:val="da-DK"/>
        </w:rPr>
        <w:t>.</w:t>
      </w:r>
    </w:p>
    <w:p w:rsidR="002B1153" w:rsidRDefault="002B1153" w:rsidP="00DD30BE">
      <w:pPr>
        <w:rPr>
          <w:lang w:val="da-DK"/>
        </w:rPr>
      </w:pPr>
    </w:p>
    <w:p w:rsidR="002B1153" w:rsidRDefault="002B1153" w:rsidP="00DD30BE">
      <w:pPr>
        <w:rPr>
          <w:lang w:val="da-DK"/>
        </w:rPr>
      </w:pPr>
    </w:p>
    <w:p w:rsidR="00043E72" w:rsidRPr="005B735D" w:rsidRDefault="00043E72" w:rsidP="00DD30BE">
      <w:pPr>
        <w:rPr>
          <w:lang w:val="da-DK"/>
        </w:rPr>
      </w:pPr>
    </w:p>
    <w:p w:rsidR="00C61A49" w:rsidRDefault="00C61A49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9" w:name="_Toc292630415"/>
      <w:r>
        <w:rPr>
          <w:lang w:val="da-DK"/>
        </w:rPr>
        <w:t>UP Iterationer</w:t>
      </w:r>
      <w:bookmarkEnd w:id="9"/>
    </w:p>
    <w:p w:rsidR="003342EE" w:rsidRPr="003342EE" w:rsidRDefault="00C61A49" w:rsidP="00F75F18">
      <w:pPr>
        <w:pStyle w:val="Brdtekst"/>
        <w:ind w:left="360" w:firstLine="0"/>
        <w:rPr>
          <w:lang w:val="da-DK"/>
        </w:rPr>
      </w:pPr>
      <w:r>
        <w:rPr>
          <w:lang w:val="da-DK"/>
        </w:rPr>
        <w:t>TODO</w:t>
      </w:r>
    </w:p>
    <w:p w:rsidR="00CE4938" w:rsidRP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0" w:name="_Toc229650073"/>
      <w:bookmarkStart w:id="11" w:name="_Toc230252508"/>
      <w:bookmarkStart w:id="12" w:name="_Toc292630416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0"/>
      <w:bookmarkEnd w:id="11"/>
      <w:bookmarkEnd w:id="12"/>
    </w:p>
    <w:p w:rsidR="00564134" w:rsidRDefault="00920004" w:rsidP="00C61A49">
      <w:pPr>
        <w:ind w:firstLine="360"/>
        <w:rPr>
          <w:lang w:val="da-DK"/>
        </w:rPr>
      </w:pPr>
      <w:r>
        <w:rPr>
          <w:lang w:val="da-DK"/>
        </w:rPr>
        <w:t>TODO</w:t>
      </w: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E27EB1">
      <w:pPr>
        <w:pStyle w:val="Overskrift1"/>
        <w:numPr>
          <w:ilvl w:val="0"/>
          <w:numId w:val="3"/>
        </w:numPr>
        <w:rPr>
          <w:lang w:val="da-DK"/>
        </w:rPr>
      </w:pPr>
      <w:bookmarkStart w:id="13" w:name="_Toc229650074"/>
      <w:bookmarkStart w:id="14" w:name="_Toc230252509"/>
      <w:bookmarkStart w:id="15" w:name="_Toc292630417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3"/>
      <w:bookmarkEnd w:id="14"/>
      <w:bookmarkEnd w:id="15"/>
    </w:p>
    <w:p w:rsidR="00852C92" w:rsidRDefault="00852C92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16" w:name="_Ref292531489"/>
      <w:bookmarkStart w:id="17" w:name="_Toc292630418"/>
      <w:r>
        <w:rPr>
          <w:lang w:val="da-DK"/>
        </w:rPr>
        <w:t>Krav</w:t>
      </w:r>
      <w:bookmarkEnd w:id="16"/>
      <w:bookmarkEnd w:id="17"/>
    </w:p>
    <w:p w:rsidR="00852C92" w:rsidRPr="009D6DA0" w:rsidRDefault="00852C92" w:rsidP="00852C92">
      <w:pPr>
        <w:pStyle w:val="Brdtekst"/>
      </w:pPr>
      <w:r>
        <w:rPr>
          <w:lang w:val="da-DK"/>
        </w:rPr>
        <w:t xml:space="preserve">Følgende af en liste af krav til systemet, delt op efter funktionelle og ikke funktionelle krav. </w:t>
      </w:r>
      <w:r w:rsidRPr="009D6DA0">
        <w:t xml:space="preserve">De </w:t>
      </w:r>
      <w:proofErr w:type="spellStart"/>
      <w:r w:rsidRPr="009D6DA0">
        <w:t>enkelte</w:t>
      </w:r>
      <w:proofErr w:type="spellEnd"/>
      <w:r w:rsidRPr="009D6DA0">
        <w:t xml:space="preserve"> </w:t>
      </w:r>
      <w:proofErr w:type="spellStart"/>
      <w:r w:rsidRPr="009D6DA0">
        <w:t>krav</w:t>
      </w:r>
      <w:proofErr w:type="spellEnd"/>
      <w:r w:rsidRPr="009D6DA0">
        <w:t xml:space="preserve"> </w:t>
      </w:r>
      <w:proofErr w:type="spellStart"/>
      <w:r w:rsidRPr="009D6DA0">
        <w:t>prioriteres</w:t>
      </w:r>
      <w:proofErr w:type="spellEnd"/>
      <w:r w:rsidRPr="009D6DA0">
        <w:t xml:space="preserve"> </w:t>
      </w:r>
      <w:proofErr w:type="spellStart"/>
      <w:r w:rsidRPr="009D6DA0">
        <w:t>efter</w:t>
      </w:r>
      <w:proofErr w:type="spellEnd"/>
      <w:r w:rsidRPr="009D6DA0">
        <w:t xml:space="preserve"> </w:t>
      </w:r>
      <w:proofErr w:type="spellStart"/>
      <w:r w:rsidRPr="009D6DA0">
        <w:t>MoSCoW</w:t>
      </w:r>
      <w:proofErr w:type="spellEnd"/>
      <w:r w:rsidRPr="009D6DA0">
        <w:t xml:space="preserve"> (Must have, Should Have, Could Have, </w:t>
      </w:r>
      <w:proofErr w:type="gramStart"/>
      <w:r w:rsidRPr="009D6DA0">
        <w:t>Want</w:t>
      </w:r>
      <w:proofErr w:type="gramEnd"/>
      <w:r w:rsidRPr="009D6DA0">
        <w:t xml:space="preserve"> to have).</w:t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8" w:name="_Toc292630419"/>
      <w:r>
        <w:t>Funktionelle krav</w:t>
      </w:r>
      <w:bookmarkEnd w:id="18"/>
    </w:p>
    <w:tbl>
      <w:tblPr>
        <w:tblStyle w:val="Tabel-Gitter"/>
        <w:tblW w:w="0" w:type="auto"/>
        <w:tblLayout w:type="fixed"/>
        <w:tblLook w:val="04A0"/>
      </w:tblPr>
      <w:tblGrid>
        <w:gridCol w:w="423"/>
        <w:gridCol w:w="7056"/>
        <w:gridCol w:w="1044"/>
      </w:tblGrid>
      <w:tr w:rsidR="00852C92" w:rsidTr="00852C92">
        <w:tc>
          <w:tcPr>
            <w:tcW w:w="423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705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044" w:type="dxa"/>
            <w:shd w:val="clear" w:color="auto" w:fill="A6A6A6" w:themeFill="background1" w:themeFillShade="A6"/>
          </w:tcPr>
          <w:p w:rsidR="00852C92" w:rsidRDefault="00852C92" w:rsidP="00852C92">
            <w:proofErr w:type="spellStart"/>
            <w:r>
              <w:t>Prioritet</w:t>
            </w:r>
            <w:proofErr w:type="spellEnd"/>
            <w:r>
              <w:t xml:space="preserve"> 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</w:t>
            </w:r>
            <w:proofErr w:type="spellEnd"/>
            <w:r>
              <w:rPr>
                <w:lang w:val="da-DK"/>
              </w:rPr>
              <w:t xml:space="preserve"> skal kunne oprette</w:t>
            </w:r>
            <w:r w:rsidRPr="0002280A">
              <w:rPr>
                <w:lang w:val="da-DK"/>
              </w:rPr>
              <w:t xml:space="preserve"> og vedligeholde ønsker til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oprette og vedligeholde fejl som er fundet i andre systemer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knytte diskussionsindlæg til både ønsker og fejl. Et indlæg kan rettes af den bruger som har oprettet dette, så længe der ikke er nyere 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RPr="00B661EA" w:rsidTr="00852C92">
        <w:tc>
          <w:tcPr>
            <w:tcW w:w="423" w:type="dxa"/>
          </w:tcPr>
          <w:p w:rsidR="00852C92" w:rsidRDefault="00852C92" w:rsidP="00A501C4">
            <w:r>
              <w:t>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</w:t>
            </w:r>
            <w:proofErr w:type="spellStart"/>
            <w:r w:rsidRPr="0002280A">
              <w:rPr>
                <w:lang w:val="da-DK"/>
              </w:rPr>
              <w:t>uploade</w:t>
            </w:r>
            <w:proofErr w:type="spellEnd"/>
            <w:r w:rsidRPr="0002280A">
              <w:rPr>
                <w:lang w:val="da-DK"/>
              </w:rPr>
              <w:t xml:space="preserve"> forskellige filer som knyttes til enten en fejl, et ønske eller et </w:t>
            </w:r>
            <w:proofErr w:type="spellStart"/>
            <w:r w:rsidRPr="0002280A">
              <w:rPr>
                <w:lang w:val="da-DK"/>
              </w:rPr>
              <w:t>diskusionsindlæg</w:t>
            </w:r>
            <w:proofErr w:type="spellEnd"/>
            <w:r w:rsidRPr="0002280A">
              <w:rPr>
                <w:lang w:val="da-DK"/>
              </w:rPr>
              <w:t xml:space="preserve">. </w:t>
            </w:r>
          </w:p>
        </w:tc>
        <w:tc>
          <w:tcPr>
            <w:tcW w:w="1044" w:type="dxa"/>
          </w:tcPr>
          <w:p w:rsidR="00852C92" w:rsidRPr="0002280A" w:rsidRDefault="00852C92" w:rsidP="00A501C4">
            <w:pPr>
              <w:rPr>
                <w:lang w:val="da-DK"/>
              </w:rPr>
            </w:pP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håndtere følgende sagsbehandlings statusser for både ønske og fejl: ”Oprettet”</w:t>
            </w:r>
            <w:proofErr w:type="gramStart"/>
            <w:r w:rsidRPr="0002280A">
              <w:rPr>
                <w:lang w:val="da-DK"/>
              </w:rPr>
              <w:t>,  ”Behandles</w:t>
            </w:r>
            <w:proofErr w:type="gramEnd"/>
            <w:r w:rsidRPr="0002280A">
              <w:rPr>
                <w:lang w:val="da-DK"/>
              </w:rPr>
              <w:t xml:space="preserve">”,  ”I bero”, ”Godkendt til </w:t>
            </w:r>
            <w:proofErr w:type="spellStart"/>
            <w:r w:rsidRPr="0002280A">
              <w:rPr>
                <w:lang w:val="da-DK"/>
              </w:rPr>
              <w:t>udv</w:t>
            </w:r>
            <w:proofErr w:type="spellEnd"/>
            <w:r w:rsidRPr="0002280A">
              <w:rPr>
                <w:lang w:val="da-DK"/>
              </w:rPr>
              <w:t>.”, ”Afvist”, ”Lukket”, ”Godkendt”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6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for </w:t>
            </w:r>
            <w:proofErr w:type="gramStart"/>
            <w:r w:rsidRPr="0002280A">
              <w:rPr>
                <w:lang w:val="da-DK"/>
              </w:rPr>
              <w:t>godkendte</w:t>
            </w:r>
            <w:proofErr w:type="gramEnd"/>
            <w:r w:rsidRPr="0002280A">
              <w:rPr>
                <w:lang w:val="da-DK"/>
              </w:rPr>
              <w:t xml:space="preserve"> fejl og ønsker kunne håndtere følgende udviklingsproces statusser: ”Ikke påbegyndt”, ”Begyndt”, ”Klar til test”, ”Testet” og ”Fejl fundet”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ønsker med følgende prioriteter: ”Skal udvikles”, ”Bør udvikles”, ”Kunne være rart at have”, ”Kan vente”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8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prioritere fejl med følgende prioriteter: ”</w:t>
            </w:r>
            <w:proofErr w:type="spellStart"/>
            <w:r w:rsidRPr="0002280A">
              <w:rPr>
                <w:lang w:val="da-DK"/>
              </w:rPr>
              <w:t>Driftkritisk</w:t>
            </w:r>
            <w:proofErr w:type="spellEnd"/>
            <w:r w:rsidRPr="0002280A">
              <w:rPr>
                <w:lang w:val="da-DK"/>
              </w:rPr>
              <w:t xml:space="preserve">”, ”Kritisk”, ”Kosmetisk”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logge, alle ændringer på fejl og ønsker. Skal kunne vises i brugerfladen.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slutbrugere kan stemme hvilke ønsker der skal </w:t>
            </w:r>
            <w:proofErr w:type="spellStart"/>
            <w:r w:rsidRPr="0002280A">
              <w:rPr>
                <w:lang w:val="da-DK"/>
              </w:rPr>
              <w:t>prioteres</w:t>
            </w:r>
            <w:proofErr w:type="spellEnd"/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852C92" w:rsidP="00A501C4">
            <w:r>
              <w:t>11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efter kunne vise en grafisk overside pr. system. Som viser antallet af ønsker med en given status, og på samme måde for fejl.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12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operere med følgende brugerroller: Administrator, Slutbruger, Udvikler, tester, projektleder.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13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>En bruger kan have en eller flere roller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14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r w:rsidRPr="0002280A">
              <w:rPr>
                <w:lang w:val="da-DK"/>
              </w:rPr>
              <w:t xml:space="preserve">En </w:t>
            </w: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administrator kan som den eneste oprette og rette systemer, nye brugere, bruger/system grupper 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15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sende E-mail notifikationer, når der er ændringer på en fejl eller et ønske. De enkelte brugere skal for ønske eller sag selv tilslutte sig notifikation 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16</w:t>
            </w:r>
          </w:p>
        </w:tc>
        <w:tc>
          <w:tcPr>
            <w:tcW w:w="7056" w:type="dxa"/>
          </w:tcPr>
          <w:p w:rsidR="00852C92" w:rsidRPr="0002280A" w:rsidRDefault="00852C92" w:rsidP="00544BF0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kunne henvise produktion versioner</w:t>
            </w:r>
            <w:r w:rsidR="00544BF0">
              <w:rPr>
                <w:lang w:val="da-DK"/>
              </w:rPr>
              <w:t xml:space="preserve"> for fejl. Og </w:t>
            </w:r>
            <w:r w:rsidRPr="0002280A">
              <w:rPr>
                <w:lang w:val="da-DK"/>
              </w:rPr>
              <w:t>kode revisioner for fejl og ønsker</w:t>
            </w:r>
            <w:r w:rsidR="00544BF0">
              <w:rPr>
                <w:lang w:val="da-DK"/>
              </w:rPr>
              <w:t>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17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tildele alle fejl og ønsker et entydigt ID, som kan bruges til at fremsøge sagen, samt skal kunne bruges som henvisning/link fra andre sager/diskussionsindlæg.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18</w:t>
            </w:r>
          </w:p>
        </w:tc>
        <w:tc>
          <w:tcPr>
            <w:tcW w:w="7056" w:type="dxa"/>
          </w:tcPr>
          <w:p w:rsidR="00852C92" w:rsidRPr="00550ACB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opdele systemer i moduler, så fejl og ønsker kan henvise til et modul inden for et system. </w:t>
            </w:r>
            <w:r w:rsidRPr="00550ACB">
              <w:rPr>
                <w:lang w:val="da-DK"/>
              </w:rPr>
              <w:t>Dette skal dog være valgfrit.</w:t>
            </w:r>
          </w:p>
        </w:tc>
        <w:tc>
          <w:tcPr>
            <w:tcW w:w="1044" w:type="dxa"/>
          </w:tcPr>
          <w:p w:rsidR="00852C92" w:rsidRDefault="00852C92" w:rsidP="00A501C4">
            <w:r>
              <w:t>C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19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mulighed for at afgive estimater på fejl og ønsker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20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alle ikke slut-brugere mulighed for at mærke fejl, ønsker og diskussionsindlæg som ”ikke synlige for slut-brugere”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423" w:type="dxa"/>
          </w:tcPr>
          <w:p w:rsidR="00852C92" w:rsidRDefault="00550ACB" w:rsidP="00A501C4">
            <w:r>
              <w:t>21</w:t>
            </w:r>
          </w:p>
        </w:tc>
        <w:tc>
          <w:tcPr>
            <w:tcW w:w="7056" w:type="dxa"/>
          </w:tcPr>
          <w:p w:rsidR="00852C92" w:rsidRPr="0002280A" w:rsidRDefault="00852C92" w:rsidP="00A501C4">
            <w:pPr>
              <w:rPr>
                <w:lang w:val="da-DK"/>
              </w:rPr>
            </w:pPr>
            <w:proofErr w:type="spellStart"/>
            <w:r w:rsidRPr="0002280A">
              <w:rPr>
                <w:lang w:val="da-DK"/>
              </w:rPr>
              <w:t>BaRI</w:t>
            </w:r>
            <w:proofErr w:type="spellEnd"/>
            <w:r w:rsidRPr="0002280A">
              <w:rPr>
                <w:lang w:val="da-DK"/>
              </w:rPr>
              <w:t xml:space="preserve"> skal give en projektleder mulighed for at tildele en udvikler og en tester en fejl og et ønske.</w:t>
            </w:r>
          </w:p>
        </w:tc>
        <w:tc>
          <w:tcPr>
            <w:tcW w:w="1044" w:type="dxa"/>
          </w:tcPr>
          <w:p w:rsidR="00852C92" w:rsidRDefault="00852C92" w:rsidP="00A501C4">
            <w:r>
              <w:t>M</w:t>
            </w:r>
          </w:p>
        </w:tc>
      </w:tr>
    </w:tbl>
    <w:p w:rsidR="00852C92" w:rsidRDefault="00852C92" w:rsidP="00852C92">
      <w:r>
        <w:br w:type="page"/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lastRenderedPageBreak/>
        <w:t>Følgende er funktionelle krav</w:t>
      </w:r>
      <w:r>
        <w:rPr>
          <w:lang w:val="da-DK"/>
        </w:rPr>
        <w:t>,</w:t>
      </w:r>
      <w:r w:rsidRPr="0002280A">
        <w:rPr>
          <w:lang w:val="da-DK"/>
        </w:rPr>
        <w:t xml:space="preserve"> som er opstilles i rolle matrixer.</w:t>
      </w:r>
      <w:r>
        <w:rPr>
          <w:lang w:val="da-DK"/>
        </w:rPr>
        <w:t xml:space="preserve"> </w:t>
      </w:r>
      <w:r w:rsidRPr="0002280A">
        <w:rPr>
          <w:lang w:val="da-DK"/>
        </w:rPr>
        <w:t xml:space="preserve">Rolle </w:t>
      </w:r>
      <w:proofErr w:type="gramStart"/>
      <w:r w:rsidRPr="0002280A">
        <w:rPr>
          <w:lang w:val="da-DK"/>
        </w:rPr>
        <w:t>matrix</w:t>
      </w:r>
      <w:r>
        <w:rPr>
          <w:lang w:val="da-DK"/>
        </w:rPr>
        <w:t xml:space="preserve">  (</w:t>
      </w:r>
      <w:proofErr w:type="spellStart"/>
      <w:r>
        <w:rPr>
          <w:lang w:val="da-DK"/>
        </w:rPr>
        <w:t>C</w:t>
      </w:r>
      <w:proofErr w:type="gramEnd"/>
      <w:r>
        <w:rPr>
          <w:lang w:val="da-DK"/>
        </w:rPr>
        <w:t>=create</w:t>
      </w:r>
      <w:proofErr w:type="spellEnd"/>
      <w:r>
        <w:rPr>
          <w:lang w:val="da-DK"/>
        </w:rPr>
        <w:t xml:space="preserve">, </w:t>
      </w:r>
      <w:proofErr w:type="spellStart"/>
      <w:r w:rsidRPr="0002280A">
        <w:rPr>
          <w:lang w:val="da-DK"/>
        </w:rPr>
        <w:t>R=read</w:t>
      </w:r>
      <w:proofErr w:type="spellEnd"/>
      <w:r w:rsidRPr="0002280A">
        <w:rPr>
          <w:lang w:val="da-DK"/>
        </w:rPr>
        <w:t>,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U=Update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D=Delete</w:t>
      </w:r>
      <w:proofErr w:type="spellEnd"/>
      <w:r>
        <w:rPr>
          <w:lang w:val="da-DK"/>
        </w:rPr>
        <w:t>)</w:t>
      </w:r>
    </w:p>
    <w:tbl>
      <w:tblPr>
        <w:tblStyle w:val="Tabel-Gitter"/>
        <w:tblW w:w="8079" w:type="dxa"/>
        <w:tblInd w:w="534" w:type="dxa"/>
        <w:tblLayout w:type="fixed"/>
        <w:tblLook w:val="04A0"/>
      </w:tblPr>
      <w:tblGrid>
        <w:gridCol w:w="1359"/>
        <w:gridCol w:w="791"/>
        <w:gridCol w:w="791"/>
        <w:gridCol w:w="1453"/>
        <w:gridCol w:w="992"/>
        <w:gridCol w:w="851"/>
        <w:gridCol w:w="992"/>
        <w:gridCol w:w="850"/>
      </w:tblGrid>
      <w:tr w:rsidR="00852C92" w:rsidTr="00A501C4">
        <w:tc>
          <w:tcPr>
            <w:tcW w:w="1359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100</w:t>
            </w:r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</w:p>
        </w:tc>
        <w:tc>
          <w:tcPr>
            <w:tcW w:w="79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Ønske</w:t>
            </w:r>
            <w:proofErr w:type="spellEnd"/>
          </w:p>
        </w:tc>
        <w:tc>
          <w:tcPr>
            <w:tcW w:w="145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Diskussions-indlæg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>Uploads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Bruger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Gruppe</w:t>
            </w:r>
            <w:proofErr w:type="spellEnd"/>
          </w:p>
        </w:tc>
        <w:tc>
          <w:tcPr>
            <w:tcW w:w="850" w:type="dxa"/>
            <w:shd w:val="clear" w:color="auto" w:fill="A6A6A6" w:themeFill="background1" w:themeFillShade="A6"/>
          </w:tcPr>
          <w:p w:rsidR="00852C92" w:rsidRDefault="00852C92" w:rsidP="00A501C4">
            <w:r>
              <w:t>System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791" w:type="dxa"/>
          </w:tcPr>
          <w:p w:rsidR="00852C92" w:rsidRDefault="00852C92" w:rsidP="00A501C4">
            <w:r>
              <w:t>CRUD</w:t>
            </w:r>
          </w:p>
        </w:tc>
        <w:tc>
          <w:tcPr>
            <w:tcW w:w="1453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1" w:type="dxa"/>
          </w:tcPr>
          <w:p w:rsidR="00852C92" w:rsidRDefault="00852C92" w:rsidP="00A501C4">
            <w:r>
              <w:t>CRUD</w:t>
            </w:r>
          </w:p>
        </w:tc>
        <w:tc>
          <w:tcPr>
            <w:tcW w:w="992" w:type="dxa"/>
          </w:tcPr>
          <w:p w:rsidR="00852C92" w:rsidRDefault="00852C92" w:rsidP="00A501C4">
            <w:r>
              <w:t>CRUD</w:t>
            </w:r>
          </w:p>
        </w:tc>
        <w:tc>
          <w:tcPr>
            <w:tcW w:w="850" w:type="dxa"/>
          </w:tcPr>
          <w:p w:rsidR="00852C92" w:rsidRDefault="00852C92" w:rsidP="00A501C4">
            <w:r>
              <w:t>CRUD</w:t>
            </w:r>
          </w:p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>
            <w:r>
              <w:t>CRU</w:t>
            </w:r>
          </w:p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  <w:tr w:rsidR="00852C92" w:rsidTr="00A501C4">
        <w:tc>
          <w:tcPr>
            <w:tcW w:w="1359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791" w:type="dxa"/>
          </w:tcPr>
          <w:p w:rsidR="00852C92" w:rsidRDefault="00852C92" w:rsidP="00A501C4">
            <w:r>
              <w:t>CRU</w:t>
            </w:r>
          </w:p>
        </w:tc>
        <w:tc>
          <w:tcPr>
            <w:tcW w:w="1453" w:type="dxa"/>
          </w:tcPr>
          <w:p w:rsidR="00852C92" w:rsidRDefault="00852C92" w:rsidP="00A501C4">
            <w:r>
              <w:t>CRU</w:t>
            </w:r>
          </w:p>
        </w:tc>
        <w:tc>
          <w:tcPr>
            <w:tcW w:w="992" w:type="dxa"/>
          </w:tcPr>
          <w:p w:rsidR="00852C92" w:rsidRDefault="00852C92" w:rsidP="00A501C4"/>
        </w:tc>
        <w:tc>
          <w:tcPr>
            <w:tcW w:w="851" w:type="dxa"/>
          </w:tcPr>
          <w:p w:rsidR="00852C92" w:rsidRDefault="00852C92" w:rsidP="00A501C4"/>
        </w:tc>
        <w:tc>
          <w:tcPr>
            <w:tcW w:w="992" w:type="dxa"/>
          </w:tcPr>
          <w:p w:rsidR="00852C92" w:rsidRDefault="00852C92" w:rsidP="00A501C4"/>
        </w:tc>
        <w:tc>
          <w:tcPr>
            <w:tcW w:w="850" w:type="dxa"/>
          </w:tcPr>
          <w:p w:rsidR="00852C92" w:rsidRDefault="00852C92" w:rsidP="00A501C4"/>
        </w:tc>
      </w:tr>
    </w:tbl>
    <w:p w:rsidR="00852C92" w:rsidRDefault="00852C92" w:rsidP="00852C92">
      <w:pPr>
        <w:pStyle w:val="Listeafsnit"/>
        <w:ind w:left="360"/>
      </w:pPr>
    </w:p>
    <w:p w:rsidR="00852C92" w:rsidRPr="0002280A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 xml:space="preserve">De enkelte rollers mulighed for at </w:t>
      </w:r>
      <w:proofErr w:type="gramStart"/>
      <w:r w:rsidRPr="0002280A">
        <w:rPr>
          <w:lang w:val="da-DK"/>
        </w:rPr>
        <w:t>rette</w:t>
      </w:r>
      <w:proofErr w:type="gramEnd"/>
      <w:r w:rsidRPr="0002280A">
        <w:rPr>
          <w:lang w:val="da-DK"/>
        </w:rPr>
        <w:t xml:space="preserve"> fejl og ønske statusser.</w:t>
      </w:r>
    </w:p>
    <w:p w:rsidR="00852C92" w:rsidRDefault="00852C92" w:rsidP="00852C92">
      <w:pPr>
        <w:pStyle w:val="Listeafsnit"/>
        <w:ind w:left="360"/>
        <w:rPr>
          <w:lang w:val="da-DK"/>
        </w:rPr>
      </w:pPr>
      <w:r w:rsidRPr="0002280A">
        <w:rPr>
          <w:lang w:val="da-DK"/>
        </w:rPr>
        <w:t>Sagsbehandlingsstatusser, brugere kan ændre s</w:t>
      </w:r>
      <w:r>
        <w:rPr>
          <w:lang w:val="da-DK"/>
        </w:rPr>
        <w:t>tatus til følgende: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71"/>
        <w:gridCol w:w="1085"/>
        <w:gridCol w:w="666"/>
        <w:gridCol w:w="1211"/>
        <w:gridCol w:w="1090"/>
        <w:gridCol w:w="734"/>
        <w:gridCol w:w="816"/>
      </w:tblGrid>
      <w:tr w:rsidR="00852C92" w:rsidTr="00A501C4">
        <w:tc>
          <w:tcPr>
            <w:tcW w:w="96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  <w:lang w:val="da-DK"/>
              </w:rPr>
            </w:pPr>
            <w:r w:rsidRPr="00D84076">
              <w:rPr>
                <w:b/>
                <w:lang w:val="da-DK"/>
              </w:rPr>
              <w:t>Krav id 101</w:t>
            </w:r>
          </w:p>
        </w:tc>
        <w:tc>
          <w:tcPr>
            <w:tcW w:w="10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Oprettet</w:t>
            </w:r>
            <w:proofErr w:type="spellEnd"/>
          </w:p>
        </w:tc>
        <w:tc>
          <w:tcPr>
            <w:tcW w:w="110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Overvejes</w:t>
            </w:r>
            <w:proofErr w:type="spellEnd"/>
          </w:p>
        </w:tc>
        <w:tc>
          <w:tcPr>
            <w:tcW w:w="7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I </w:t>
            </w:r>
            <w:proofErr w:type="spellStart"/>
            <w:r>
              <w:t>bero</w:t>
            </w:r>
            <w:proofErr w:type="spellEnd"/>
          </w:p>
        </w:tc>
        <w:tc>
          <w:tcPr>
            <w:tcW w:w="146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</w:t>
            </w:r>
            <w:proofErr w:type="spellStart"/>
            <w:r>
              <w:t>udv</w:t>
            </w:r>
            <w:proofErr w:type="spellEnd"/>
            <w:r>
              <w:t>.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Godkendt</w:t>
            </w:r>
            <w:proofErr w:type="spellEnd"/>
          </w:p>
        </w:tc>
        <w:tc>
          <w:tcPr>
            <w:tcW w:w="7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Afvist</w:t>
            </w:r>
            <w:proofErr w:type="spellEnd"/>
          </w:p>
        </w:tc>
        <w:tc>
          <w:tcPr>
            <w:tcW w:w="82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Lukket</w:t>
            </w:r>
            <w:proofErr w:type="spellEnd"/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J</w:t>
            </w:r>
          </w:p>
        </w:tc>
        <w:tc>
          <w:tcPr>
            <w:tcW w:w="792" w:type="dxa"/>
          </w:tcPr>
          <w:p w:rsidR="00852C92" w:rsidRDefault="00852C92" w:rsidP="00A501C4">
            <w:r>
              <w:t>J</w:t>
            </w:r>
          </w:p>
        </w:tc>
        <w:tc>
          <w:tcPr>
            <w:tcW w:w="1463" w:type="dxa"/>
          </w:tcPr>
          <w:p w:rsidR="00852C92" w:rsidRDefault="00852C92" w:rsidP="00A501C4">
            <w:r>
              <w:t>J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J</w:t>
            </w:r>
          </w:p>
        </w:tc>
        <w:tc>
          <w:tcPr>
            <w:tcW w:w="82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N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960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016" w:type="dxa"/>
          </w:tcPr>
          <w:p w:rsidR="00852C92" w:rsidRDefault="00852C92" w:rsidP="00A501C4">
            <w:r>
              <w:t>J</w:t>
            </w:r>
          </w:p>
        </w:tc>
        <w:tc>
          <w:tcPr>
            <w:tcW w:w="1109" w:type="dxa"/>
          </w:tcPr>
          <w:p w:rsidR="00852C92" w:rsidRDefault="00852C92" w:rsidP="00A501C4">
            <w:r>
              <w:t>N</w:t>
            </w:r>
          </w:p>
        </w:tc>
        <w:tc>
          <w:tcPr>
            <w:tcW w:w="792" w:type="dxa"/>
          </w:tcPr>
          <w:p w:rsidR="00852C92" w:rsidRDefault="00852C92" w:rsidP="00A501C4">
            <w:r>
              <w:t>N</w:t>
            </w:r>
          </w:p>
        </w:tc>
        <w:tc>
          <w:tcPr>
            <w:tcW w:w="1463" w:type="dxa"/>
          </w:tcPr>
          <w:p w:rsidR="00852C92" w:rsidRDefault="00852C92" w:rsidP="00A501C4">
            <w:r>
              <w:t>N</w:t>
            </w:r>
          </w:p>
        </w:tc>
        <w:tc>
          <w:tcPr>
            <w:tcW w:w="1090" w:type="dxa"/>
          </w:tcPr>
          <w:p w:rsidR="00852C92" w:rsidRDefault="00852C92" w:rsidP="00A501C4">
            <w:r>
              <w:t>J</w:t>
            </w:r>
          </w:p>
        </w:tc>
        <w:tc>
          <w:tcPr>
            <w:tcW w:w="734" w:type="dxa"/>
          </w:tcPr>
          <w:p w:rsidR="00852C92" w:rsidRDefault="00852C92" w:rsidP="00A501C4">
            <w:r>
              <w:t>N</w:t>
            </w:r>
          </w:p>
        </w:tc>
        <w:tc>
          <w:tcPr>
            <w:tcW w:w="825" w:type="dxa"/>
          </w:tcPr>
          <w:p w:rsidR="00852C92" w:rsidRDefault="00852C92" w:rsidP="00A501C4">
            <w:r>
              <w:t>N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Udviklingsproces</w:t>
      </w:r>
      <w:proofErr w:type="spellEnd"/>
      <w:r>
        <w:t xml:space="preserve"> status: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993"/>
        <w:gridCol w:w="920"/>
        <w:gridCol w:w="923"/>
        <w:gridCol w:w="744"/>
        <w:gridCol w:w="815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D84076" w:rsidRDefault="00852C92" w:rsidP="00A501C4">
            <w:pPr>
              <w:rPr>
                <w:b/>
              </w:rPr>
            </w:pPr>
            <w:proofErr w:type="spellStart"/>
            <w:r w:rsidRPr="00D84076">
              <w:rPr>
                <w:b/>
              </w:rPr>
              <w:t>Krav</w:t>
            </w:r>
            <w:proofErr w:type="spellEnd"/>
            <w:r w:rsidRPr="00D84076">
              <w:rPr>
                <w:b/>
              </w:rPr>
              <w:t xml:space="preserve"> id 102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Ikke</w:t>
            </w:r>
            <w:proofErr w:type="spellEnd"/>
            <w:r>
              <w:t xml:space="preserve"> </w:t>
            </w:r>
            <w:proofErr w:type="spellStart"/>
            <w:r>
              <w:t>pågyndt</w:t>
            </w:r>
            <w:proofErr w:type="spellEnd"/>
          </w:p>
        </w:tc>
        <w:tc>
          <w:tcPr>
            <w:tcW w:w="920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Begyndt</w:t>
            </w:r>
            <w:proofErr w:type="spellEnd"/>
          </w:p>
        </w:tc>
        <w:tc>
          <w:tcPr>
            <w:tcW w:w="923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Klar</w:t>
            </w:r>
            <w:proofErr w:type="spellEnd"/>
            <w:r>
              <w:t xml:space="preserve"> </w:t>
            </w:r>
            <w:proofErr w:type="spellStart"/>
            <w:r>
              <w:t>til</w:t>
            </w:r>
            <w:proofErr w:type="spellEnd"/>
            <w:r>
              <w:t xml:space="preserve"> test</w:t>
            </w:r>
          </w:p>
        </w:tc>
        <w:tc>
          <w:tcPr>
            <w:tcW w:w="74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Testet</w:t>
            </w:r>
            <w:proofErr w:type="spellEnd"/>
          </w:p>
        </w:tc>
        <w:tc>
          <w:tcPr>
            <w:tcW w:w="81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Fejl</w:t>
            </w:r>
            <w:proofErr w:type="spellEnd"/>
            <w:r>
              <w:t xml:space="preserve"> </w:t>
            </w:r>
            <w:proofErr w:type="spellStart"/>
            <w:r>
              <w:t>fundet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J</w:t>
            </w:r>
          </w:p>
        </w:tc>
        <w:tc>
          <w:tcPr>
            <w:tcW w:w="920" w:type="dxa"/>
          </w:tcPr>
          <w:p w:rsidR="00852C92" w:rsidRDefault="00852C92" w:rsidP="00A501C4">
            <w:r>
              <w:t>J</w:t>
            </w:r>
          </w:p>
        </w:tc>
        <w:tc>
          <w:tcPr>
            <w:tcW w:w="923" w:type="dxa"/>
          </w:tcPr>
          <w:p w:rsidR="00852C92" w:rsidRDefault="00852C92" w:rsidP="00A501C4">
            <w:r>
              <w:t>J</w:t>
            </w:r>
          </w:p>
        </w:tc>
        <w:tc>
          <w:tcPr>
            <w:tcW w:w="744" w:type="dxa"/>
          </w:tcPr>
          <w:p w:rsidR="00852C92" w:rsidRDefault="00852C92" w:rsidP="00A501C4">
            <w:r>
              <w:t>N</w:t>
            </w:r>
          </w:p>
        </w:tc>
        <w:tc>
          <w:tcPr>
            <w:tcW w:w="815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993" w:type="dxa"/>
          </w:tcPr>
          <w:p w:rsidR="00852C92" w:rsidRDefault="00852C92" w:rsidP="00A501C4">
            <w:r>
              <w:t>N</w:t>
            </w:r>
          </w:p>
        </w:tc>
        <w:tc>
          <w:tcPr>
            <w:tcW w:w="920" w:type="dxa"/>
          </w:tcPr>
          <w:p w:rsidR="00852C92" w:rsidRDefault="00852C92" w:rsidP="00A501C4">
            <w:r>
              <w:t>N</w:t>
            </w:r>
          </w:p>
        </w:tc>
        <w:tc>
          <w:tcPr>
            <w:tcW w:w="923" w:type="dxa"/>
          </w:tcPr>
          <w:p w:rsidR="00852C92" w:rsidRDefault="00852C92" w:rsidP="00A501C4">
            <w:r>
              <w:t>N</w:t>
            </w:r>
          </w:p>
        </w:tc>
        <w:tc>
          <w:tcPr>
            <w:tcW w:w="744" w:type="dxa"/>
          </w:tcPr>
          <w:p w:rsidR="00852C92" w:rsidRDefault="00852C92" w:rsidP="00A501C4">
            <w:r>
              <w:t>J</w:t>
            </w:r>
          </w:p>
        </w:tc>
        <w:tc>
          <w:tcPr>
            <w:tcW w:w="815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/>
    <w:p w:rsidR="00852C92" w:rsidRDefault="00852C92" w:rsidP="00852C92">
      <w:pPr>
        <w:pStyle w:val="Listeafsnit"/>
        <w:ind w:left="360"/>
      </w:pPr>
      <w:proofErr w:type="spellStart"/>
      <w:r>
        <w:t>Ønske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16"/>
        <w:gridCol w:w="1277"/>
        <w:gridCol w:w="1134"/>
        <w:gridCol w:w="1559"/>
        <w:gridCol w:w="992"/>
      </w:tblGrid>
      <w:tr w:rsidR="00852C92" w:rsidTr="00A501C4">
        <w:tc>
          <w:tcPr>
            <w:tcW w:w="1416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E65643" w:rsidRDefault="00852C92" w:rsidP="00A501C4">
            <w:pPr>
              <w:rPr>
                <w:b/>
              </w:rPr>
            </w:pPr>
            <w:proofErr w:type="spellStart"/>
            <w:r w:rsidRPr="00E65643">
              <w:rPr>
                <w:b/>
              </w:rPr>
              <w:t>Krav</w:t>
            </w:r>
            <w:proofErr w:type="spellEnd"/>
            <w:r w:rsidRPr="00E65643">
              <w:rPr>
                <w:b/>
              </w:rPr>
              <w:t xml:space="preserve"> id 103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Skal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Bør</w:t>
            </w:r>
            <w:proofErr w:type="spellEnd"/>
            <w:r>
              <w:t xml:space="preserve"> </w:t>
            </w:r>
            <w:proofErr w:type="spellStart"/>
            <w:r>
              <w:t>udvikles</w:t>
            </w:r>
            <w:proofErr w:type="spellEnd"/>
          </w:p>
        </w:tc>
        <w:tc>
          <w:tcPr>
            <w:tcW w:w="1559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Kunne</w:t>
            </w:r>
            <w:proofErr w:type="spellEnd"/>
            <w:r>
              <w:t xml:space="preserve"> </w:t>
            </w:r>
            <w:proofErr w:type="spellStart"/>
            <w:r>
              <w:t>være</w:t>
            </w:r>
            <w:proofErr w:type="spellEnd"/>
            <w:r>
              <w:t xml:space="preserve"> </w:t>
            </w:r>
            <w:proofErr w:type="spellStart"/>
            <w:r>
              <w:t>rart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r>
              <w:t xml:space="preserve">Kan </w:t>
            </w:r>
            <w:proofErr w:type="spellStart"/>
            <w:r>
              <w:t>vente</w:t>
            </w:r>
            <w:proofErr w:type="spellEnd"/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7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  <w:tc>
          <w:tcPr>
            <w:tcW w:w="1559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16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7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  <w:tc>
          <w:tcPr>
            <w:tcW w:w="1559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  <w:proofErr w:type="spellStart"/>
      <w:r>
        <w:t>Fejl</w:t>
      </w:r>
      <w:proofErr w:type="spellEnd"/>
      <w:r>
        <w:t xml:space="preserve"> </w:t>
      </w:r>
      <w:proofErr w:type="spellStart"/>
      <w:r>
        <w:t>prioriteter</w:t>
      </w:r>
      <w:proofErr w:type="spellEnd"/>
      <w:r>
        <w:t xml:space="preserve"> </w:t>
      </w:r>
      <w:proofErr w:type="spellStart"/>
      <w:r>
        <w:t>krav</w:t>
      </w:r>
      <w:proofErr w:type="spellEnd"/>
      <w:r>
        <w:t>:</w:t>
      </w:r>
    </w:p>
    <w:tbl>
      <w:tblPr>
        <w:tblStyle w:val="Tabel-Gitter"/>
        <w:tblW w:w="0" w:type="auto"/>
        <w:tblInd w:w="534" w:type="dxa"/>
        <w:tblLook w:val="04A0"/>
      </w:tblPr>
      <w:tblGrid>
        <w:gridCol w:w="1421"/>
        <w:gridCol w:w="1272"/>
        <w:gridCol w:w="992"/>
        <w:gridCol w:w="1134"/>
      </w:tblGrid>
      <w:tr w:rsidR="00852C92" w:rsidTr="00A501C4">
        <w:tc>
          <w:tcPr>
            <w:tcW w:w="142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852C92" w:rsidRPr="0002280A" w:rsidRDefault="00852C92" w:rsidP="00A501C4">
            <w:pPr>
              <w:rPr>
                <w:b/>
              </w:rPr>
            </w:pPr>
            <w:proofErr w:type="spellStart"/>
            <w:r w:rsidRPr="0002280A">
              <w:rPr>
                <w:b/>
              </w:rPr>
              <w:t>Krav</w:t>
            </w:r>
            <w:proofErr w:type="spellEnd"/>
            <w:r w:rsidRPr="0002280A">
              <w:rPr>
                <w:b/>
              </w:rPr>
              <w:t xml:space="preserve"> id 104</w:t>
            </w:r>
          </w:p>
        </w:tc>
        <w:tc>
          <w:tcPr>
            <w:tcW w:w="127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Driftkritisk</w:t>
            </w:r>
            <w:proofErr w:type="spellEnd"/>
          </w:p>
        </w:tc>
        <w:tc>
          <w:tcPr>
            <w:tcW w:w="992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Kritisk</w:t>
            </w:r>
            <w:proofErr w:type="spellEnd"/>
          </w:p>
        </w:tc>
        <w:tc>
          <w:tcPr>
            <w:tcW w:w="1134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Kosmetisk</w:t>
            </w:r>
            <w:proofErr w:type="spellEnd"/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Administrator</w:t>
            </w:r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Projektleder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Udvikler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Tester</w:t>
            </w:r>
          </w:p>
        </w:tc>
        <w:tc>
          <w:tcPr>
            <w:tcW w:w="1272" w:type="dxa"/>
          </w:tcPr>
          <w:p w:rsidR="00852C92" w:rsidRDefault="00852C92" w:rsidP="00A501C4">
            <w:r>
              <w:t>N</w:t>
            </w:r>
          </w:p>
        </w:tc>
        <w:tc>
          <w:tcPr>
            <w:tcW w:w="992" w:type="dxa"/>
          </w:tcPr>
          <w:p w:rsidR="00852C92" w:rsidRDefault="00852C92" w:rsidP="00A501C4">
            <w:r>
              <w:t>N</w:t>
            </w:r>
          </w:p>
        </w:tc>
        <w:tc>
          <w:tcPr>
            <w:tcW w:w="1134" w:type="dxa"/>
          </w:tcPr>
          <w:p w:rsidR="00852C92" w:rsidRDefault="00852C92" w:rsidP="00A501C4">
            <w:r>
              <w:t>N</w:t>
            </w:r>
          </w:p>
        </w:tc>
      </w:tr>
      <w:tr w:rsidR="00852C92" w:rsidTr="00A501C4">
        <w:tc>
          <w:tcPr>
            <w:tcW w:w="1421" w:type="dxa"/>
            <w:shd w:val="clear" w:color="auto" w:fill="A6A6A6" w:themeFill="background1" w:themeFillShade="A6"/>
          </w:tcPr>
          <w:p w:rsidR="00852C92" w:rsidRDefault="00852C92" w:rsidP="00A501C4">
            <w:r>
              <w:t>Slut-</w:t>
            </w:r>
            <w:proofErr w:type="spellStart"/>
            <w:r>
              <w:t>bruger</w:t>
            </w:r>
            <w:proofErr w:type="spellEnd"/>
          </w:p>
        </w:tc>
        <w:tc>
          <w:tcPr>
            <w:tcW w:w="1272" w:type="dxa"/>
          </w:tcPr>
          <w:p w:rsidR="00852C92" w:rsidRDefault="00852C92" w:rsidP="00A501C4">
            <w:r>
              <w:t>J</w:t>
            </w:r>
          </w:p>
        </w:tc>
        <w:tc>
          <w:tcPr>
            <w:tcW w:w="992" w:type="dxa"/>
          </w:tcPr>
          <w:p w:rsidR="00852C92" w:rsidRDefault="00852C92" w:rsidP="00A501C4">
            <w:r>
              <w:t>J</w:t>
            </w:r>
          </w:p>
        </w:tc>
        <w:tc>
          <w:tcPr>
            <w:tcW w:w="1134" w:type="dxa"/>
          </w:tcPr>
          <w:p w:rsidR="00852C92" w:rsidRDefault="00852C92" w:rsidP="00A501C4">
            <w:r>
              <w:t>J</w:t>
            </w:r>
          </w:p>
        </w:tc>
      </w:tr>
    </w:tbl>
    <w:p w:rsidR="00852C92" w:rsidRDefault="00852C92" w:rsidP="00852C92">
      <w:pPr>
        <w:pStyle w:val="Listeafsnit"/>
        <w:ind w:left="360"/>
      </w:pPr>
    </w:p>
    <w:p w:rsidR="00852C92" w:rsidRDefault="00852C92" w:rsidP="00852C92">
      <w:pPr>
        <w:pStyle w:val="Listeafsnit"/>
        <w:ind w:left="360"/>
      </w:pPr>
    </w:p>
    <w:p w:rsidR="00852C92" w:rsidRDefault="00852C92" w:rsidP="00852C92">
      <w:r>
        <w:br w:type="page"/>
      </w:r>
    </w:p>
    <w:p w:rsidR="00852C92" w:rsidRDefault="00852C92" w:rsidP="00E27EB1">
      <w:pPr>
        <w:pStyle w:val="Overskrift3"/>
        <w:numPr>
          <w:ilvl w:val="2"/>
          <w:numId w:val="3"/>
        </w:numPr>
      </w:pPr>
      <w:bookmarkStart w:id="19" w:name="_Toc292630420"/>
      <w:r>
        <w:lastRenderedPageBreak/>
        <w:t>Ikke funktionelle krav</w:t>
      </w:r>
      <w:bookmarkEnd w:id="19"/>
    </w:p>
    <w:tbl>
      <w:tblPr>
        <w:tblStyle w:val="Tabel-Gitter"/>
        <w:tblW w:w="0" w:type="auto"/>
        <w:tblLook w:val="04A0"/>
      </w:tblPr>
      <w:tblGrid>
        <w:gridCol w:w="520"/>
        <w:gridCol w:w="6718"/>
        <w:gridCol w:w="1285"/>
      </w:tblGrid>
      <w:tr w:rsidR="00852C92" w:rsidTr="00852C92">
        <w:tc>
          <w:tcPr>
            <w:tcW w:w="520" w:type="dxa"/>
            <w:shd w:val="clear" w:color="auto" w:fill="A6A6A6" w:themeFill="background1" w:themeFillShade="A6"/>
          </w:tcPr>
          <w:p w:rsidR="00852C92" w:rsidRDefault="00852C92" w:rsidP="00A501C4">
            <w:r>
              <w:t>Id</w:t>
            </w:r>
          </w:p>
        </w:tc>
        <w:tc>
          <w:tcPr>
            <w:tcW w:w="6718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Krav</w:t>
            </w:r>
            <w:proofErr w:type="spellEnd"/>
          </w:p>
        </w:tc>
        <w:tc>
          <w:tcPr>
            <w:tcW w:w="1285" w:type="dxa"/>
            <w:shd w:val="clear" w:color="auto" w:fill="A6A6A6" w:themeFill="background1" w:themeFillShade="A6"/>
          </w:tcPr>
          <w:p w:rsidR="00852C92" w:rsidRDefault="00852C92" w:rsidP="00A501C4">
            <w:proofErr w:type="spellStart"/>
            <w:r>
              <w:t>Prioritet</w:t>
            </w:r>
            <w:proofErr w:type="spellEnd"/>
            <w:r>
              <w:t xml:space="preserve"> (</w:t>
            </w:r>
            <w:proofErr w:type="spellStart"/>
            <w:r>
              <w:t>MoSCoW</w:t>
            </w:r>
            <w:proofErr w:type="spellEnd"/>
            <w:r>
              <w:t>)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B1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være en </w:t>
            </w:r>
            <w:proofErr w:type="spellStart"/>
            <w:r w:rsidRPr="007A0750">
              <w:rPr>
                <w:lang w:val="da-DK"/>
              </w:rPr>
              <w:t>WEB-Løsning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B2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køre på en Apache </w:t>
            </w:r>
            <w:proofErr w:type="spellStart"/>
            <w:r w:rsidRPr="007A0750">
              <w:rPr>
                <w:lang w:val="da-DK"/>
              </w:rPr>
              <w:t>Tomcat</w:t>
            </w:r>
            <w:proofErr w:type="spellEnd"/>
            <w:r w:rsidRPr="007A0750">
              <w:rPr>
                <w:lang w:val="da-DK"/>
              </w:rPr>
              <w:t xml:space="preserve"> version 6 </w:t>
            </w:r>
            <w:proofErr w:type="spellStart"/>
            <w:r w:rsidRPr="007A0750">
              <w:rPr>
                <w:lang w:val="da-DK"/>
              </w:rPr>
              <w:t>ellere</w:t>
            </w:r>
            <w:proofErr w:type="spellEnd"/>
            <w:r w:rsidRPr="007A0750">
              <w:rPr>
                <w:lang w:val="da-DK"/>
              </w:rPr>
              <w:t xml:space="preserve"> nyere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B3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følgende 2 </w:t>
            </w:r>
            <w:proofErr w:type="spellStart"/>
            <w:r w:rsidRPr="007A0750">
              <w:rPr>
                <w:lang w:val="da-DK"/>
              </w:rPr>
              <w:t>java</w:t>
            </w:r>
            <w:proofErr w:type="spellEnd"/>
            <w:r w:rsidRPr="007A0750">
              <w:rPr>
                <w:lang w:val="da-DK"/>
              </w:rPr>
              <w:t xml:space="preserve"> </w:t>
            </w:r>
            <w:proofErr w:type="spellStart"/>
            <w:r w:rsidRPr="007A0750">
              <w:rPr>
                <w:lang w:val="da-DK"/>
              </w:rPr>
              <w:t>frameworks</w:t>
            </w:r>
            <w:proofErr w:type="spellEnd"/>
            <w:r w:rsidRPr="007A0750">
              <w:rPr>
                <w:lang w:val="da-DK"/>
              </w:rPr>
              <w:t xml:space="preserve"> skal benyttes: Apache </w:t>
            </w:r>
            <w:proofErr w:type="spellStart"/>
            <w:r w:rsidRPr="007A0750">
              <w:rPr>
                <w:lang w:val="da-DK"/>
              </w:rPr>
              <w:t>Wicket</w:t>
            </w:r>
            <w:proofErr w:type="spellEnd"/>
            <w:r w:rsidRPr="007A0750">
              <w:rPr>
                <w:lang w:val="da-DK"/>
              </w:rPr>
              <w:t xml:space="preserve"> and </w:t>
            </w:r>
            <w:proofErr w:type="spellStart"/>
            <w:r w:rsidRPr="007A0750">
              <w:rPr>
                <w:lang w:val="da-DK"/>
              </w:rPr>
              <w:t>Hibernate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B4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persistere data i en </w:t>
            </w:r>
            <w:proofErr w:type="spellStart"/>
            <w:r w:rsidRPr="007A0750">
              <w:rPr>
                <w:lang w:val="da-DK"/>
              </w:rPr>
              <w:t>JavaDB</w:t>
            </w:r>
            <w:proofErr w:type="spellEnd"/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B5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kunne benyttes sammen med HTTPS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B6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i sin brugerflade tilbyde følgende 2 sprog: Dansk og engelsk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  <w:tr w:rsidR="00852C92" w:rsidTr="00852C92">
        <w:tc>
          <w:tcPr>
            <w:tcW w:w="520" w:type="dxa"/>
          </w:tcPr>
          <w:p w:rsidR="00852C92" w:rsidRDefault="00852C92" w:rsidP="00A501C4">
            <w:r>
              <w:t>B7</w:t>
            </w:r>
          </w:p>
        </w:tc>
        <w:tc>
          <w:tcPr>
            <w:tcW w:w="6718" w:type="dxa"/>
          </w:tcPr>
          <w:p w:rsidR="00852C92" w:rsidRPr="007A0750" w:rsidRDefault="00852C92" w:rsidP="00A501C4">
            <w:pPr>
              <w:rPr>
                <w:lang w:val="da-DK"/>
              </w:rPr>
            </w:pPr>
            <w:proofErr w:type="spellStart"/>
            <w:r w:rsidRPr="007A0750">
              <w:rPr>
                <w:lang w:val="da-DK"/>
              </w:rPr>
              <w:t>BaRI</w:t>
            </w:r>
            <w:proofErr w:type="spellEnd"/>
            <w:r w:rsidRPr="007A0750">
              <w:rPr>
                <w:lang w:val="da-DK"/>
              </w:rPr>
              <w:t xml:space="preserve"> skal benytte optimistisk låsning</w:t>
            </w:r>
          </w:p>
        </w:tc>
        <w:tc>
          <w:tcPr>
            <w:tcW w:w="1285" w:type="dxa"/>
          </w:tcPr>
          <w:p w:rsidR="00852C92" w:rsidRDefault="00852C92" w:rsidP="00A501C4">
            <w:r>
              <w:t>M</w:t>
            </w:r>
          </w:p>
        </w:tc>
      </w:tr>
    </w:tbl>
    <w:p w:rsidR="006C6C8B" w:rsidRDefault="006C6C8B" w:rsidP="00852C92"/>
    <w:p w:rsidR="006C6C8B" w:rsidRDefault="006C6C8B">
      <w:r>
        <w:br w:type="page"/>
      </w:r>
    </w:p>
    <w:p w:rsidR="00786782" w:rsidRPr="00B83163" w:rsidRDefault="002E2DBA" w:rsidP="00E27EB1">
      <w:pPr>
        <w:pStyle w:val="Overskrift2"/>
        <w:numPr>
          <w:ilvl w:val="1"/>
          <w:numId w:val="3"/>
        </w:numPr>
        <w:rPr>
          <w:noProof/>
          <w:lang w:val="da-DK" w:eastAsia="da-DK" w:bidi="ar-SA"/>
        </w:rPr>
      </w:pPr>
      <w:bookmarkStart w:id="20" w:name="_Ref292534198"/>
      <w:bookmarkStart w:id="21" w:name="_Toc292630421"/>
      <w:r>
        <w:rPr>
          <w:noProof/>
          <w:lang w:val="da-DK" w:eastAsia="da-DK" w:bidi="ar-SA"/>
        </w:rPr>
        <w:lastRenderedPageBreak/>
        <w:t>Dansk/engelsk terme</w:t>
      </w:r>
      <w:r w:rsidRPr="00B83163">
        <w:rPr>
          <w:noProof/>
          <w:lang w:val="da-DK" w:eastAsia="da-DK" w:bidi="ar-SA"/>
        </w:rPr>
        <w:t>r</w:t>
      </w:r>
      <w:bookmarkEnd w:id="20"/>
      <w:bookmarkEnd w:id="21"/>
    </w:p>
    <w:tbl>
      <w:tblPr>
        <w:tblStyle w:val="Tabel-Gitter"/>
        <w:tblW w:w="0" w:type="auto"/>
        <w:tblLook w:val="04A0"/>
      </w:tblPr>
      <w:tblGrid>
        <w:gridCol w:w="1846"/>
        <w:gridCol w:w="1804"/>
        <w:gridCol w:w="1823"/>
        <w:gridCol w:w="3050"/>
      </w:tblGrid>
      <w:tr w:rsidR="006C6C8B" w:rsidRPr="00B83163" w:rsidTr="006C6C8B">
        <w:tc>
          <w:tcPr>
            <w:tcW w:w="1692" w:type="dxa"/>
            <w:shd w:val="clear" w:color="auto" w:fill="A6A6A6" w:themeFill="background1" w:themeFillShade="A6"/>
          </w:tcPr>
          <w:p w:rsidR="00B83163" w:rsidRPr="00B83163" w:rsidRDefault="00B83163" w:rsidP="00A501C4">
            <w:pPr>
              <w:rPr>
                <w:lang w:val="da-DK"/>
              </w:rPr>
            </w:pPr>
            <w:r w:rsidRPr="00B83163">
              <w:rPr>
                <w:lang w:val="da-DK"/>
              </w:rPr>
              <w:t>Gruppe</w:t>
            </w:r>
          </w:p>
        </w:tc>
        <w:tc>
          <w:tcPr>
            <w:tcW w:w="1818" w:type="dxa"/>
            <w:shd w:val="clear" w:color="auto" w:fill="A6A6A6" w:themeFill="background1" w:themeFillShade="A6"/>
          </w:tcPr>
          <w:p w:rsidR="00B83163" w:rsidRPr="00B83163" w:rsidRDefault="00B83163" w:rsidP="00A501C4">
            <w:pPr>
              <w:rPr>
                <w:lang w:val="da-DK"/>
              </w:rPr>
            </w:pPr>
            <w:r w:rsidRPr="00B83163">
              <w:rPr>
                <w:lang w:val="da-DK"/>
              </w:rPr>
              <w:t>DK term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B83163" w:rsidRPr="00B83163" w:rsidRDefault="00B83163" w:rsidP="00A501C4">
            <w:pPr>
              <w:rPr>
                <w:lang w:val="da-DK"/>
              </w:rPr>
            </w:pPr>
            <w:r w:rsidRPr="00B83163">
              <w:rPr>
                <w:lang w:val="da-DK"/>
              </w:rPr>
              <w:t>EN term</w:t>
            </w:r>
          </w:p>
        </w:tc>
        <w:tc>
          <w:tcPr>
            <w:tcW w:w="3170" w:type="dxa"/>
            <w:shd w:val="clear" w:color="auto" w:fill="A6A6A6" w:themeFill="background1" w:themeFillShade="A6"/>
          </w:tcPr>
          <w:p w:rsidR="00B83163" w:rsidRPr="00B83163" w:rsidRDefault="00B83163" w:rsidP="00A501C4">
            <w:pPr>
              <w:rPr>
                <w:lang w:val="da-DK"/>
              </w:rPr>
            </w:pPr>
            <w:r w:rsidRPr="00B83163">
              <w:rPr>
                <w:lang w:val="da-DK"/>
              </w:rPr>
              <w:t>Beskrivelse</w:t>
            </w:r>
          </w:p>
        </w:tc>
      </w:tr>
      <w:tr w:rsidR="006C6C8B" w:rsidRPr="00B661EA" w:rsidTr="006C6C8B">
        <w:tc>
          <w:tcPr>
            <w:tcW w:w="1692" w:type="dxa"/>
          </w:tcPr>
          <w:p w:rsidR="00B83163" w:rsidRPr="00C32CE5" w:rsidRDefault="00B83163" w:rsidP="00A501C4">
            <w:pPr>
              <w:rPr>
                <w:b/>
              </w:rPr>
            </w:pPr>
            <w:r w:rsidRPr="00C32CE5">
              <w:rPr>
                <w:b/>
                <w:lang w:val="da-DK"/>
              </w:rPr>
              <w:t>Bruger</w:t>
            </w:r>
            <w:r w:rsidRPr="00C32CE5">
              <w:rPr>
                <w:b/>
              </w:rPr>
              <w:t xml:space="preserve"> roller</w:t>
            </w:r>
          </w:p>
        </w:tc>
        <w:tc>
          <w:tcPr>
            <w:tcW w:w="1818" w:type="dxa"/>
          </w:tcPr>
          <w:p w:rsidR="00B83163" w:rsidRDefault="00B83163" w:rsidP="00B83163">
            <w:r>
              <w:t>Administrator</w:t>
            </w:r>
          </w:p>
        </w:tc>
        <w:tc>
          <w:tcPr>
            <w:tcW w:w="1843" w:type="dxa"/>
          </w:tcPr>
          <w:p w:rsidR="00B83163" w:rsidRDefault="00B83163" w:rsidP="00B83163">
            <w:r>
              <w:t>Administrator</w:t>
            </w:r>
          </w:p>
        </w:tc>
        <w:tc>
          <w:tcPr>
            <w:tcW w:w="3170" w:type="dxa"/>
          </w:tcPr>
          <w:p w:rsidR="00B83163" w:rsidRPr="00C32CE5" w:rsidRDefault="00B83163" w:rsidP="00A501C4">
            <w:pPr>
              <w:rPr>
                <w:lang w:val="da-DK"/>
              </w:rPr>
            </w:pPr>
            <w:r w:rsidRPr="00C32CE5">
              <w:rPr>
                <w:lang w:val="da-DK"/>
              </w:rPr>
              <w:t xml:space="preserve">En </w:t>
            </w:r>
            <w:proofErr w:type="spellStart"/>
            <w:r w:rsidRPr="00C32CE5">
              <w:rPr>
                <w:lang w:val="da-DK"/>
              </w:rPr>
              <w:t>BaRI</w:t>
            </w:r>
            <w:proofErr w:type="spellEnd"/>
            <w:r w:rsidRPr="00C32CE5">
              <w:rPr>
                <w:lang w:val="da-DK"/>
              </w:rPr>
              <w:t xml:space="preserve"> administrator. </w:t>
            </w:r>
            <w:proofErr w:type="gramStart"/>
            <w:r w:rsidRPr="00C32CE5">
              <w:rPr>
                <w:lang w:val="da-DK"/>
              </w:rPr>
              <w:t>Som</w:t>
            </w:r>
            <w:proofErr w:type="gramEnd"/>
            <w:r w:rsidRPr="00C32CE5">
              <w:rPr>
                <w:lang w:val="da-DK"/>
              </w:rPr>
              <w:t xml:space="preserve"> </w:t>
            </w:r>
            <w:proofErr w:type="gramStart"/>
            <w:r w:rsidRPr="00C32CE5">
              <w:rPr>
                <w:lang w:val="da-DK"/>
              </w:rPr>
              <w:t>kan</w:t>
            </w:r>
            <w:proofErr w:type="gramEnd"/>
            <w:r w:rsidRPr="00C32CE5">
              <w:rPr>
                <w:lang w:val="da-DK"/>
              </w:rPr>
              <w:t xml:space="preserve"> oprette, rette og slette produkter og brugere. </w:t>
            </w:r>
          </w:p>
        </w:tc>
      </w:tr>
      <w:tr w:rsidR="006C6C8B" w:rsidRPr="00C21DAF" w:rsidTr="006C6C8B">
        <w:tc>
          <w:tcPr>
            <w:tcW w:w="1692" w:type="dxa"/>
          </w:tcPr>
          <w:p w:rsidR="00B83163" w:rsidRPr="00B83163" w:rsidRDefault="00B83163" w:rsidP="00A501C4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B83163" w:rsidRPr="00B83163" w:rsidRDefault="00B83163" w:rsidP="00A501C4">
            <w:pPr>
              <w:rPr>
                <w:lang w:val="da-DK"/>
              </w:rPr>
            </w:pPr>
            <w:r>
              <w:rPr>
                <w:lang w:val="da-DK"/>
              </w:rPr>
              <w:t>Projektleder</w:t>
            </w:r>
          </w:p>
        </w:tc>
        <w:tc>
          <w:tcPr>
            <w:tcW w:w="1843" w:type="dxa"/>
          </w:tcPr>
          <w:p w:rsidR="00B83163" w:rsidRPr="00B83163" w:rsidRDefault="00743658" w:rsidP="00A501C4">
            <w:pPr>
              <w:rPr>
                <w:lang w:val="da-DK"/>
              </w:rPr>
            </w:pPr>
            <w:r w:rsidRPr="00743658">
              <w:t>Project Manager</w:t>
            </w:r>
          </w:p>
        </w:tc>
        <w:tc>
          <w:tcPr>
            <w:tcW w:w="3170" w:type="dxa"/>
          </w:tcPr>
          <w:p w:rsidR="00B83163" w:rsidRPr="00C32CE5" w:rsidRDefault="00B83163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B83163" w:rsidRPr="00B83163" w:rsidRDefault="00B83163" w:rsidP="00A501C4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B83163" w:rsidRPr="00B83163" w:rsidRDefault="00743658" w:rsidP="00A501C4">
            <w:pPr>
              <w:rPr>
                <w:lang w:val="da-DK"/>
              </w:rPr>
            </w:pPr>
            <w:r>
              <w:rPr>
                <w:lang w:val="da-DK"/>
              </w:rPr>
              <w:t>Slut-bruger</w:t>
            </w:r>
          </w:p>
        </w:tc>
        <w:tc>
          <w:tcPr>
            <w:tcW w:w="1843" w:type="dxa"/>
          </w:tcPr>
          <w:p w:rsidR="00B83163" w:rsidRPr="00743658" w:rsidRDefault="00743658" w:rsidP="00A501C4">
            <w:r w:rsidRPr="00743658">
              <w:t>End user</w:t>
            </w:r>
          </w:p>
        </w:tc>
        <w:tc>
          <w:tcPr>
            <w:tcW w:w="3170" w:type="dxa"/>
          </w:tcPr>
          <w:p w:rsidR="00B83163" w:rsidRPr="00C32CE5" w:rsidRDefault="00B83163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B83163" w:rsidRPr="00B83163" w:rsidRDefault="00B83163" w:rsidP="00A501C4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B83163" w:rsidRPr="00B83163" w:rsidRDefault="00743658" w:rsidP="00A501C4">
            <w:pPr>
              <w:rPr>
                <w:lang w:val="da-DK"/>
              </w:rPr>
            </w:pPr>
            <w:r>
              <w:rPr>
                <w:lang w:val="da-DK"/>
              </w:rPr>
              <w:t>Udvikler</w:t>
            </w:r>
          </w:p>
        </w:tc>
        <w:tc>
          <w:tcPr>
            <w:tcW w:w="1843" w:type="dxa"/>
          </w:tcPr>
          <w:p w:rsidR="00B83163" w:rsidRPr="00743658" w:rsidRDefault="00743658" w:rsidP="00A501C4">
            <w:r w:rsidRPr="00743658">
              <w:t>Developer</w:t>
            </w:r>
          </w:p>
        </w:tc>
        <w:tc>
          <w:tcPr>
            <w:tcW w:w="3170" w:type="dxa"/>
          </w:tcPr>
          <w:p w:rsidR="00B83163" w:rsidRPr="00C32CE5" w:rsidRDefault="00B83163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B83163" w:rsidRPr="00B83163" w:rsidRDefault="00B83163" w:rsidP="00A501C4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B83163" w:rsidRPr="00B83163" w:rsidRDefault="00743658" w:rsidP="00A501C4">
            <w:pPr>
              <w:rPr>
                <w:lang w:val="da-DK"/>
              </w:rPr>
            </w:pPr>
            <w:r>
              <w:rPr>
                <w:lang w:val="da-DK"/>
              </w:rPr>
              <w:t>Tester</w:t>
            </w:r>
          </w:p>
        </w:tc>
        <w:tc>
          <w:tcPr>
            <w:tcW w:w="1843" w:type="dxa"/>
          </w:tcPr>
          <w:p w:rsidR="00B83163" w:rsidRPr="00743658" w:rsidRDefault="00743658" w:rsidP="00A501C4">
            <w:r w:rsidRPr="00743658">
              <w:t>Tester</w:t>
            </w:r>
          </w:p>
        </w:tc>
        <w:tc>
          <w:tcPr>
            <w:tcW w:w="3170" w:type="dxa"/>
          </w:tcPr>
          <w:p w:rsidR="00B83163" w:rsidRPr="00C32CE5" w:rsidRDefault="00B83163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B83163" w:rsidRPr="00C32CE5" w:rsidRDefault="00743658" w:rsidP="00A501C4">
            <w:pPr>
              <w:rPr>
                <w:b/>
                <w:lang w:val="da-DK"/>
              </w:rPr>
            </w:pPr>
            <w:r w:rsidRPr="00C32CE5">
              <w:rPr>
                <w:b/>
                <w:lang w:val="da-DK"/>
              </w:rPr>
              <w:t>Entiteter</w:t>
            </w:r>
          </w:p>
        </w:tc>
        <w:tc>
          <w:tcPr>
            <w:tcW w:w="1818" w:type="dxa"/>
          </w:tcPr>
          <w:p w:rsidR="00B83163" w:rsidRPr="00B83163" w:rsidRDefault="00743658" w:rsidP="00A501C4">
            <w:pPr>
              <w:rPr>
                <w:lang w:val="da-DK"/>
              </w:rPr>
            </w:pPr>
            <w:r>
              <w:rPr>
                <w:lang w:val="da-DK"/>
              </w:rPr>
              <w:t>Sag</w:t>
            </w:r>
          </w:p>
        </w:tc>
        <w:tc>
          <w:tcPr>
            <w:tcW w:w="1843" w:type="dxa"/>
          </w:tcPr>
          <w:p w:rsidR="00B83163" w:rsidRPr="00743658" w:rsidRDefault="00743658" w:rsidP="00A501C4">
            <w:r w:rsidRPr="00743658">
              <w:t>Case</w:t>
            </w:r>
          </w:p>
        </w:tc>
        <w:tc>
          <w:tcPr>
            <w:tcW w:w="3170" w:type="dxa"/>
          </w:tcPr>
          <w:p w:rsidR="00B83163" w:rsidRPr="00C32CE5" w:rsidRDefault="00743658" w:rsidP="00A501C4">
            <w:pPr>
              <w:rPr>
                <w:lang w:val="da-DK"/>
              </w:rPr>
            </w:pPr>
            <w:r w:rsidRPr="00C32CE5">
              <w:rPr>
                <w:lang w:val="da-DK"/>
              </w:rPr>
              <w:t>En abstrakt sag.</w:t>
            </w:r>
          </w:p>
        </w:tc>
      </w:tr>
      <w:tr w:rsidR="006C6C8B" w:rsidRPr="00B83163" w:rsidTr="006C6C8B">
        <w:tc>
          <w:tcPr>
            <w:tcW w:w="1692" w:type="dxa"/>
          </w:tcPr>
          <w:p w:rsidR="00B83163" w:rsidRPr="00743658" w:rsidRDefault="00B83163" w:rsidP="00743658">
            <w:pPr>
              <w:jc w:val="both"/>
              <w:rPr>
                <w:lang w:val="da-DK"/>
              </w:rPr>
            </w:pPr>
          </w:p>
        </w:tc>
        <w:tc>
          <w:tcPr>
            <w:tcW w:w="1818" w:type="dxa"/>
          </w:tcPr>
          <w:p w:rsidR="00B83163" w:rsidRPr="00B83163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Ønske</w:t>
            </w:r>
          </w:p>
        </w:tc>
        <w:tc>
          <w:tcPr>
            <w:tcW w:w="1843" w:type="dxa"/>
          </w:tcPr>
          <w:p w:rsidR="00B83163" w:rsidRPr="00743658" w:rsidRDefault="00743658" w:rsidP="00743658">
            <w:pPr>
              <w:pStyle w:val="Listeafsnit"/>
              <w:ind w:left="0"/>
            </w:pPr>
            <w:r w:rsidRPr="00743658">
              <w:t>Request</w:t>
            </w:r>
          </w:p>
        </w:tc>
        <w:tc>
          <w:tcPr>
            <w:tcW w:w="3170" w:type="dxa"/>
          </w:tcPr>
          <w:p w:rsidR="00B83163" w:rsidRPr="00C32CE5" w:rsidRDefault="00B83163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ind w:left="360"/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Pr="00B83163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Fejl</w:t>
            </w:r>
          </w:p>
        </w:tc>
        <w:tc>
          <w:tcPr>
            <w:tcW w:w="1843" w:type="dxa"/>
          </w:tcPr>
          <w:p w:rsidR="00743658" w:rsidRPr="00743658" w:rsidRDefault="00743658" w:rsidP="00743658">
            <w:pPr>
              <w:pStyle w:val="Listeafsnit"/>
              <w:ind w:left="0"/>
            </w:pPr>
            <w:r w:rsidRPr="00743658">
              <w:t>Error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ind w:left="360"/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P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 w:rsidRPr="00743658">
              <w:rPr>
                <w:lang w:val="da-DK"/>
              </w:rPr>
              <w:t>Sagsbehandlings status</w:t>
            </w:r>
          </w:p>
        </w:tc>
        <w:tc>
          <w:tcPr>
            <w:tcW w:w="1843" w:type="dxa"/>
          </w:tcPr>
          <w:p w:rsidR="00743658" w:rsidRPr="00743658" w:rsidRDefault="00743658" w:rsidP="00743658">
            <w:pPr>
              <w:pStyle w:val="Listeafsnit"/>
              <w:ind w:left="0"/>
            </w:pPr>
            <w:r w:rsidRPr="00743658">
              <w:t>Case status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P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 w:rsidRPr="00743658">
              <w:rPr>
                <w:lang w:val="da-DK"/>
              </w:rPr>
              <w:t>Udviklings proces status</w:t>
            </w:r>
          </w:p>
        </w:tc>
        <w:tc>
          <w:tcPr>
            <w:tcW w:w="1843" w:type="dxa"/>
          </w:tcPr>
          <w:p w:rsidR="00743658" w:rsidRPr="00743658" w:rsidRDefault="00743658" w:rsidP="00743658">
            <w:pPr>
              <w:pStyle w:val="Listeafsnit"/>
              <w:ind w:left="0"/>
            </w:pPr>
            <w:r w:rsidRPr="00743658">
              <w:t>Developing status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P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 w:rsidRPr="00743658">
              <w:rPr>
                <w:lang w:val="da-DK"/>
              </w:rPr>
              <w:t>Fejl prioritet</w:t>
            </w:r>
          </w:p>
        </w:tc>
        <w:tc>
          <w:tcPr>
            <w:tcW w:w="1843" w:type="dxa"/>
          </w:tcPr>
          <w:p w:rsidR="00743658" w:rsidRPr="00743658" w:rsidRDefault="00743658" w:rsidP="00743658">
            <w:pPr>
              <w:pStyle w:val="Listeafsnit"/>
              <w:ind w:left="0"/>
            </w:pPr>
            <w:r>
              <w:t>Error priority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P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 w:rsidRPr="00743658">
              <w:rPr>
                <w:lang w:val="da-DK"/>
              </w:rPr>
              <w:t>Ønske prioritet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r>
              <w:t>Request priority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P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Fil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r>
              <w:t>File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Diskussion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r>
              <w:t>Discussion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Ændrings log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proofErr w:type="spellStart"/>
            <w:r>
              <w:t>Changelog</w:t>
            </w:r>
            <w:proofErr w:type="spellEnd"/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Produkt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r>
              <w:t>Product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Produkt modul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proofErr w:type="spellStart"/>
            <w:r>
              <w:t>ProductModule</w:t>
            </w:r>
            <w:proofErr w:type="spellEnd"/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E-mail notifikation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r>
              <w:t>E-Mail notification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743658" w:rsidRPr="00B83163" w:rsidTr="006C6C8B">
        <w:tc>
          <w:tcPr>
            <w:tcW w:w="1692" w:type="dxa"/>
          </w:tcPr>
          <w:p w:rsidR="00743658" w:rsidRPr="00743658" w:rsidRDefault="00743658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743658" w:rsidRDefault="00743658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Stemme</w:t>
            </w:r>
          </w:p>
        </w:tc>
        <w:tc>
          <w:tcPr>
            <w:tcW w:w="1843" w:type="dxa"/>
          </w:tcPr>
          <w:p w:rsidR="00743658" w:rsidRDefault="00743658" w:rsidP="00743658">
            <w:pPr>
              <w:pStyle w:val="Listeafsnit"/>
              <w:ind w:left="0"/>
            </w:pPr>
            <w:r>
              <w:t>Vote</w:t>
            </w:r>
          </w:p>
        </w:tc>
        <w:tc>
          <w:tcPr>
            <w:tcW w:w="3170" w:type="dxa"/>
          </w:tcPr>
          <w:p w:rsidR="00743658" w:rsidRPr="00C32CE5" w:rsidRDefault="00743658" w:rsidP="00A501C4">
            <w:pPr>
              <w:rPr>
                <w:lang w:val="da-DK"/>
              </w:rPr>
            </w:pPr>
          </w:p>
        </w:tc>
      </w:tr>
      <w:tr w:rsidR="00605DD2" w:rsidRPr="00B83163" w:rsidTr="006C6C8B">
        <w:tc>
          <w:tcPr>
            <w:tcW w:w="1692" w:type="dxa"/>
          </w:tcPr>
          <w:p w:rsidR="00605DD2" w:rsidRPr="00743658" w:rsidRDefault="00605DD2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05DD2" w:rsidRDefault="00605DD2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Rolle</w:t>
            </w:r>
          </w:p>
        </w:tc>
        <w:tc>
          <w:tcPr>
            <w:tcW w:w="1843" w:type="dxa"/>
          </w:tcPr>
          <w:p w:rsidR="00605DD2" w:rsidRDefault="00605DD2" w:rsidP="00743658">
            <w:pPr>
              <w:pStyle w:val="Listeafsnit"/>
              <w:ind w:left="0"/>
            </w:pPr>
            <w:r>
              <w:t>Role</w:t>
            </w:r>
          </w:p>
        </w:tc>
        <w:tc>
          <w:tcPr>
            <w:tcW w:w="3170" w:type="dxa"/>
          </w:tcPr>
          <w:p w:rsidR="00605DD2" w:rsidRPr="00C32CE5" w:rsidRDefault="00605DD2" w:rsidP="00A501C4">
            <w:pPr>
              <w:rPr>
                <w:lang w:val="da-DK"/>
              </w:rPr>
            </w:pPr>
          </w:p>
        </w:tc>
      </w:tr>
      <w:tr w:rsidR="00605DD2" w:rsidRPr="00B83163" w:rsidTr="006C6C8B">
        <w:tc>
          <w:tcPr>
            <w:tcW w:w="1692" w:type="dxa"/>
          </w:tcPr>
          <w:p w:rsidR="00605DD2" w:rsidRPr="00C32CE5" w:rsidRDefault="00605DD2" w:rsidP="00743658">
            <w:pPr>
              <w:rPr>
                <w:b/>
                <w:lang w:val="da-DK"/>
              </w:rPr>
            </w:pPr>
            <w:r w:rsidRPr="00C32CE5">
              <w:rPr>
                <w:b/>
                <w:lang w:val="da-DK"/>
              </w:rPr>
              <w:t>Sagsbehandlings statusser</w:t>
            </w:r>
          </w:p>
        </w:tc>
        <w:tc>
          <w:tcPr>
            <w:tcW w:w="1818" w:type="dxa"/>
          </w:tcPr>
          <w:p w:rsidR="00605DD2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Oprettet</w:t>
            </w:r>
          </w:p>
        </w:tc>
        <w:tc>
          <w:tcPr>
            <w:tcW w:w="1843" w:type="dxa"/>
          </w:tcPr>
          <w:p w:rsidR="00605DD2" w:rsidRDefault="006C6C8B" w:rsidP="00743658">
            <w:pPr>
              <w:pStyle w:val="Listeafsnit"/>
              <w:ind w:left="0"/>
            </w:pPr>
            <w:r>
              <w:t>Created</w:t>
            </w:r>
          </w:p>
        </w:tc>
        <w:tc>
          <w:tcPr>
            <w:tcW w:w="3170" w:type="dxa"/>
          </w:tcPr>
          <w:p w:rsidR="00605DD2" w:rsidRPr="00C32CE5" w:rsidRDefault="00605DD2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Behandles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Consider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I bero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Suspended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Godkendt til udvikling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 xml:space="preserve">Approved for development 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Afvist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Rejected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Lukket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Closed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Godkendt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Approved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Pr="00C32CE5" w:rsidRDefault="006C6C8B" w:rsidP="00743658">
            <w:pPr>
              <w:rPr>
                <w:b/>
                <w:lang w:val="da-DK"/>
              </w:rPr>
            </w:pPr>
            <w:r w:rsidRPr="00C32CE5">
              <w:rPr>
                <w:b/>
                <w:lang w:val="da-DK"/>
              </w:rPr>
              <w:t>Udviklingsproces statusser</w:t>
            </w: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Ikke påbegyndt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Not started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Begyndt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Started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Klar til test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Ready to test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Fejl fundet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Failed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Testet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Tested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Pr="00C32CE5" w:rsidRDefault="006C6C8B" w:rsidP="00743658">
            <w:pPr>
              <w:rPr>
                <w:b/>
                <w:lang w:val="da-DK"/>
              </w:rPr>
            </w:pPr>
            <w:r w:rsidRPr="00C32CE5">
              <w:rPr>
                <w:b/>
                <w:lang w:val="da-DK"/>
              </w:rPr>
              <w:t xml:space="preserve">Fejl prioriteter </w:t>
            </w: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Driftkritisk</w:t>
            </w:r>
            <w:proofErr w:type="spellEnd"/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Operation critical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Kritisk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Critical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Kosmetisk</w:t>
            </w:r>
          </w:p>
        </w:tc>
        <w:tc>
          <w:tcPr>
            <w:tcW w:w="1843" w:type="dxa"/>
          </w:tcPr>
          <w:p w:rsidR="006C6C8B" w:rsidRDefault="006C6C8B" w:rsidP="00743658">
            <w:pPr>
              <w:pStyle w:val="Listeafsnit"/>
              <w:ind w:left="0"/>
            </w:pPr>
            <w:r>
              <w:t>Cosmetic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Pr="00C32CE5" w:rsidRDefault="006C6C8B" w:rsidP="00743658">
            <w:pPr>
              <w:rPr>
                <w:b/>
                <w:lang w:val="da-DK"/>
              </w:rPr>
            </w:pPr>
            <w:r w:rsidRPr="00C32CE5">
              <w:rPr>
                <w:b/>
                <w:lang w:val="da-DK"/>
              </w:rPr>
              <w:t>Ønske prioriteter</w:t>
            </w: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Skal udvikles</w:t>
            </w:r>
          </w:p>
        </w:tc>
        <w:tc>
          <w:tcPr>
            <w:tcW w:w="1843" w:type="dxa"/>
          </w:tcPr>
          <w:p w:rsidR="006C6C8B" w:rsidRDefault="00C32CE5" w:rsidP="00743658">
            <w:pPr>
              <w:pStyle w:val="Listeafsnit"/>
              <w:ind w:left="0"/>
            </w:pPr>
            <w:r>
              <w:t>Must be developed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961B67" w:rsidP="00743658">
            <w:pPr>
              <w:rPr>
                <w:lang w:val="da-DK"/>
              </w:rPr>
            </w:pPr>
            <w:r>
              <w:rPr>
                <w:lang w:val="da-DK"/>
              </w:rPr>
              <w:t>s</w:t>
            </w: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Bør udvikles</w:t>
            </w:r>
          </w:p>
        </w:tc>
        <w:tc>
          <w:tcPr>
            <w:tcW w:w="1843" w:type="dxa"/>
          </w:tcPr>
          <w:p w:rsidR="006C6C8B" w:rsidRPr="00C32CE5" w:rsidRDefault="00C32CE5" w:rsidP="00743658">
            <w:pPr>
              <w:pStyle w:val="Listeafsnit"/>
              <w:ind w:left="0"/>
            </w:pPr>
            <w:r w:rsidRPr="00C32CE5">
              <w:t>Should be developed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Kunne være rart at have</w:t>
            </w:r>
          </w:p>
        </w:tc>
        <w:tc>
          <w:tcPr>
            <w:tcW w:w="1843" w:type="dxa"/>
          </w:tcPr>
          <w:p w:rsidR="006C6C8B" w:rsidRPr="00C32CE5" w:rsidRDefault="00C32CE5" w:rsidP="00743658">
            <w:pPr>
              <w:pStyle w:val="Listeafsnit"/>
              <w:ind w:left="0"/>
            </w:pPr>
            <w:r w:rsidRPr="00C32CE5">
              <w:t>Can wait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  <w:tr w:rsidR="006C6C8B" w:rsidRPr="00B83163" w:rsidTr="006C6C8B">
        <w:tc>
          <w:tcPr>
            <w:tcW w:w="1692" w:type="dxa"/>
          </w:tcPr>
          <w:p w:rsidR="006C6C8B" w:rsidRDefault="006C6C8B" w:rsidP="00743658">
            <w:pPr>
              <w:rPr>
                <w:lang w:val="da-DK"/>
              </w:rPr>
            </w:pPr>
          </w:p>
        </w:tc>
        <w:tc>
          <w:tcPr>
            <w:tcW w:w="1818" w:type="dxa"/>
          </w:tcPr>
          <w:p w:rsidR="006C6C8B" w:rsidRDefault="006C6C8B" w:rsidP="00743658">
            <w:pPr>
              <w:pStyle w:val="Listeafsnit"/>
              <w:ind w:left="0"/>
              <w:rPr>
                <w:lang w:val="da-DK"/>
              </w:rPr>
            </w:pPr>
            <w:r>
              <w:rPr>
                <w:lang w:val="da-DK"/>
              </w:rPr>
              <w:t>Kan vente</w:t>
            </w:r>
          </w:p>
        </w:tc>
        <w:tc>
          <w:tcPr>
            <w:tcW w:w="1843" w:type="dxa"/>
          </w:tcPr>
          <w:p w:rsidR="006C6C8B" w:rsidRPr="00C32CE5" w:rsidRDefault="00C32CE5" w:rsidP="00743658">
            <w:pPr>
              <w:pStyle w:val="Listeafsnit"/>
              <w:ind w:left="0"/>
            </w:pPr>
            <w:r w:rsidRPr="00C32CE5">
              <w:t>Nice to have</w:t>
            </w:r>
          </w:p>
        </w:tc>
        <w:tc>
          <w:tcPr>
            <w:tcW w:w="3170" w:type="dxa"/>
          </w:tcPr>
          <w:p w:rsidR="006C6C8B" w:rsidRPr="00C32CE5" w:rsidRDefault="006C6C8B" w:rsidP="00A501C4">
            <w:pPr>
              <w:rPr>
                <w:lang w:val="da-DK"/>
              </w:rPr>
            </w:pPr>
          </w:p>
        </w:tc>
      </w:tr>
    </w:tbl>
    <w:p w:rsidR="002E2DBA" w:rsidRDefault="0024378D" w:rsidP="00E27EB1">
      <w:pPr>
        <w:pStyle w:val="Overskrift2"/>
        <w:numPr>
          <w:ilvl w:val="1"/>
          <w:numId w:val="3"/>
        </w:numPr>
        <w:rPr>
          <w:lang w:val="da-DK" w:eastAsia="da-DK" w:bidi="ar-SA"/>
        </w:rPr>
      </w:pPr>
      <w:bookmarkStart w:id="22" w:name="_Ref292534151"/>
      <w:bookmarkStart w:id="23" w:name="_Toc292630422"/>
      <w:r>
        <w:rPr>
          <w:lang w:val="da-DK" w:eastAsia="da-DK" w:bidi="ar-SA"/>
        </w:rPr>
        <w:lastRenderedPageBreak/>
        <w:t>Administrtive use cases</w:t>
      </w:r>
      <w:bookmarkEnd w:id="22"/>
      <w:bookmarkEnd w:id="23"/>
    </w:p>
    <w:p w:rsidR="00F5576C" w:rsidRDefault="00F5576C" w:rsidP="00F5576C">
      <w:pPr>
        <w:pStyle w:val="Brdtekst"/>
        <w:keepNext/>
        <w:jc w:val="center"/>
      </w:pPr>
      <w:r>
        <w:rPr>
          <w:noProof/>
          <w:lang w:val="da-DK" w:eastAsia="da-DK" w:bidi="ar-SA"/>
        </w:rPr>
        <w:drawing>
          <wp:inline distT="0" distB="0" distL="0" distR="0">
            <wp:extent cx="2971800" cy="2412644"/>
            <wp:effectExtent l="19050" t="0" r="0" b="0"/>
            <wp:docPr id="4" name="Use case Administrator.jpg" descr="C:\GoogleCode\bari\OOM\Project\Doc\Drawings\Use case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Administrator.jpg"/>
                    <pic:cNvPicPr/>
                  </pic:nvPicPr>
                  <pic:blipFill>
                    <a:blip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8958" cy="2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8D" w:rsidRDefault="00F5576C" w:rsidP="00F5576C">
      <w:pPr>
        <w:pStyle w:val="Billedtekst"/>
      </w:pPr>
      <w:proofErr w:type="spellStart"/>
      <w:r>
        <w:t>Figur</w:t>
      </w:r>
      <w:proofErr w:type="spellEnd"/>
      <w:r>
        <w:t xml:space="preserve"> </w:t>
      </w:r>
      <w:fldSimple w:instr=" SEQ Figur \* ARABIC ">
        <w:r w:rsidR="00B661EA">
          <w:rPr>
            <w:noProof/>
          </w:rPr>
          <w:t>4</w:t>
        </w:r>
      </w:fldSimple>
      <w:r>
        <w:t xml:space="preserve"> - Administrative Use Cases</w:t>
      </w:r>
    </w:p>
    <w:p w:rsidR="00CD76A2" w:rsidRDefault="00CD76A2">
      <w:r>
        <w:br w:type="page"/>
      </w:r>
    </w:p>
    <w:p w:rsidR="00CD76A2" w:rsidRPr="00E84FE9" w:rsidRDefault="00B42153" w:rsidP="00CD76A2">
      <w:pPr>
        <w:pStyle w:val="Overskrift2"/>
        <w:numPr>
          <w:ilvl w:val="1"/>
          <w:numId w:val="3"/>
        </w:numPr>
      </w:pPr>
      <w:bookmarkStart w:id="24" w:name="_Ref292534334"/>
      <w:bookmarkStart w:id="25" w:name="_Toc292630423"/>
      <w:r>
        <w:rPr>
          <w:lang w:val="da-DK" w:eastAsia="da-DK" w:bidi="ar-SA"/>
        </w:rPr>
        <w:lastRenderedPageBreak/>
        <w:t>Use case beskrivelser</w:t>
      </w:r>
      <w:bookmarkEnd w:id="24"/>
      <w:bookmarkEnd w:id="25"/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ønske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1</w:t>
            </w: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ønske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  <w:p w:rsidR="00CD76A2" w:rsidRPr="005A2C89" w:rsidRDefault="00CD76A2" w:rsidP="009B51E2">
            <w:pPr>
              <w:rPr>
                <w:b/>
                <w:lang w:val="da-DK"/>
              </w:rPr>
            </w:pPr>
          </w:p>
        </w:tc>
      </w:tr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nyt ønske” link.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7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B51E2">
            <w:pPr>
              <w:pStyle w:val="Listeafsnit"/>
              <w:rPr>
                <w:b/>
                <w:lang w:val="da-DK"/>
              </w:rPr>
            </w:pP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nyt ønske er oprettet.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p w:rsidR="00CD76A2" w:rsidRDefault="00CD76A2" w:rsidP="00CD76A2"/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Opret fejl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ID: 2</w:t>
            </w: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en ny fejl.</w:t>
            </w: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</w:t>
            </w:r>
          </w:p>
        </w:tc>
      </w:tr>
      <w:tr w:rsidR="00CD76A2" w:rsidRPr="00B661EA" w:rsidTr="00CD76A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”Opret ny fejl”.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viser en tom side, med følgende felter: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 skal vælges, og hvis tilgængeligt kan et modul også vælges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denne fejl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produktversion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8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oprettet et nyt ønske, og tildeler dette et entydigt ID, og sætter sags status til ”Oprettet”, udviklingsstatus til ”Ikke påbegyndt” og sætter en oprettet dato/tid på ønsket, samt gemmer hvilke bruger der har oprettet sagen. 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B661EA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ny fejl er oprettet.</w:t>
            </w:r>
          </w:p>
        </w:tc>
      </w:tr>
      <w:tr w:rsidR="00CD76A2" w:rsidTr="00CD76A2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/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Opret </w:t>
            </w:r>
            <w:r w:rsidR="005A2C89" w:rsidRPr="005A2C89">
              <w:rPr>
                <w:b/>
                <w:lang w:val="da-DK"/>
              </w:rPr>
              <w:t>disk</w:t>
            </w:r>
            <w:r w:rsidR="00FE31DA" w:rsidRPr="005A2C89">
              <w:rPr>
                <w:b/>
                <w:lang w:val="da-DK"/>
              </w:rPr>
              <w:t>ussions</w:t>
            </w:r>
            <w:r w:rsidRPr="005A2C89">
              <w:rPr>
                <w:b/>
                <w:lang w:val="da-DK"/>
              </w:rPr>
              <w:t>indlæg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3</w:t>
            </w:r>
          </w:p>
        </w:tc>
      </w:tr>
      <w:tr w:rsidR="00CD76A2" w:rsidRPr="00B661EA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opretter et nyt diskussionsindlæg til en fejl eller et ønske.</w:t>
            </w:r>
          </w:p>
        </w:tc>
      </w:tr>
      <w:tr w:rsidR="00CD76A2" w:rsidRPr="00B661EA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B661EA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”står” på enten et ønske eller en fejl, som denne ønsker at oprette et diskussionsindlæg på.</w:t>
            </w:r>
          </w:p>
        </w:tc>
      </w:tr>
      <w:tr w:rsidR="00CD76A2" w:rsidRPr="00B661EA" w:rsidTr="00FE31DA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at ”Tilføj indlæg” linket.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giver mulighed for at indtaste følgende: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gramStart"/>
            <w:r w:rsidRPr="005A2C89">
              <w:rPr>
                <w:lang w:val="da-DK"/>
              </w:rPr>
              <w:t>selve indlægget</w:t>
            </w:r>
            <w:r w:rsidR="001F4C4B">
              <w:rPr>
                <w:lang w:val="da-DK"/>
              </w:rPr>
              <w:t>.</w:t>
            </w:r>
            <w:proofErr w:type="gramEnd"/>
            <w:r w:rsidR="001F4C4B">
              <w:rPr>
                <w:lang w:val="da-DK"/>
              </w:rPr>
              <w:t xml:space="preserve"> Her skal det være muligt at skrive #</w:t>
            </w:r>
            <w:proofErr w:type="spellStart"/>
            <w:r w:rsidR="001F4C4B">
              <w:rPr>
                <w:lang w:val="da-DK"/>
              </w:rPr>
              <w:t>sagsid</w:t>
            </w:r>
            <w:proofErr w:type="spellEnd"/>
            <w:r w:rsidR="001F4C4B">
              <w:rPr>
                <w:lang w:val="da-DK"/>
              </w:rPr>
              <w:t xml:space="preserve"> for at linke til en anden sag.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9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9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et nyt diskussionsindlæg</w:t>
            </w:r>
            <w:r w:rsidR="00FE31DA" w:rsidRPr="005A2C89">
              <w:rPr>
                <w:lang w:val="da-DK"/>
              </w:rPr>
              <w:t>,</w:t>
            </w:r>
            <w:r w:rsidRPr="005A2C89">
              <w:rPr>
                <w:lang w:val="da-DK"/>
              </w:rPr>
              <w:t xml:space="preserve"> som knyttes til den aktuelle sag (ønske eller fejl) og den aktuelle bruger. </w:t>
            </w:r>
            <w:r w:rsidR="00FE31DA" w:rsidRPr="005A2C89">
              <w:rPr>
                <w:lang w:val="da-DK"/>
              </w:rPr>
              <w:t>T</w:t>
            </w:r>
            <w:r w:rsidRPr="005A2C89">
              <w:rPr>
                <w:lang w:val="da-DK"/>
              </w:rPr>
              <w:t>idspunkt for oprettelse af indlægges gemmes også.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8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B661EA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diskussionsindlæg er oprettet og knyttet til et ønske eller en fejl.</w:t>
            </w:r>
          </w:p>
        </w:tc>
      </w:tr>
      <w:tr w:rsidR="00CD76A2" w:rsidTr="00FE31DA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B661EA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ønske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4</w:t>
            </w: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bruger retter oplysninger på et eksisterede ønske.</w:t>
            </w: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det pågældende ønske er til et af disse produkter.</w:t>
            </w:r>
          </w:p>
        </w:tc>
      </w:tr>
      <w:tr w:rsidR="00CD76A2" w:rsidRPr="00B661EA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ønsket enten via et link fra en anden sag, eller fra et link fra en </w:t>
            </w:r>
            <w:proofErr w:type="gramStart"/>
            <w:r w:rsidRPr="005A2C89">
              <w:rPr>
                <w:lang w:val="da-DK"/>
              </w:rPr>
              <w:t>s</w:t>
            </w:r>
            <w:r w:rsidR="007A1D52">
              <w:rPr>
                <w:lang w:val="da-DK"/>
              </w:rPr>
              <w:t>øge</w:t>
            </w:r>
            <w:proofErr w:type="gramEnd"/>
            <w:r w:rsidR="007A1D52">
              <w:rPr>
                <w:lang w:val="da-DK"/>
              </w:rPr>
              <w:t xml:space="preserve"> side. (Se </w:t>
            </w:r>
            <w:proofErr w:type="spellStart"/>
            <w:r w:rsidR="007A1D52">
              <w:rPr>
                <w:lang w:val="da-DK"/>
              </w:rPr>
              <w:t>use</w:t>
            </w:r>
            <w:proofErr w:type="spellEnd"/>
            <w:r w:rsidR="007A1D52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DE7DF3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</w:t>
            </w:r>
            <w:r w:rsidR="00DE7DF3" w:rsidRPr="005A2C89">
              <w:rPr>
                <w:lang w:val="da-DK"/>
              </w:rPr>
              <w:t>.</w:t>
            </w:r>
            <w:r w:rsidRPr="005A2C89">
              <w:rPr>
                <w:lang w:val="da-DK"/>
              </w:rPr>
              <w:t xml:space="preserve"> </w:t>
            </w:r>
            <w:r w:rsidR="00DE7DF3" w:rsidRPr="005A2C89">
              <w:rPr>
                <w:lang w:val="da-DK"/>
              </w:rPr>
              <w:t xml:space="preserve">modul </w:t>
            </w:r>
            <w:r w:rsidRPr="005A2C89">
              <w:rPr>
                <w:lang w:val="da-DK"/>
              </w:rPr>
              <w:t>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(”Skal udvikles”, ”Bør udvikles”, ”Kunne være rart at have”, ”Kan vente”)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</w:t>
            </w:r>
            <w:r w:rsidR="00B676C4" w:rsidRPr="005A2C89">
              <w:rPr>
                <w:lang w:val="da-DK"/>
              </w:rPr>
              <w:t xml:space="preserve">at (Vises kun for slut-bruger, </w:t>
            </w:r>
            <w:r w:rsidRPr="005A2C89">
              <w:rPr>
                <w:lang w:val="da-DK"/>
              </w:rPr>
              <w:t>andre brugere kan rette)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antal stemmer dette ønske har i alt (låst)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sagsbehandlingsstatus (</w:t>
            </w:r>
            <w:r w:rsidR="00B676C4" w:rsidRPr="005A2C89">
              <w:rPr>
                <w:lang w:val="da-DK"/>
              </w:rPr>
              <w:t>”Oprettet”</w:t>
            </w:r>
            <w:proofErr w:type="gramStart"/>
            <w:r w:rsidR="00B676C4" w:rsidRPr="005A2C89">
              <w:rPr>
                <w:lang w:val="da-DK"/>
              </w:rPr>
              <w:t>,  ”Behand</w:t>
            </w:r>
            <w:r w:rsidRPr="005A2C89">
              <w:rPr>
                <w:lang w:val="da-DK"/>
              </w:rPr>
              <w:t>les</w:t>
            </w:r>
            <w:proofErr w:type="gramEnd"/>
            <w:r w:rsidRPr="005A2C89">
              <w:rPr>
                <w:lang w:val="da-DK"/>
              </w:rPr>
              <w:t>”,  ”I bero”, ”Godkendt”, ”Afvist”, ”Lukket”</w:t>
            </w:r>
            <w:r w:rsidR="00462ABD" w:rsidRPr="005A2C89">
              <w:rPr>
                <w:lang w:val="da-DK"/>
              </w:rPr>
              <w:t>)</w:t>
            </w:r>
            <w:r w:rsidRPr="005A2C89">
              <w:rPr>
                <w:lang w:val="da-DK"/>
              </w:rPr>
              <w:t>. Hvis et ønske er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udviklingsstatus (”Ikke påbegyndt”, ”Begyndt”, ”Klar til test”, ”Testet”, ”I produktion”</w:t>
            </w:r>
            <w:r w:rsidR="00A24FF5" w:rsidRPr="005A2C89">
              <w:rPr>
                <w:lang w:val="da-DK"/>
              </w:rPr>
              <w:t>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CD76A2">
            <w:pPr>
              <w:pStyle w:val="Listeafsnit"/>
              <w:numPr>
                <w:ilvl w:val="2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5A2C89" w:rsidRDefault="007A1D52" w:rsidP="007A1D5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r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CD76A2">
            <w:pPr>
              <w:pStyle w:val="Listeafsnit"/>
              <w:numPr>
                <w:ilvl w:val="1"/>
                <w:numId w:val="11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CD76A2">
            <w:pPr>
              <w:pStyle w:val="Listeafsnit"/>
              <w:numPr>
                <w:ilvl w:val="0"/>
                <w:numId w:val="11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44459D" w:rsidRDefault="0044459D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44459D" w:rsidRDefault="004445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D76A2" w:rsidRPr="00B661EA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D76A2" w:rsidRPr="005A2C89" w:rsidRDefault="00CD76A2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 w:rsidRPr="005A2C89">
              <w:rPr>
                <w:lang w:val="da-DK"/>
              </w:rPr>
              <w:t xml:space="preserve"> Vis/ret fejl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C343FB">
              <w:rPr>
                <w:b/>
                <w:lang w:val="da-DK"/>
              </w:rPr>
              <w:t>5</w:t>
            </w: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retter oplysninger på en </w:t>
            </w:r>
            <w:proofErr w:type="gramStart"/>
            <w:r w:rsidRPr="005A2C89">
              <w:rPr>
                <w:lang w:val="da-DK"/>
              </w:rPr>
              <w:t>eksisterede</w:t>
            </w:r>
            <w:proofErr w:type="gramEnd"/>
            <w:r w:rsidR="005954B4" w:rsidRPr="005A2C89">
              <w:rPr>
                <w:lang w:val="da-DK"/>
              </w:rPr>
              <w:t xml:space="preserve"> </w:t>
            </w:r>
            <w:r w:rsidRPr="005A2C89">
              <w:rPr>
                <w:lang w:val="da-DK"/>
              </w:rPr>
              <w:t>fejl.</w:t>
            </w: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D76A2" w:rsidRPr="0044459D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systemet, så denne har adgang til et eller flere produkter. Og den pågældende fejl er til et af disse produkter.</w:t>
            </w:r>
          </w:p>
        </w:tc>
      </w:tr>
      <w:tr w:rsidR="00CD76A2" w:rsidRPr="00B661EA" w:rsidTr="00DF0686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kommer til fejlen enten via et link fra en anden sag, eller fra et link fra en </w:t>
            </w:r>
            <w:proofErr w:type="gramStart"/>
            <w:r w:rsidRPr="005A2C89">
              <w:rPr>
                <w:lang w:val="da-DK"/>
              </w:rPr>
              <w:t>søge</w:t>
            </w:r>
            <w:proofErr w:type="gramEnd"/>
            <w:r w:rsidRPr="005A2C89">
              <w:rPr>
                <w:lang w:val="da-DK"/>
              </w:rPr>
              <w:t xml:space="preserve"> side. (</w:t>
            </w:r>
            <w:r w:rsidR="009603D0">
              <w:rPr>
                <w:lang w:val="da-DK"/>
              </w:rPr>
              <w:t xml:space="preserve">Se </w:t>
            </w:r>
            <w:proofErr w:type="spellStart"/>
            <w:r w:rsidR="009603D0">
              <w:rPr>
                <w:lang w:val="da-DK"/>
              </w:rPr>
              <w:t>use</w:t>
            </w:r>
            <w:proofErr w:type="spellEnd"/>
            <w:r w:rsidR="009603D0">
              <w:rPr>
                <w:lang w:val="da-DK"/>
              </w:rPr>
              <w:t xml:space="preserve"> case Søg efter ønsker og fejl</w:t>
            </w:r>
            <w:r w:rsidRPr="005A2C89">
              <w:rPr>
                <w:lang w:val="da-DK"/>
              </w:rPr>
              <w:t>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 Systemet viser en side, med følgende felter:  </w:t>
            </w:r>
          </w:p>
          <w:p w:rsidR="00CD76A2" w:rsidRPr="005A2C89" w:rsidRDefault="0044459D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>
              <w:rPr>
                <w:lang w:val="da-DK"/>
              </w:rPr>
              <w:t xml:space="preserve">produkt </w:t>
            </w:r>
            <w:r w:rsidR="00CD76A2" w:rsidRPr="005A2C89">
              <w:rPr>
                <w:lang w:val="da-DK"/>
              </w:rPr>
              <w:t>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evt. modul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overskrift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beskrivelse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oprettelsesdag (låst)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prioritet (</w:t>
            </w:r>
            <w:proofErr w:type="spellStart"/>
            <w:r w:rsidRPr="005A2C89">
              <w:rPr>
                <w:lang w:val="da-DK"/>
              </w:rPr>
              <w:t>Driftkritisk</w:t>
            </w:r>
            <w:proofErr w:type="spellEnd"/>
            <w:r w:rsidRPr="005A2C89">
              <w:rPr>
                <w:lang w:val="da-DK"/>
              </w:rPr>
              <w:t>”, ”Kritisk”, ”Kosmetisk”)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e-mail notifikation – ønsker den aktuelle bruger e-mail notifikation, når dette ønske rettes af andre brugere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konklusion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revisions id (Vises kun for slut-bruger og tester, andre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Estimat (Vises kun for slut-</w:t>
            </w:r>
            <w:proofErr w:type="gramStart"/>
            <w:r w:rsidRPr="005A2C89">
              <w:rPr>
                <w:lang w:val="da-DK"/>
              </w:rPr>
              <w:t>bruger,  andre</w:t>
            </w:r>
            <w:proofErr w:type="gramEnd"/>
            <w:r w:rsidRPr="005A2C89">
              <w:rPr>
                <w:lang w:val="da-DK"/>
              </w:rPr>
              <w:t xml:space="preserve"> brugere kan rette)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Stemme, har den aktuelle bruger stemt på dette ønske (Kun for slut-brugere)</w:t>
            </w:r>
          </w:p>
          <w:p w:rsidR="00CD76A2" w:rsidRPr="005A2C89" w:rsidRDefault="001652A5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gramStart"/>
            <w:r>
              <w:rPr>
                <w:lang w:val="da-DK"/>
              </w:rPr>
              <w:t>S</w:t>
            </w:r>
            <w:r w:rsidR="00CD76A2" w:rsidRPr="005A2C89">
              <w:rPr>
                <w:lang w:val="da-DK"/>
              </w:rPr>
              <w:t>agsbehandlingsstatus  (</w:t>
            </w:r>
            <w:proofErr w:type="gramEnd"/>
            <w:r w:rsidR="00CD76A2" w:rsidRPr="005A2C89">
              <w:rPr>
                <w:lang w:val="da-DK"/>
              </w:rPr>
              <w:t>”Oprettet”,  ”Behandles”,  ”I bero”, ”Godkendt”, ”Afvist”, ”Lukket”) Hvis en fejl</w:t>
            </w:r>
            <w:r w:rsidR="00B819F0" w:rsidRPr="005A2C89">
              <w:rPr>
                <w:lang w:val="da-DK"/>
              </w:rPr>
              <w:t xml:space="preserve"> er</w:t>
            </w:r>
            <w:r w:rsidR="00CD76A2" w:rsidRPr="005A2C89">
              <w:rPr>
                <w:lang w:val="da-DK"/>
              </w:rPr>
              <w:t xml:space="preserve"> Afvist eller Lukket, kan ingen data rettes, medmindre en Administrator eller en projektleder retter status tilbage til enten Oprettet, Behandles eller I bero.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Udviklingsstatus (”Ikke påbegyndt”, ”Begyndt”, ”Klar til test”, ”Testet”, ”I produktion”)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Hvis bruger er projektleder</w:t>
            </w:r>
          </w:p>
          <w:p w:rsidR="00CD76A2" w:rsidRPr="005A2C89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Mulighed for at tildele en ansvarlig udvikler </w:t>
            </w:r>
          </w:p>
          <w:p w:rsidR="00CD76A2" w:rsidRDefault="00CD76A2" w:rsidP="009F0CE2">
            <w:pPr>
              <w:pStyle w:val="Listeafsnit"/>
              <w:numPr>
                <w:ilvl w:val="2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og tester</w:t>
            </w:r>
          </w:p>
          <w:p w:rsidR="007A1D52" w:rsidRPr="007A1D52" w:rsidRDefault="007A1D5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7A1D52">
              <w:rPr>
                <w:lang w:val="da-DK"/>
              </w:rPr>
              <w:t xml:space="preserve">Derudover vises alle eksisterende diskussionsindlæg. Med mulighed for at rette sidste, hvis dette er oprettet af samme bruger.  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(Vedhæft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(Slet filer)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(Vis/hent fil)</w:t>
            </w:r>
          </w:p>
          <w:p w:rsidR="00CD76A2" w:rsidRPr="005A2C89" w:rsidRDefault="00CD76A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proofErr w:type="spellStart"/>
            <w:r w:rsidRPr="005A2C89">
              <w:rPr>
                <w:lang w:val="da-DK"/>
              </w:rPr>
              <w:t>include</w:t>
            </w:r>
            <w:proofErr w:type="spellEnd"/>
            <w:r w:rsidRPr="005A2C89">
              <w:rPr>
                <w:lang w:val="da-DK"/>
              </w:rPr>
              <w:t xml:space="preserve"> (Vis ændrings loggen)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udfylder felterne og vælger at gemme.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rettet et ønske.</w:t>
            </w:r>
          </w:p>
          <w:p w:rsidR="00CD76A2" w:rsidRPr="005A2C89" w:rsidRDefault="00CD76A2" w:rsidP="009F0CE2">
            <w:pPr>
              <w:pStyle w:val="Listeafsnit"/>
              <w:numPr>
                <w:ilvl w:val="0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</w:p>
          <w:p w:rsidR="00CD76A2" w:rsidRPr="005A2C89" w:rsidRDefault="00CD76A2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D76A2" w:rsidRPr="00B661EA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En fejl er rettet.</w:t>
            </w:r>
          </w:p>
        </w:tc>
      </w:tr>
      <w:tr w:rsidR="00CD76A2" w:rsidTr="00DF0686">
        <w:tc>
          <w:tcPr>
            <w:tcW w:w="9778" w:type="dxa"/>
            <w:shd w:val="clear" w:color="auto" w:fill="F2F2F2" w:themeFill="background1" w:themeFillShade="F2"/>
          </w:tcPr>
          <w:p w:rsidR="00CD76A2" w:rsidRPr="005A2C89" w:rsidRDefault="00CD76A2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D76A2" w:rsidRPr="005A2C89" w:rsidRDefault="00CD76A2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CD76A2" w:rsidRDefault="00CD76A2" w:rsidP="00CD76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CD76A2" w:rsidRDefault="00CD76A2" w:rsidP="00CD76A2"/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B661EA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Vis/ret diskussionsindlæg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F6A61">
              <w:rPr>
                <w:b/>
                <w:lang w:val="da-DK"/>
              </w:rPr>
              <w:t>6</w:t>
            </w: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D2161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vises og får mulighed for at rette et diskussionsindlæg, for enten et ønske eller en fejl.</w:t>
            </w: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Default="006D2161" w:rsidP="006D2161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 Og dette indlæg</w:t>
            </w:r>
            <w:r w:rsidRPr="005A2C89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er til et ønske eller en fejl, </w:t>
            </w:r>
            <w:r w:rsidRPr="005A2C89">
              <w:rPr>
                <w:lang w:val="da-DK"/>
              </w:rPr>
              <w:t>til et af disse produkter.</w:t>
            </w:r>
          </w:p>
          <w:p w:rsidR="00B125A1" w:rsidRPr="0044459D" w:rsidRDefault="00B125A1" w:rsidP="006D2161">
            <w:pPr>
              <w:rPr>
                <w:lang w:val="da-DK"/>
              </w:rPr>
            </w:pPr>
            <w:r>
              <w:rPr>
                <w:lang w:val="da-DK"/>
              </w:rPr>
              <w:t>Det er kun det sidste indlæg, der kan rettes. Og det er kun den bruger som har oprettet indlægget, som kan rette dette.</w:t>
            </w:r>
          </w:p>
        </w:tc>
      </w:tr>
      <w:tr w:rsidR="00670C07" w:rsidRPr="00B661EA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0CE2" w:rsidRDefault="00670C07" w:rsidP="009F0C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9F0CE2" w:rsidRP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Brugeren vælger ret knappen på det sidste diskussionsindlæg. Knappen vil kun være synlig hvis det er den samme bruger som har oprettet dette indlæg.</w:t>
            </w:r>
          </w:p>
          <w:p w:rsidR="009F0CE2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 w:rsidRPr="009F0CE2">
              <w:rPr>
                <w:lang w:val="da-DK"/>
              </w:rPr>
              <w:t>Systemet giver mulighed for at rette følgende: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gramStart"/>
            <w:r>
              <w:rPr>
                <w:lang w:val="da-DK"/>
              </w:rPr>
              <w:t>selve indlægget</w:t>
            </w:r>
            <w:r w:rsidR="00E260BD">
              <w:rPr>
                <w:lang w:val="da-DK"/>
              </w:rPr>
              <w:t>.</w:t>
            </w:r>
            <w:proofErr w:type="gramEnd"/>
            <w:r w:rsidR="00E260BD">
              <w:rPr>
                <w:lang w:val="da-DK"/>
              </w:rPr>
              <w:t xml:space="preserve"> Her skal det være muligt at skrive #</w:t>
            </w:r>
            <w:proofErr w:type="spellStart"/>
            <w:r w:rsidR="00E260BD">
              <w:rPr>
                <w:lang w:val="da-DK"/>
              </w:rPr>
              <w:t>sagsid</w:t>
            </w:r>
            <w:proofErr w:type="spellEnd"/>
            <w:r w:rsidR="00E260BD">
              <w:rPr>
                <w:lang w:val="da-DK"/>
              </w:rPr>
              <w:t xml:space="preserve"> for at linke til en anden sag.</w:t>
            </w:r>
          </w:p>
          <w:p w:rsidR="009F0CE2" w:rsidRPr="005A2C89" w:rsidRDefault="009F0CE2" w:rsidP="009F0CE2">
            <w:pPr>
              <w:pStyle w:val="Listeafsnit"/>
              <w:numPr>
                <w:ilvl w:val="1"/>
                <w:numId w:val="13"/>
              </w:numPr>
              <w:rPr>
                <w:lang w:val="da-DK"/>
              </w:rPr>
            </w:pPr>
            <w:r w:rsidRPr="005A2C89">
              <w:rPr>
                <w:lang w:val="da-DK"/>
              </w:rPr>
              <w:t>synlig for slut-bruger (vises ikke hvis aktøren en er slut-bruger)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(Vedhæft filer)</w:t>
            </w:r>
          </w:p>
          <w:p w:rsidR="009F0CE2" w:rsidRDefault="009F0CE2" w:rsidP="009F0CE2">
            <w:pPr>
              <w:pStyle w:val="Listeafsnit"/>
              <w:numPr>
                <w:ilvl w:val="1"/>
                <w:numId w:val="16"/>
              </w:numPr>
              <w:rPr>
                <w:lang w:val="da-DK"/>
              </w:rPr>
            </w:pPr>
            <w:proofErr w:type="spellStart"/>
            <w:r>
              <w:rPr>
                <w:lang w:val="da-DK"/>
              </w:rPr>
              <w:t>include</w:t>
            </w:r>
            <w:proofErr w:type="spellEnd"/>
            <w:r>
              <w:rPr>
                <w:lang w:val="da-DK"/>
              </w:rPr>
              <w:t xml:space="preserve"> (Slet fil)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>Brugeren retter</w:t>
            </w:r>
            <w:r w:rsidRPr="005A2C89">
              <w:rPr>
                <w:lang w:val="da-DK"/>
              </w:rPr>
              <w:t xml:space="preserve"> felterne og vælger at gemme.</w:t>
            </w:r>
          </w:p>
          <w:p w:rsidR="009F0CE2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</w:t>
            </w:r>
            <w:r w:rsidRPr="005A2C89">
              <w:rPr>
                <w:lang w:val="da-DK"/>
              </w:rPr>
              <w:t>retter et nyt diskussionsindlæg</w:t>
            </w:r>
          </w:p>
          <w:p w:rsidR="00B125A1" w:rsidRPr="005A2C89" w:rsidRDefault="009F0CE2" w:rsidP="009F0CE2">
            <w:pPr>
              <w:pStyle w:val="Listeafsnit"/>
              <w:numPr>
                <w:ilvl w:val="0"/>
                <w:numId w:val="16"/>
              </w:numPr>
              <w:rPr>
                <w:b/>
                <w:lang w:val="da-DK"/>
              </w:rPr>
            </w:pPr>
            <w:r w:rsidRPr="005A2C89">
              <w:rPr>
                <w:lang w:val="da-DK"/>
              </w:rPr>
              <w:t>Systemet opretter en post i en ændrings loggen, med ovenstående data.</w:t>
            </w:r>
            <w:r w:rsidRPr="005A2C89">
              <w:rPr>
                <w:b/>
                <w:lang w:val="da-DK"/>
              </w:rPr>
              <w:t xml:space="preserve"> 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>
              <w:rPr>
                <w:lang w:val="da-DK"/>
              </w:rPr>
              <w:t>Et diskussionsindlæg er rettet.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B125A1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70C07" w:rsidRDefault="00670C07">
      <w:r>
        <w:br w:type="page"/>
      </w:r>
    </w:p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B661EA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b/>
                <w:lang w:val="da-DK"/>
              </w:rPr>
              <w:t xml:space="preserve"> V</w:t>
            </w:r>
            <w:r w:rsidR="00692493">
              <w:rPr>
                <w:b/>
                <w:lang w:val="da-DK"/>
              </w:rPr>
              <w:t>is</w:t>
            </w:r>
            <w:r>
              <w:rPr>
                <w:b/>
                <w:lang w:val="da-DK"/>
              </w:rPr>
              <w:t xml:space="preserve"> produkt forside</w:t>
            </w:r>
            <w:r>
              <w:rPr>
                <w:lang w:val="da-DK"/>
              </w:rPr>
              <w:t xml:space="preserve"> 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7</w:t>
            </w: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3856EF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En bruger vises </w:t>
            </w:r>
            <w:proofErr w:type="gramStart"/>
            <w:r>
              <w:rPr>
                <w:lang w:val="da-DK"/>
              </w:rPr>
              <w:t>en</w:t>
            </w:r>
            <w:proofErr w:type="gramEnd"/>
            <w:r>
              <w:rPr>
                <w:lang w:val="da-DK"/>
              </w:rPr>
              <w:t xml:space="preserve"> produkt forside. Med en statusoversigt over antallet af fejl og ønsker</w:t>
            </w:r>
            <w:r w:rsidR="001652A5">
              <w:rPr>
                <w:lang w:val="da-DK"/>
              </w:rPr>
              <w:t>.</w:t>
            </w: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B661EA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3856EF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Brugeren er oprettet i systemet, så denne har adgang til </w:t>
            </w:r>
            <w:r>
              <w:rPr>
                <w:lang w:val="da-DK"/>
              </w:rPr>
              <w:t>et eller flere produkter.</w:t>
            </w:r>
          </w:p>
        </w:tc>
      </w:tr>
      <w:tr w:rsidR="00670C07" w:rsidRPr="00B661EA" w:rsidTr="009B51E2">
        <w:tc>
          <w:tcPr>
            <w:tcW w:w="9778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3856EF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 xml:space="preserve">Brugeren vælger et af et af de produkter denne har adgang til. Siden er </w:t>
            </w:r>
            <w:proofErr w:type="spellStart"/>
            <w:r>
              <w:rPr>
                <w:lang w:val="da-DK"/>
              </w:rPr>
              <w:t>forudfyldt</w:t>
            </w:r>
            <w:proofErr w:type="spellEnd"/>
            <w:r>
              <w:rPr>
                <w:lang w:val="da-DK"/>
              </w:rPr>
              <w:t xml:space="preserve"> med data for det første produkt i listen. (Sorteret alfabetisk)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b/>
                <w:lang w:val="da-DK"/>
              </w:rPr>
            </w:pPr>
            <w:r>
              <w:rPr>
                <w:lang w:val="da-DK"/>
              </w:rPr>
              <w:t>Systemet viser 4 lagkage diagrammer: (med antal i hvert stykke)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>Et for alle ønsker</w:t>
            </w:r>
            <w:r>
              <w:rPr>
                <w:lang w:val="da-DK"/>
              </w:rPr>
              <w:t xml:space="preserve">, opdelt efter sagsbehandlingsstatus 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sagsbehandlingsstatus</w:t>
            </w:r>
          </w:p>
          <w:p w:rsidR="009B51E2" w:rsidRDefault="009B51E2" w:rsidP="009B51E2">
            <w:pPr>
              <w:pStyle w:val="Listeafsnit"/>
              <w:numPr>
                <w:ilvl w:val="1"/>
                <w:numId w:val="17"/>
              </w:numPr>
              <w:rPr>
                <w:lang w:val="da-DK"/>
              </w:rPr>
            </w:pPr>
            <w:r w:rsidRPr="009B51E2">
              <w:rPr>
                <w:lang w:val="da-DK"/>
              </w:rPr>
              <w:t xml:space="preserve">Et for alle </w:t>
            </w:r>
            <w:r>
              <w:rPr>
                <w:lang w:val="da-DK"/>
              </w:rPr>
              <w:t>fejl, opdelt efter udviklingsstatus</w:t>
            </w:r>
          </w:p>
          <w:p w:rsid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ønske diagrammerne skal det totale antal ønsker stå.</w:t>
            </w:r>
          </w:p>
          <w:p w:rsidR="009B51E2" w:rsidRPr="009B51E2" w:rsidRDefault="009B51E2" w:rsidP="009B51E2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Under fejl diagrammer skal det totale antal fejl stå.</w:t>
            </w:r>
          </w:p>
          <w:p w:rsidR="009B51E2" w:rsidRPr="001F1B7C" w:rsidRDefault="009B51E2" w:rsidP="001F1B7C">
            <w:pPr>
              <w:pStyle w:val="Listeafsnit"/>
              <w:numPr>
                <w:ilvl w:val="0"/>
                <w:numId w:val="17"/>
              </w:numPr>
              <w:rPr>
                <w:lang w:val="da-DK"/>
              </w:rPr>
            </w:pPr>
            <w:r>
              <w:rPr>
                <w:lang w:val="da-DK"/>
              </w:rPr>
              <w:t>Samt en liste med de 10 nyeste fejl/ønsker til dette produkt. Med direkte link til disse.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7A1D52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Tr="009B51E2">
        <w:tc>
          <w:tcPr>
            <w:tcW w:w="9778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1652A5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fortryder.</w:t>
            </w:r>
          </w:p>
        </w:tc>
      </w:tr>
    </w:tbl>
    <w:p w:rsidR="00A61CDC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B661EA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5A2C89" w:rsidRDefault="00670C07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Søg efter ønsker og fejl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7E0BB7">
              <w:rPr>
                <w:b/>
                <w:lang w:val="da-DK"/>
              </w:rPr>
              <w:t>8</w:t>
            </w: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1652A5" w:rsidP="009B51E2">
            <w:pPr>
              <w:rPr>
                <w:lang w:val="da-DK"/>
              </w:rPr>
            </w:pPr>
            <w:r>
              <w:rPr>
                <w:lang w:val="da-DK"/>
              </w:rPr>
              <w:t>En bruger har mulighed for at fremsøge fejl og ønsker.</w:t>
            </w: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1652A5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Brugeren er oprettet i systemet</w:t>
            </w:r>
            <w:r>
              <w:rPr>
                <w:lang w:val="da-DK"/>
              </w:rPr>
              <w:t>.</w:t>
            </w:r>
          </w:p>
        </w:tc>
      </w:tr>
      <w:tr w:rsidR="00670C07" w:rsidRPr="00B661EA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1652A5" w:rsidRDefault="00670C07" w:rsidP="001652A5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1652A5" w:rsidRP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 w:rsidRPr="001652A5">
              <w:rPr>
                <w:lang w:val="da-DK"/>
              </w:rPr>
              <w:t>Brugeren vælger et af et af de produkter denne har adgang til.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Hvis det valgte produkt, har tilknyttet moduler</w:t>
            </w:r>
          </w:p>
          <w:p w:rsidR="001652A5" w:rsidRDefault="001652A5" w:rsidP="001652A5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Så kan bruger også vælge imellem disse, eller alle moduler som er valgt på forhånd.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mellem fejl, ønske eller begge. Begge er valgt på forhånd.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sagsbehandlingsstatus, her er alle også valgt på forhånd. Statusser der kan vælges imellem afhænger af punkt 3.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vælger u</w:t>
            </w:r>
            <w:r w:rsidRPr="005A2C89">
              <w:rPr>
                <w:lang w:val="da-DK"/>
              </w:rPr>
              <w:t>dviklingsstatus</w:t>
            </w:r>
            <w:r>
              <w:rPr>
                <w:lang w:val="da-DK"/>
              </w:rPr>
              <w:t xml:space="preserve">, her er alle også valgt på forhånd. </w:t>
            </w:r>
          </w:p>
          <w:p w:rsidR="001652A5" w:rsidRDefault="001652A5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har mulighed for et </w:t>
            </w:r>
            <w:proofErr w:type="gramStart"/>
            <w:r>
              <w:rPr>
                <w:lang w:val="da-DK"/>
              </w:rPr>
              <w:t>udfylde</w:t>
            </w:r>
            <w:proofErr w:type="gramEnd"/>
            <w:r>
              <w:rPr>
                <w:lang w:val="da-DK"/>
              </w:rPr>
              <w:t xml:space="preserve"> et </w:t>
            </w:r>
            <w:proofErr w:type="spellStart"/>
            <w:r>
              <w:rPr>
                <w:lang w:val="da-DK"/>
              </w:rPr>
              <w:t>fritekst</w:t>
            </w:r>
            <w:proofErr w:type="spellEnd"/>
            <w:r>
              <w:rPr>
                <w:lang w:val="da-DK"/>
              </w:rPr>
              <w:t xml:space="preserve"> søgefelt. </w:t>
            </w:r>
            <w:r w:rsidR="001C2810">
              <w:rPr>
                <w:lang w:val="da-DK"/>
              </w:rPr>
              <w:t>Som søger i alle tekst felter for fejl, ønsker og diskussionsindlæg.</w:t>
            </w:r>
          </w:p>
          <w:p w:rsid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Brugeren trykker på søg knappen</w:t>
            </w:r>
          </w:p>
          <w:p w:rsid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Systemet finder alle de sager som opfylder ovenstående søgekriterier, og viser disse en liste med følgende kolonner:</w:t>
            </w:r>
          </w:p>
          <w:p w:rsidR="001C2810" w:rsidRDefault="001C2810" w:rsidP="001C2810">
            <w:pPr>
              <w:pStyle w:val="Listeafsnit"/>
              <w:numPr>
                <w:ilvl w:val="1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>Id, type (fejl eller ønske), overskrift, oprettet dato, sidste rettelsesdato, sagsbehandlingsstatus, udviklingsstatus. Listen kan sorteres ved at trykke på de enkelte kolonneoverskrifter.</w:t>
            </w:r>
          </w:p>
          <w:p w:rsidR="001652A5" w:rsidRPr="001C2810" w:rsidRDefault="001C2810" w:rsidP="001652A5">
            <w:pPr>
              <w:pStyle w:val="Listeafsnit"/>
              <w:numPr>
                <w:ilvl w:val="0"/>
                <w:numId w:val="19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kan vælge at trykke på en linje i listen for at få denne vist. (Se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cases: Vis/ret ønske og Vis/ret fejl)</w:t>
            </w:r>
          </w:p>
          <w:p w:rsidR="001652A5" w:rsidRPr="001652A5" w:rsidRDefault="001652A5" w:rsidP="001652A5">
            <w:pPr>
              <w:rPr>
                <w:b/>
                <w:lang w:val="da-DK"/>
              </w:rPr>
            </w:pPr>
          </w:p>
        </w:tc>
      </w:tr>
      <w:tr w:rsidR="00670C07" w:rsidRPr="007A1D52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  <w:tr w:rsidR="00670C07" w:rsidRPr="0045734F" w:rsidTr="00A61CDC">
        <w:tc>
          <w:tcPr>
            <w:tcW w:w="8523" w:type="dxa"/>
            <w:shd w:val="clear" w:color="auto" w:fill="F2F2F2" w:themeFill="background1" w:themeFillShade="F2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45734F" w:rsidRPr="0045734F" w:rsidRDefault="0045734F" w:rsidP="0045734F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 w:rsidRPr="0045734F">
              <w:rPr>
                <w:lang w:val="da-DK"/>
              </w:rPr>
              <w:t>Der skal være en mulighed for at indtaste et sags id, så brugeren har mulighed for at gå direkte til en sag vha. dette id.</w:t>
            </w:r>
          </w:p>
          <w:p w:rsidR="00670C07" w:rsidRPr="0045734F" w:rsidRDefault="001C2810" w:rsidP="0045734F">
            <w:pPr>
              <w:pStyle w:val="Listeafsnit"/>
              <w:numPr>
                <w:ilvl w:val="0"/>
                <w:numId w:val="5"/>
              </w:numPr>
              <w:rPr>
                <w:lang w:val="da-DK"/>
              </w:rPr>
            </w:pPr>
            <w:r w:rsidRPr="0045734F">
              <w:rPr>
                <w:lang w:val="da-DK"/>
              </w:rPr>
              <w:t>Brugeren fortryder.</w:t>
            </w:r>
          </w:p>
        </w:tc>
      </w:tr>
    </w:tbl>
    <w:p w:rsidR="00A61CDC" w:rsidRPr="0045734F" w:rsidRDefault="00A61CDC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</w:p>
    <w:p w:rsidR="00A61CDC" w:rsidRPr="0045734F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</w:pPr>
      <w:r w:rsidRPr="0045734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da-DK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670C07" w:rsidRPr="00670C07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670C07" w:rsidRPr="00670C07" w:rsidRDefault="00670C07" w:rsidP="009B51E2">
            <w:pPr>
              <w:jc w:val="center"/>
            </w:pPr>
            <w:r w:rsidRPr="00670C07">
              <w:rPr>
                <w:b/>
              </w:rPr>
              <w:lastRenderedPageBreak/>
              <w:t>Use case:</w:t>
            </w:r>
            <w:r w:rsidRPr="00670C07">
              <w:t xml:space="preserve"> E-mail n</w:t>
            </w:r>
            <w:r>
              <w:t>otification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631760">
              <w:rPr>
                <w:b/>
                <w:lang w:val="da-DK"/>
              </w:rPr>
              <w:t>9</w:t>
            </w: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Systemet har mulighed for at sende e-mail notifikationer til en bruger</w:t>
            </w:r>
          </w:p>
        </w:tc>
      </w:tr>
      <w:tr w:rsidR="00670C07" w:rsidRPr="00F264B0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670C07" w:rsidRPr="005A2C89" w:rsidRDefault="009274D0" w:rsidP="009B51E2">
            <w:pPr>
              <w:rPr>
                <w:lang w:val="da-DK"/>
              </w:rPr>
            </w:pPr>
            <w:r>
              <w:rPr>
                <w:lang w:val="da-DK"/>
              </w:rPr>
              <w:t>Systemet (</w:t>
            </w:r>
            <w:r w:rsidR="006B1E83">
              <w:rPr>
                <w:lang w:val="da-DK"/>
              </w:rPr>
              <w:t>Tid</w:t>
            </w:r>
            <w:r>
              <w:rPr>
                <w:lang w:val="da-DK"/>
              </w:rPr>
              <w:t>en)</w:t>
            </w: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Alle brugere af systemet</w:t>
            </w: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670C07" w:rsidRPr="0044459D" w:rsidRDefault="0045734F" w:rsidP="009B51E2">
            <w:pPr>
              <w:rPr>
                <w:lang w:val="da-DK"/>
              </w:rPr>
            </w:pPr>
            <w:r>
              <w:rPr>
                <w:lang w:val="da-DK"/>
              </w:rPr>
              <w:t>Brugernes e-mail adresser findes og er valide.</w:t>
            </w:r>
          </w:p>
        </w:tc>
      </w:tr>
      <w:tr w:rsidR="00670C07" w:rsidRPr="000A4431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70C07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0A4431" w:rsidRDefault="000A4431" w:rsidP="000A4431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 w:rsidRPr="000A4431">
              <w:rPr>
                <w:lang w:val="da-DK"/>
              </w:rPr>
              <w:t>En gang i timen mellem 7 og 22</w:t>
            </w:r>
          </w:p>
          <w:p w:rsidR="000A4431" w:rsidRDefault="000A4431" w:rsidP="000A4431">
            <w:pPr>
              <w:pStyle w:val="Listeafsnit"/>
              <w:numPr>
                <w:ilvl w:val="1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For hver fejl og ønske en bruger har ønsket at blive notificeret om</w:t>
            </w:r>
          </w:p>
          <w:p w:rsidR="000A4431" w:rsidRDefault="000A4431" w:rsidP="000A4431">
            <w:pPr>
              <w:pStyle w:val="Listeafsnit"/>
              <w:numPr>
                <w:ilvl w:val="2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Systemet undersøger om der er sket ændringer på </w:t>
            </w:r>
            <w:r w:rsidR="0045734F">
              <w:rPr>
                <w:lang w:val="da-DK"/>
              </w:rPr>
              <w:t xml:space="preserve">sagen, vha. </w:t>
            </w:r>
            <w:proofErr w:type="spellStart"/>
            <w:r w:rsidR="0045734F">
              <w:rPr>
                <w:lang w:val="da-DK"/>
              </w:rPr>
              <w:t>ændringsloggen</w:t>
            </w:r>
            <w:proofErr w:type="spellEnd"/>
          </w:p>
          <w:p w:rsidR="0045734F" w:rsidRDefault="0045734F" w:rsidP="000A4431">
            <w:pPr>
              <w:pStyle w:val="Listeafsnit"/>
              <w:numPr>
                <w:ilvl w:val="2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Hvis dette er tilfældet</w:t>
            </w:r>
          </w:p>
          <w:p w:rsidR="0045734F" w:rsidRDefault="0045734F" w:rsidP="0045734F">
            <w:pPr>
              <w:pStyle w:val="Listeafsnit"/>
              <w:numPr>
                <w:ilvl w:val="3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Systemet sender en e-mail til denne bruger, med følgende oplysninger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Fejl/eller ønske id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Overskrift på sagen,</w:t>
            </w:r>
          </w:p>
          <w:p w:rsidR="0045734F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Hvis det sidste er nye diskussionsindlæg så vises disse</w:t>
            </w:r>
          </w:p>
          <w:p w:rsidR="0045734F" w:rsidRPr="000A4431" w:rsidRDefault="0045734F" w:rsidP="0045734F">
            <w:pPr>
              <w:pStyle w:val="Listeafsnit"/>
              <w:numPr>
                <w:ilvl w:val="4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Link til sagen</w:t>
            </w:r>
          </w:p>
          <w:p w:rsidR="00670C07" w:rsidRPr="005A2C89" w:rsidRDefault="00670C07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670C07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670C07" w:rsidRPr="005A2C89" w:rsidRDefault="006B1E83" w:rsidP="009B51E2">
            <w:pPr>
              <w:rPr>
                <w:lang w:val="da-DK"/>
              </w:rPr>
            </w:pPr>
            <w:r>
              <w:rPr>
                <w:lang w:val="da-DK"/>
              </w:rPr>
              <w:t>En eller flere brugere er blevet notificeret.</w:t>
            </w:r>
          </w:p>
        </w:tc>
      </w:tr>
      <w:tr w:rsidR="00670C07" w:rsidTr="00A61CDC">
        <w:tc>
          <w:tcPr>
            <w:tcW w:w="8523" w:type="dxa"/>
            <w:shd w:val="clear" w:color="auto" w:fill="F2F2F2" w:themeFill="background1" w:themeFillShade="F2"/>
          </w:tcPr>
          <w:p w:rsidR="00670C07" w:rsidRPr="005A2C89" w:rsidRDefault="00670C07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670C07" w:rsidRPr="005A2C89" w:rsidRDefault="00670C07" w:rsidP="009B51E2">
            <w:pPr>
              <w:rPr>
                <w:lang w:val="da-DK"/>
              </w:rPr>
            </w:pPr>
          </w:p>
        </w:tc>
      </w:tr>
    </w:tbl>
    <w:p w:rsidR="00670C07" w:rsidRDefault="00670C07" w:rsidP="00670C0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A61CDC" w:rsidRDefault="00A61CD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 Vedhæft fil</w:t>
            </w:r>
            <w:r>
              <w:rPr>
                <w:b/>
                <w:lang w:val="da-DK"/>
              </w:rPr>
              <w:t>er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 xml:space="preserve">ID: </w:t>
            </w:r>
            <w:r w:rsidR="00A61CDC">
              <w:rPr>
                <w:b/>
                <w:lang w:val="da-DK"/>
              </w:rPr>
              <w:t>10</w:t>
            </w:r>
          </w:p>
        </w:tc>
      </w:tr>
      <w:tr w:rsidR="00C343FB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bruger vedhæfter en eller flere filer til et ønske, en fejl eller et diskussionsindlæg. </w:t>
            </w:r>
          </w:p>
        </w:tc>
      </w:tr>
      <w:tr w:rsidR="00C343FB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Et ønske, en fejl eller en et diskussionsindlæg findes som filerne kan tilknyttes</w:t>
            </w:r>
          </w:p>
        </w:tc>
      </w:tr>
      <w:tr w:rsidR="00C343FB" w:rsidRPr="00B661EA" w:rsidTr="00A61CDC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vælger ”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 xml:space="preserve"> filer” linket.</w:t>
            </w:r>
          </w:p>
          <w:p w:rsidR="00C343FB" w:rsidRPr="005A2C89" w:rsidRDefault="00C343FB" w:rsidP="009B51E2">
            <w:pPr>
              <w:pStyle w:val="Listeafsnit"/>
              <w:numPr>
                <w:ilvl w:val="0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For hver fil som en bruger ønsker at </w:t>
            </w:r>
            <w:proofErr w:type="spellStart"/>
            <w:r w:rsidRPr="005A2C89">
              <w:rPr>
                <w:lang w:val="da-DK"/>
              </w:rPr>
              <w:t>uploade</w:t>
            </w:r>
            <w:proofErr w:type="spellEnd"/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Aktøren udfylder en kort beskrivelse af filens indhold, samt vælger den fil der skal </w:t>
            </w:r>
            <w:proofErr w:type="spellStart"/>
            <w:r w:rsidRPr="005A2C89">
              <w:rPr>
                <w:lang w:val="da-DK"/>
              </w:rPr>
              <w:t>uploades</w:t>
            </w:r>
            <w:proofErr w:type="spellEnd"/>
            <w:r w:rsidRPr="005A2C89">
              <w:rPr>
                <w:lang w:val="da-DK"/>
              </w:rPr>
              <w:t>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gemmer: beskrivelse, filnavn, dato/tid for </w:t>
            </w:r>
            <w:proofErr w:type="spellStart"/>
            <w:r w:rsidRPr="005A2C89">
              <w:rPr>
                <w:lang w:val="da-DK"/>
              </w:rPr>
              <w:t>upload</w:t>
            </w:r>
            <w:proofErr w:type="spellEnd"/>
            <w:r w:rsidRPr="005A2C89">
              <w:rPr>
                <w:lang w:val="da-DK"/>
              </w:rPr>
              <w:t>, samt fil data og knytter filen til enten et ønske, fejl eller et diskussionsindlæg.</w:t>
            </w:r>
          </w:p>
          <w:p w:rsidR="00C343FB" w:rsidRPr="005A2C89" w:rsidRDefault="00C343FB" w:rsidP="009B51E2">
            <w:pPr>
              <w:pStyle w:val="Listeafsnit"/>
              <w:numPr>
                <w:ilvl w:val="1"/>
                <w:numId w:val="10"/>
              </w:numPr>
              <w:rPr>
                <w:lang w:val="da-DK"/>
              </w:rPr>
            </w:pPr>
            <w:r w:rsidRPr="005A2C89">
              <w:rPr>
                <w:lang w:val="da-DK"/>
              </w:rPr>
              <w:t xml:space="preserve">Systemet opretter en post i </w:t>
            </w:r>
            <w:proofErr w:type="spellStart"/>
            <w:r w:rsidRPr="005A2C89">
              <w:rPr>
                <w:lang w:val="da-DK"/>
              </w:rPr>
              <w:t>ændringsloggen</w:t>
            </w:r>
            <w:proofErr w:type="spellEnd"/>
            <w:r w:rsidRPr="005A2C89">
              <w:rPr>
                <w:lang w:val="da-DK"/>
              </w:rPr>
              <w:t xml:space="preserve"> med ovenstående data </w:t>
            </w:r>
          </w:p>
          <w:p w:rsidR="00C343FB" w:rsidRPr="005A2C89" w:rsidRDefault="00C343FB" w:rsidP="009B51E2">
            <w:pPr>
              <w:rPr>
                <w:b/>
                <w:lang w:val="da-DK"/>
              </w:rPr>
            </w:pPr>
          </w:p>
        </w:tc>
      </w:tr>
      <w:tr w:rsidR="00C343FB" w:rsidRPr="00B661EA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 xml:space="preserve">En eller flere filer er </w:t>
            </w:r>
            <w:proofErr w:type="spellStart"/>
            <w:r w:rsidRPr="005A2C89">
              <w:rPr>
                <w:lang w:val="da-DK"/>
              </w:rPr>
              <w:t>uploadet</w:t>
            </w:r>
            <w:proofErr w:type="spellEnd"/>
            <w:r w:rsidRPr="005A2C89">
              <w:rPr>
                <w:lang w:val="da-DK"/>
              </w:rPr>
              <w:t>.</w:t>
            </w:r>
          </w:p>
        </w:tc>
      </w:tr>
      <w:tr w:rsidR="00C343FB" w:rsidTr="00A61CDC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</w:tbl>
    <w:p w:rsidR="0096247A" w:rsidRDefault="0096247A" w:rsidP="00C343FB"/>
    <w:p w:rsidR="0096247A" w:rsidRDefault="0096247A">
      <w: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C343FB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C343FB" w:rsidRDefault="00C343FB" w:rsidP="009B51E2">
            <w:pPr>
              <w:jc w:val="center"/>
            </w:pPr>
            <w:r w:rsidRPr="00C343FB">
              <w:rPr>
                <w:b/>
              </w:rPr>
              <w:lastRenderedPageBreak/>
              <w:t>Use case:</w:t>
            </w:r>
            <w:r w:rsidR="002F4EF2">
              <w:t xml:space="preserve"> Vis/</w:t>
            </w:r>
            <w:proofErr w:type="spellStart"/>
            <w:r w:rsidRPr="00E27869">
              <w:t>hent</w:t>
            </w:r>
            <w:proofErr w:type="spellEnd"/>
            <w:r w:rsidRPr="00E27869">
              <w:t xml:space="preserve"> </w:t>
            </w:r>
            <w:proofErr w:type="spellStart"/>
            <w:r w:rsidRPr="00E27869">
              <w:t>fil</w:t>
            </w:r>
            <w:proofErr w:type="spellEnd"/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96247A">
              <w:rPr>
                <w:b/>
                <w:lang w:val="da-DK"/>
              </w:rPr>
              <w:t>11</w:t>
            </w:r>
          </w:p>
        </w:tc>
      </w:tr>
      <w:tr w:rsidR="00C343FB" w:rsidRPr="00B661EA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Mulighed for at vise eller hente en fil (Så den kan gemmes lokalt).</w:t>
            </w:r>
          </w:p>
        </w:tc>
      </w:tr>
      <w:tr w:rsidR="00C343FB" w:rsidRPr="00B661EA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B661EA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2F4EF2" w:rsidP="00580509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har adgang til </w:t>
            </w:r>
            <w:r w:rsidR="00580509">
              <w:rPr>
                <w:lang w:val="da-DK"/>
              </w:rPr>
              <w:t xml:space="preserve">produktet. Hvortil filen er knyttet enten via en fejl, et ønske eller et </w:t>
            </w:r>
            <w:r>
              <w:rPr>
                <w:lang w:val="da-DK"/>
              </w:rPr>
              <w:t>diskussionsindlæg.</w:t>
            </w:r>
          </w:p>
        </w:tc>
      </w:tr>
      <w:tr w:rsidR="00C343FB" w:rsidRPr="00B661EA" w:rsidTr="0096247A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2F4EF2" w:rsidRPr="005A2C89" w:rsidRDefault="002F4EF2" w:rsidP="002F4EF2">
            <w:pPr>
              <w:pStyle w:val="Listeafsnit"/>
              <w:numPr>
                <w:ilvl w:val="0"/>
                <w:numId w:val="22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</w:t>
            </w:r>
            <w:r>
              <w:rPr>
                <w:lang w:val="da-DK"/>
              </w:rPr>
              <w:t>lger ”vis fil</w:t>
            </w:r>
            <w:r w:rsidRPr="005A2C89">
              <w:rPr>
                <w:lang w:val="da-DK"/>
              </w:rPr>
              <w:t>” linket</w:t>
            </w:r>
            <w:r>
              <w:rPr>
                <w:lang w:val="da-DK"/>
              </w:rPr>
              <w:t>, på enten en fejl, ønske eller diskussionsindlæg</w:t>
            </w:r>
            <w:r w:rsidRPr="005A2C89">
              <w:rPr>
                <w:lang w:val="da-DK"/>
              </w:rPr>
              <w:t>.</w:t>
            </w:r>
            <w:r>
              <w:rPr>
                <w:lang w:val="da-DK"/>
              </w:rPr>
              <w:t xml:space="preserve"> </w:t>
            </w:r>
            <w:r w:rsidR="00294007">
              <w:rPr>
                <w:lang w:val="da-DK"/>
              </w:rPr>
              <w:t>Der kan være 0 eller mange.</w:t>
            </w:r>
          </w:p>
          <w:p w:rsidR="00C343FB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Systemet streamer den aktuelle fil til brugens browser</w:t>
            </w:r>
          </w:p>
          <w:p w:rsidR="00294007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Browseren giver kan vælge at vise filen, hvis denne er i et format den kan arbejde med. Som mange </w:t>
            </w:r>
            <w:proofErr w:type="spellStart"/>
            <w:r>
              <w:rPr>
                <w:lang w:val="da-DK"/>
              </w:rPr>
              <w:t>billedeformater</w:t>
            </w:r>
            <w:proofErr w:type="spellEnd"/>
            <w:r>
              <w:rPr>
                <w:lang w:val="da-DK"/>
              </w:rPr>
              <w:t xml:space="preserve">, html, </w:t>
            </w:r>
            <w:proofErr w:type="spellStart"/>
            <w:r>
              <w:rPr>
                <w:lang w:val="da-DK"/>
              </w:rPr>
              <w:t>pdf</w:t>
            </w:r>
            <w:proofErr w:type="spellEnd"/>
            <w:r>
              <w:rPr>
                <w:lang w:val="da-DK"/>
              </w:rPr>
              <w:t xml:space="preserve"> etc.</w:t>
            </w:r>
          </w:p>
          <w:p w:rsidR="00294007" w:rsidRDefault="00294007" w:rsidP="00294007">
            <w:pPr>
              <w:pStyle w:val="Listeafsnit"/>
              <w:numPr>
                <w:ilvl w:val="0"/>
                <w:numId w:val="20"/>
              </w:numPr>
              <w:rPr>
                <w:lang w:val="da-DK"/>
              </w:rPr>
            </w:pPr>
            <w:r>
              <w:rPr>
                <w:lang w:val="da-DK"/>
              </w:rPr>
              <w:t>Ellers giver browseren mulighed for at gemme filen lokalt.</w:t>
            </w:r>
          </w:p>
          <w:p w:rsidR="00294007" w:rsidRPr="002F4EF2" w:rsidRDefault="00294007" w:rsidP="00294007">
            <w:pPr>
              <w:pStyle w:val="Listeafsnit"/>
              <w:ind w:left="360"/>
              <w:rPr>
                <w:lang w:val="da-DK"/>
              </w:rPr>
            </w:pPr>
          </w:p>
        </w:tc>
      </w:tr>
      <w:tr w:rsidR="00C343FB" w:rsidRPr="00B661EA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En fil er vist eller hentet og gemt lokalt.</w:t>
            </w:r>
          </w:p>
        </w:tc>
      </w:tr>
      <w:tr w:rsidR="00C343FB" w:rsidTr="0096247A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2F4EF2" w:rsidP="009B51E2">
            <w:p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0181" w:rsidRDefault="00EF01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Slet fil</w:t>
            </w:r>
            <w:r w:rsidR="009F0CE2">
              <w:rPr>
                <w:lang w:val="da-DK"/>
              </w:rPr>
              <w:t>er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EF0181">
              <w:rPr>
                <w:b/>
                <w:lang w:val="da-DK"/>
              </w:rPr>
              <w:t>12</w:t>
            </w:r>
          </w:p>
        </w:tc>
      </w:tr>
      <w:tr w:rsidR="00C343FB" w:rsidRPr="00B661EA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Mulighed for at vise eller hente en fil</w:t>
            </w:r>
          </w:p>
        </w:tc>
      </w:tr>
      <w:tr w:rsidR="00C343FB" w:rsidRPr="00B661EA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Alle aktører har denne mulighed.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B661EA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580509" w:rsidP="00580509">
            <w:pPr>
              <w:rPr>
                <w:lang w:val="da-DK"/>
              </w:rPr>
            </w:pPr>
            <w:r>
              <w:rPr>
                <w:lang w:val="da-DK"/>
              </w:rPr>
              <w:t>Brugeren har adgang til produktet. Hvortil filen er knyttet enten via en fejl, et ønske eller et diskussionsindlæg.</w:t>
            </w:r>
          </w:p>
        </w:tc>
      </w:tr>
      <w:tr w:rsidR="00C343FB" w:rsidRPr="002D4FC9" w:rsidTr="00EF0181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2D4FC9" w:rsidRDefault="002D4FC9" w:rsidP="002D4FC9">
            <w:pPr>
              <w:pStyle w:val="Listeafsnit"/>
              <w:numPr>
                <w:ilvl w:val="0"/>
                <w:numId w:val="23"/>
              </w:numPr>
              <w:rPr>
                <w:lang w:val="da-DK"/>
              </w:rPr>
            </w:pPr>
            <w:r w:rsidRPr="005A2C89">
              <w:rPr>
                <w:lang w:val="da-DK"/>
              </w:rPr>
              <w:t>Brugeren væ</w:t>
            </w:r>
            <w:r>
              <w:rPr>
                <w:lang w:val="da-DK"/>
              </w:rPr>
              <w:t>lger ”slet fil</w:t>
            </w:r>
            <w:r w:rsidRPr="005A2C89">
              <w:rPr>
                <w:lang w:val="da-DK"/>
              </w:rPr>
              <w:t>” linket</w:t>
            </w:r>
            <w:r>
              <w:rPr>
                <w:lang w:val="da-DK"/>
              </w:rPr>
              <w:t>, på enten en fejl, ønske eller diskussionsindlæg</w:t>
            </w:r>
            <w:r w:rsidRPr="005A2C89">
              <w:rPr>
                <w:lang w:val="da-DK"/>
              </w:rPr>
              <w:t>.</w:t>
            </w:r>
            <w:r>
              <w:rPr>
                <w:lang w:val="da-DK"/>
              </w:rPr>
              <w:t xml:space="preserve"> Der kan være 0 eller mange. På diskussionsindlæg er det kun det sidste indlæg der kan slettes filer fra. Og det er kun af samme bruger som har lavet indlægget.</w:t>
            </w:r>
          </w:p>
          <w:p w:rsidR="00C343FB" w:rsidRDefault="002D4FC9" w:rsidP="009B51E2">
            <w:pPr>
              <w:pStyle w:val="Listeafsnit"/>
              <w:numPr>
                <w:ilvl w:val="0"/>
                <w:numId w:val="23"/>
              </w:numPr>
              <w:rPr>
                <w:lang w:val="da-DK"/>
              </w:rPr>
            </w:pPr>
            <w:r>
              <w:rPr>
                <w:lang w:val="da-DK"/>
              </w:rPr>
              <w:t>Systemet sletter filen.</w:t>
            </w:r>
          </w:p>
          <w:p w:rsidR="006F0F4B" w:rsidRPr="002D4FC9" w:rsidRDefault="006F0F4B" w:rsidP="00F76688">
            <w:pPr>
              <w:pStyle w:val="Listeafsnit"/>
              <w:ind w:left="360"/>
              <w:rPr>
                <w:lang w:val="da-DK"/>
              </w:rPr>
            </w:pPr>
          </w:p>
        </w:tc>
      </w:tr>
      <w:tr w:rsidR="00C343FB" w:rsidRPr="002D4FC9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En fil er slettet.</w:t>
            </w:r>
          </w:p>
        </w:tc>
      </w:tr>
      <w:tr w:rsidR="00C343FB" w:rsidTr="00EF0181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2D4FC9" w:rsidP="009B51E2">
            <w:pPr>
              <w:rPr>
                <w:lang w:val="da-DK"/>
              </w:rPr>
            </w:pPr>
            <w:r>
              <w:rPr>
                <w:lang w:val="da-DK"/>
              </w:rPr>
              <w:t>Brugeren fortryder</w:t>
            </w: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BB3AA4" w:rsidRDefault="00BB3AA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Tabel-Gitter"/>
        <w:tblW w:w="0" w:type="auto"/>
        <w:shd w:val="pct5" w:color="auto" w:fill="auto"/>
        <w:tblLook w:val="04A0"/>
      </w:tblPr>
      <w:tblGrid>
        <w:gridCol w:w="8523"/>
      </w:tblGrid>
      <w:tr w:rsidR="00C343FB" w:rsidRPr="007A1D52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C343FB" w:rsidRPr="005A2C89" w:rsidRDefault="00C343FB" w:rsidP="009B51E2">
            <w:pPr>
              <w:jc w:val="center"/>
              <w:rPr>
                <w:lang w:val="da-DK"/>
              </w:rPr>
            </w:pPr>
            <w:proofErr w:type="spellStart"/>
            <w:r w:rsidRPr="005A2C89">
              <w:rPr>
                <w:b/>
                <w:lang w:val="da-DK"/>
              </w:rPr>
              <w:lastRenderedPageBreak/>
              <w:t>Use</w:t>
            </w:r>
            <w:proofErr w:type="spellEnd"/>
            <w:r w:rsidRPr="005A2C89">
              <w:rPr>
                <w:b/>
                <w:lang w:val="da-DK"/>
              </w:rPr>
              <w:t xml:space="preserve"> case:</w:t>
            </w:r>
            <w:r>
              <w:rPr>
                <w:lang w:val="da-DK"/>
              </w:rPr>
              <w:t xml:space="preserve"> Vis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>
              <w:rPr>
                <w:b/>
                <w:lang w:val="da-DK"/>
              </w:rPr>
              <w:t xml:space="preserve">ID: </w:t>
            </w:r>
            <w:r w:rsidR="00BB3AA4">
              <w:rPr>
                <w:b/>
                <w:lang w:val="da-DK"/>
              </w:rPr>
              <w:t>13</w:t>
            </w:r>
          </w:p>
        </w:tc>
      </w:tr>
      <w:tr w:rsidR="00C343FB" w:rsidRPr="00B661EA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Kort beskrivelse:</w:t>
            </w:r>
          </w:p>
          <w:p w:rsidR="00C343FB" w:rsidRPr="005A2C89" w:rsidRDefault="00F76688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Se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  <w:r>
              <w:rPr>
                <w:lang w:val="da-DK"/>
              </w:rPr>
              <w:t xml:space="preserve"> for en fejl eller et ønske.</w:t>
            </w:r>
          </w:p>
        </w:tc>
      </w:tr>
      <w:tr w:rsidR="00C343FB" w:rsidRPr="00B661EA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Primære aktører:</w:t>
            </w:r>
          </w:p>
          <w:p w:rsidR="00C343FB" w:rsidRPr="005A2C89" w:rsidRDefault="00F76688" w:rsidP="009B51E2">
            <w:pPr>
              <w:rPr>
                <w:lang w:val="da-DK"/>
              </w:rPr>
            </w:pPr>
            <w:r>
              <w:rPr>
                <w:lang w:val="da-DK"/>
              </w:rPr>
              <w:t>Alle aktører har denne mulighed. Dog ikke slut-brugere. Da der i loggen kan være oplysninger som slut-bruger ikke må se. Se Feltet ”</w:t>
            </w:r>
            <w:r w:rsidRPr="005A2C89">
              <w:rPr>
                <w:lang w:val="da-DK"/>
              </w:rPr>
              <w:t>synlig for slut-bruger</w:t>
            </w:r>
            <w:r>
              <w:rPr>
                <w:lang w:val="da-DK"/>
              </w:rPr>
              <w:t xml:space="preserve">” i tidligere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Sekundære aktører: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  <w:r w:rsidRPr="005A2C89">
              <w:rPr>
                <w:lang w:val="da-DK"/>
              </w:rPr>
              <w:t>Ingen</w:t>
            </w:r>
          </w:p>
        </w:tc>
      </w:tr>
      <w:tr w:rsidR="00C343FB" w:rsidRPr="00B661EA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Start betingelser:</w:t>
            </w:r>
          </w:p>
          <w:p w:rsidR="00C343FB" w:rsidRPr="0044459D" w:rsidRDefault="00580509" w:rsidP="00580509">
            <w:pPr>
              <w:rPr>
                <w:lang w:val="da-DK"/>
              </w:rPr>
            </w:pPr>
            <w:r>
              <w:rPr>
                <w:lang w:val="da-DK"/>
              </w:rPr>
              <w:t>Brugeren har adgang til produktet. Hvortil en fejl, et ønske eller er tilknyttet.</w:t>
            </w:r>
          </w:p>
        </w:tc>
      </w:tr>
      <w:tr w:rsidR="00C343FB" w:rsidRPr="00B661EA" w:rsidTr="00BB3AA4">
        <w:tc>
          <w:tcPr>
            <w:tcW w:w="8523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C343FB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Hovedforløb: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er på et ønske eller en fejl. (Se </w:t>
            </w:r>
            <w:proofErr w:type="spellStart"/>
            <w:r>
              <w:rPr>
                <w:lang w:val="da-DK"/>
              </w:rPr>
              <w:t>use</w:t>
            </w:r>
            <w:proofErr w:type="spellEnd"/>
            <w:r>
              <w:rPr>
                <w:lang w:val="da-DK"/>
              </w:rPr>
              <w:t xml:space="preserve"> cases ”Vis/ret fejl” og ”Vis/ret ønske”)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Brugeren vælger ”Vis </w:t>
            </w:r>
            <w:proofErr w:type="spellStart"/>
            <w:r>
              <w:rPr>
                <w:lang w:val="da-DK"/>
              </w:rPr>
              <w:t>ændringslog</w:t>
            </w:r>
            <w:proofErr w:type="spellEnd"/>
            <w:r>
              <w:rPr>
                <w:lang w:val="da-DK"/>
              </w:rPr>
              <w:t xml:space="preserve"> linket”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Systemet viser en side med følgende oplysninger: (Listeform, nyeste først)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dato/tid for ændringen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 xml:space="preserve">bruger 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om det er en oprettelse, rettelse eller en sletning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sags id</w:t>
            </w:r>
          </w:p>
          <w:p w:rsidR="004609F4" w:rsidRDefault="004609F4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type: fejl, ønske, diskussionsindlæg</w:t>
            </w:r>
          </w:p>
          <w:p w:rsidR="00580509" w:rsidRDefault="00580509" w:rsidP="00580509">
            <w:pPr>
              <w:pStyle w:val="Listeafsnit"/>
              <w:numPr>
                <w:ilvl w:val="1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overskrift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Brugeren kan trykke på en af ovenstående ændringer</w:t>
            </w:r>
          </w:p>
          <w:p w:rsidR="00580509" w:rsidRDefault="00580509" w:rsidP="00580509">
            <w:pPr>
              <w:pStyle w:val="Listeafsnit"/>
              <w:numPr>
                <w:ilvl w:val="0"/>
                <w:numId w:val="24"/>
              </w:numPr>
              <w:rPr>
                <w:lang w:val="da-DK"/>
              </w:rPr>
            </w:pPr>
            <w:r>
              <w:rPr>
                <w:lang w:val="da-DK"/>
              </w:rPr>
              <w:t>Systemet hvis</w:t>
            </w:r>
            <w:r w:rsidR="004609F4">
              <w:rPr>
                <w:lang w:val="da-DK"/>
              </w:rPr>
              <w:t xml:space="preserve"> </w:t>
            </w:r>
            <w:proofErr w:type="spellStart"/>
            <w:r w:rsidR="004609F4">
              <w:rPr>
                <w:lang w:val="da-DK"/>
              </w:rPr>
              <w:t>medfri</w:t>
            </w:r>
            <w:proofErr w:type="spellEnd"/>
            <w:r w:rsidR="004609F4">
              <w:rPr>
                <w:lang w:val="da-DK"/>
              </w:rPr>
              <w:t xml:space="preserve"> tekst hvad ændringerne er. (F.eks. før og efter tekster på forskellige felter på en fejl eller et ønske, eller et teksten fra en diskussion indlæg som er tilføjet etc.)</w:t>
            </w:r>
          </w:p>
          <w:p w:rsidR="00C343FB" w:rsidRPr="005A2C89" w:rsidRDefault="00C343FB" w:rsidP="009B51E2">
            <w:pPr>
              <w:pStyle w:val="Listeafsnit"/>
              <w:ind w:left="360"/>
              <w:rPr>
                <w:b/>
                <w:lang w:val="da-DK"/>
              </w:rPr>
            </w:pPr>
          </w:p>
        </w:tc>
      </w:tr>
      <w:tr w:rsidR="00C343FB" w:rsidRPr="00B661EA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Slut betingelser:</w:t>
            </w:r>
          </w:p>
          <w:p w:rsidR="00C343FB" w:rsidRPr="005A2C89" w:rsidRDefault="00580509" w:rsidP="009B51E2">
            <w:pPr>
              <w:rPr>
                <w:lang w:val="da-DK"/>
              </w:rPr>
            </w:pPr>
            <w:r>
              <w:rPr>
                <w:lang w:val="da-DK"/>
              </w:rPr>
              <w:t xml:space="preserve">Brugeren har set </w:t>
            </w:r>
            <w:proofErr w:type="spellStart"/>
            <w:r>
              <w:rPr>
                <w:lang w:val="da-DK"/>
              </w:rPr>
              <w:t>ændringsloggen</w:t>
            </w:r>
            <w:proofErr w:type="spellEnd"/>
            <w:r>
              <w:rPr>
                <w:lang w:val="da-DK"/>
              </w:rPr>
              <w:t xml:space="preserve"> for en fejl eller et ønske.</w:t>
            </w:r>
          </w:p>
        </w:tc>
      </w:tr>
      <w:tr w:rsidR="00C343FB" w:rsidTr="00BB3AA4">
        <w:tc>
          <w:tcPr>
            <w:tcW w:w="8523" w:type="dxa"/>
            <w:shd w:val="clear" w:color="auto" w:fill="F2F2F2" w:themeFill="background1" w:themeFillShade="F2"/>
          </w:tcPr>
          <w:p w:rsidR="00C343FB" w:rsidRPr="005A2C89" w:rsidRDefault="00C343FB" w:rsidP="009B51E2">
            <w:pPr>
              <w:rPr>
                <w:b/>
                <w:lang w:val="da-DK"/>
              </w:rPr>
            </w:pPr>
            <w:r w:rsidRPr="005A2C89">
              <w:rPr>
                <w:b/>
                <w:lang w:val="da-DK"/>
              </w:rPr>
              <w:t>Alternative forløb:</w:t>
            </w:r>
          </w:p>
          <w:p w:rsidR="00C343FB" w:rsidRPr="005A2C89" w:rsidRDefault="00C343FB" w:rsidP="009B51E2">
            <w:pPr>
              <w:rPr>
                <w:lang w:val="da-DK"/>
              </w:rPr>
            </w:pPr>
          </w:p>
        </w:tc>
      </w:tr>
    </w:tbl>
    <w:p w:rsidR="00C343FB" w:rsidRDefault="00C343FB" w:rsidP="00C343F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B3C2E" w:rsidRDefault="006B3C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:rsidR="00B42153" w:rsidRDefault="0027460A" w:rsidP="002D4FC9">
      <w:pPr>
        <w:pStyle w:val="Overskrift2"/>
        <w:numPr>
          <w:ilvl w:val="1"/>
          <w:numId w:val="23"/>
        </w:numPr>
        <w:rPr>
          <w:lang w:eastAsia="da-DK" w:bidi="ar-SA"/>
        </w:rPr>
      </w:pPr>
      <w:bookmarkStart w:id="26" w:name="_Ref292539589"/>
      <w:bookmarkStart w:id="27" w:name="_Toc292630424"/>
      <w:r>
        <w:rPr>
          <w:lang w:eastAsia="da-DK" w:bidi="ar-SA"/>
        </w:rPr>
        <w:lastRenderedPageBreak/>
        <w:t>Krav/use case matrix</w:t>
      </w:r>
      <w:bookmarkEnd w:id="26"/>
      <w:bookmarkEnd w:id="27"/>
    </w:p>
    <w:tbl>
      <w:tblPr>
        <w:tblStyle w:val="Tabel-Gitter"/>
        <w:tblW w:w="9147" w:type="dxa"/>
        <w:tblLayout w:type="fixed"/>
        <w:tblLook w:val="04A0"/>
      </w:tblPr>
      <w:tblGrid>
        <w:gridCol w:w="534"/>
        <w:gridCol w:w="497"/>
        <w:gridCol w:w="625"/>
        <w:gridCol w:w="625"/>
        <w:gridCol w:w="625"/>
        <w:gridCol w:w="625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80504B" w:rsidTr="00992817">
        <w:trPr>
          <w:cantSplit/>
          <w:trHeight w:val="2059"/>
        </w:trPr>
        <w:tc>
          <w:tcPr>
            <w:tcW w:w="534" w:type="dxa"/>
            <w:tcBorders>
              <w:bottom w:val="single" w:sz="4" w:space="0" w:color="000000" w:themeColor="text1"/>
            </w:tcBorders>
            <w:textDirection w:val="btLr"/>
          </w:tcPr>
          <w:p w:rsidR="0080504B" w:rsidRPr="0017265F" w:rsidRDefault="00992817" w:rsidP="00992817">
            <w:pPr>
              <w:pStyle w:val="Brdtekst"/>
              <w:ind w:left="113" w:right="113"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val="da-DK" w:eastAsia="da-DK" w:bidi="ar-SA"/>
              </w:rPr>
              <w:t>Krav</w:t>
            </w:r>
          </w:p>
        </w:tc>
        <w:tc>
          <w:tcPr>
            <w:tcW w:w="497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ønske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fejl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Opret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disk.</w:t>
            </w:r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Vis/ret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ønske</w:t>
            </w:r>
            <w:proofErr w:type="spellEnd"/>
          </w:p>
        </w:tc>
        <w:tc>
          <w:tcPr>
            <w:tcW w:w="625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Vis/ret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fejl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Vis/ret disk.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produkt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forside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0E6131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val="da-DK" w:eastAsia="da-DK" w:bidi="ar-SA"/>
              </w:rPr>
            </w:pPr>
            <w:r w:rsidRPr="000E6131">
              <w:rPr>
                <w:sz w:val="16"/>
                <w:szCs w:val="16"/>
                <w:lang w:val="da-DK" w:eastAsia="da-DK" w:bidi="ar-SA"/>
              </w:rPr>
              <w:t xml:space="preserve">Søg efter </w:t>
            </w:r>
            <w:proofErr w:type="spellStart"/>
            <w:r w:rsidRPr="000E6131">
              <w:rPr>
                <w:sz w:val="16"/>
                <w:szCs w:val="16"/>
                <w:lang w:val="da-DK" w:eastAsia="da-DK" w:bidi="ar-SA"/>
              </w:rPr>
              <w:t>ønser</w:t>
            </w:r>
            <w:proofErr w:type="spellEnd"/>
            <w:r w:rsidRPr="000E6131">
              <w:rPr>
                <w:sz w:val="16"/>
                <w:szCs w:val="16"/>
                <w:lang w:val="da-DK" w:eastAsia="da-DK" w:bidi="ar-SA"/>
              </w:rPr>
              <w:t xml:space="preserve"> og f</w:t>
            </w:r>
            <w:r>
              <w:rPr>
                <w:sz w:val="16"/>
                <w:szCs w:val="16"/>
                <w:lang w:val="da-DK" w:eastAsia="da-DK" w:bidi="ar-SA"/>
              </w:rPr>
              <w:t>ejl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E-mail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notifikation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Vedhæft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filer</w:t>
            </w:r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proofErr w:type="spellStart"/>
            <w:r>
              <w:rPr>
                <w:sz w:val="16"/>
                <w:szCs w:val="16"/>
                <w:lang w:eastAsia="da-DK" w:bidi="ar-SA"/>
              </w:rPr>
              <w:t>Slet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fil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Vis/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hent</w:t>
            </w:r>
            <w:proofErr w:type="spellEnd"/>
            <w:r>
              <w:rPr>
                <w:sz w:val="16"/>
                <w:szCs w:val="16"/>
                <w:lang w:eastAsia="da-DK" w:bidi="ar-SA"/>
              </w:rPr>
              <w:t xml:space="preserve">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fil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Pr="0017265F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 xml:space="preserve">Vis </w:t>
            </w:r>
            <w:proofErr w:type="spellStart"/>
            <w:r>
              <w:rPr>
                <w:sz w:val="16"/>
                <w:szCs w:val="16"/>
                <w:lang w:eastAsia="da-DK" w:bidi="ar-SA"/>
              </w:rPr>
              <w:t>ændringsloggen</w:t>
            </w:r>
            <w:proofErr w:type="spellEnd"/>
          </w:p>
        </w:tc>
        <w:tc>
          <w:tcPr>
            <w:tcW w:w="624" w:type="dxa"/>
            <w:shd w:val="clear" w:color="auto" w:fill="D9D9D9" w:themeFill="background1" w:themeFillShade="D9"/>
            <w:textDirection w:val="btLr"/>
          </w:tcPr>
          <w:p w:rsidR="0080504B" w:rsidRDefault="0080504B" w:rsidP="000E6131">
            <w:pPr>
              <w:pStyle w:val="Brdtekst"/>
              <w:numPr>
                <w:ilvl w:val="0"/>
                <w:numId w:val="25"/>
              </w:numPr>
              <w:ind w:right="113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Adm. Use cases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3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4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5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6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7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8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9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10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11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12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13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14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D0E42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15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D0E42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16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F347DA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17</w:t>
            </w:r>
          </w:p>
        </w:tc>
        <w:tc>
          <w:tcPr>
            <w:tcW w:w="497" w:type="dxa"/>
          </w:tcPr>
          <w:p w:rsidR="0080504B" w:rsidRPr="0017265F" w:rsidRDefault="005813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5813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784B8C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784B8C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RPr="00C01429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18</w:t>
            </w:r>
          </w:p>
        </w:tc>
        <w:tc>
          <w:tcPr>
            <w:tcW w:w="497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5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80504B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</w:p>
        </w:tc>
        <w:tc>
          <w:tcPr>
            <w:tcW w:w="624" w:type="dxa"/>
          </w:tcPr>
          <w:p w:rsidR="0080504B" w:rsidRPr="00C01429" w:rsidRDefault="00C01429" w:rsidP="0027460A">
            <w:pPr>
              <w:pStyle w:val="Brdtekst"/>
              <w:ind w:firstLine="0"/>
              <w:rPr>
                <w:sz w:val="16"/>
                <w:szCs w:val="16"/>
                <w:lang w:val="da-DK"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19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80504B" w:rsidTr="00992817">
        <w:tc>
          <w:tcPr>
            <w:tcW w:w="534" w:type="dxa"/>
            <w:shd w:val="clear" w:color="auto" w:fill="F2F2F2" w:themeFill="background1" w:themeFillShade="F2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 w:rsidRPr="0017265F">
              <w:rPr>
                <w:sz w:val="16"/>
                <w:szCs w:val="16"/>
                <w:lang w:eastAsia="da-DK" w:bidi="ar-SA"/>
              </w:rPr>
              <w:t>20</w:t>
            </w:r>
          </w:p>
        </w:tc>
        <w:tc>
          <w:tcPr>
            <w:tcW w:w="497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DD31E3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80504B" w:rsidRPr="0017265F" w:rsidRDefault="0080504B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  <w:tr w:rsidR="00C01429" w:rsidTr="00992817">
        <w:tc>
          <w:tcPr>
            <w:tcW w:w="534" w:type="dxa"/>
            <w:shd w:val="clear" w:color="auto" w:fill="F2F2F2" w:themeFill="background1" w:themeFillShade="F2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21</w:t>
            </w:r>
          </w:p>
        </w:tc>
        <w:tc>
          <w:tcPr>
            <w:tcW w:w="497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5" w:type="dxa"/>
          </w:tcPr>
          <w:p w:rsidR="00C01429" w:rsidRPr="0017265F" w:rsidRDefault="00CB59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5" w:type="dxa"/>
          </w:tcPr>
          <w:p w:rsidR="00C01429" w:rsidRPr="0017265F" w:rsidRDefault="00CB5924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  <w:r>
              <w:rPr>
                <w:sz w:val="16"/>
                <w:szCs w:val="16"/>
                <w:lang w:eastAsia="da-DK" w:bidi="ar-SA"/>
              </w:rPr>
              <w:t>√</w:t>
            </w: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  <w:tc>
          <w:tcPr>
            <w:tcW w:w="624" w:type="dxa"/>
          </w:tcPr>
          <w:p w:rsidR="00C01429" w:rsidRPr="0017265F" w:rsidRDefault="00C01429" w:rsidP="0027460A">
            <w:pPr>
              <w:pStyle w:val="Brdtekst"/>
              <w:ind w:firstLine="0"/>
              <w:rPr>
                <w:sz w:val="16"/>
                <w:szCs w:val="16"/>
                <w:lang w:eastAsia="da-DK" w:bidi="ar-SA"/>
              </w:rPr>
            </w:pPr>
          </w:p>
        </w:tc>
      </w:tr>
    </w:tbl>
    <w:p w:rsidR="0027460A" w:rsidRPr="0027460A" w:rsidRDefault="0027460A" w:rsidP="0027460A">
      <w:pPr>
        <w:pStyle w:val="Brdtekst"/>
        <w:rPr>
          <w:lang w:eastAsia="da-DK" w:bidi="ar-SA"/>
        </w:rPr>
      </w:pPr>
    </w:p>
    <w:p w:rsidR="006B54CD" w:rsidRDefault="006B54CD">
      <w:pPr>
        <w:rPr>
          <w:noProof/>
          <w:lang w:eastAsia="da-DK" w:bidi="ar-SA"/>
        </w:rPr>
      </w:pPr>
      <w:r>
        <w:rPr>
          <w:noProof/>
          <w:lang w:eastAsia="da-DK" w:bidi="ar-SA"/>
        </w:rPr>
        <w:br w:type="page"/>
      </w:r>
    </w:p>
    <w:p w:rsidR="002E2DBA" w:rsidRDefault="006B54CD" w:rsidP="006B54CD">
      <w:pPr>
        <w:pStyle w:val="Overskrift2"/>
        <w:numPr>
          <w:ilvl w:val="1"/>
          <w:numId w:val="23"/>
        </w:numPr>
        <w:rPr>
          <w:noProof/>
          <w:lang w:eastAsia="da-DK" w:bidi="ar-SA"/>
        </w:rPr>
      </w:pPr>
      <w:bookmarkStart w:id="28" w:name="_Ref293135515"/>
      <w:r>
        <w:rPr>
          <w:noProof/>
          <w:lang w:eastAsia="da-DK" w:bidi="ar-SA"/>
        </w:rPr>
        <w:lastRenderedPageBreak/>
        <w:t>Analyse pakke diagram</w:t>
      </w:r>
      <w:bookmarkEnd w:id="28"/>
    </w:p>
    <w:p w:rsidR="006B54CD" w:rsidRDefault="006B54CD" w:rsidP="006B54CD">
      <w:pPr>
        <w:pStyle w:val="Brdtekst"/>
        <w:keepNext/>
      </w:pPr>
      <w:r w:rsidRPr="006B54CD">
        <w:rPr>
          <w:noProof/>
          <w:lang w:val="da-DK" w:eastAsia="da-DK" w:bidi="ar-SA"/>
        </w:rPr>
        <w:drawing>
          <wp:inline distT="0" distB="0" distL="0" distR="0">
            <wp:extent cx="5274945" cy="2992755"/>
            <wp:effectExtent l="19050" t="0" r="1905" b="0"/>
            <wp:docPr id="5" name="Billede 0" descr="Analysis Packag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 Package diagram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CD" w:rsidRPr="00C21DAF" w:rsidRDefault="006B54CD" w:rsidP="006B54CD">
      <w:pPr>
        <w:pStyle w:val="Billedtekst"/>
        <w:rPr>
          <w:lang w:val="da-DK"/>
        </w:rPr>
      </w:pPr>
      <w:r w:rsidRPr="00C21DAF">
        <w:rPr>
          <w:lang w:val="da-DK"/>
        </w:rPr>
        <w:t xml:space="preserve">Figur </w:t>
      </w:r>
      <w:r w:rsidR="006D0A1D">
        <w:fldChar w:fldCharType="begin"/>
      </w:r>
      <w:r w:rsidR="00A62025" w:rsidRPr="00C21DAF">
        <w:rPr>
          <w:lang w:val="da-DK"/>
        </w:rPr>
        <w:instrText xml:space="preserve"> SEQ Figur \* ARABIC </w:instrText>
      </w:r>
      <w:r w:rsidR="006D0A1D">
        <w:fldChar w:fldCharType="separate"/>
      </w:r>
      <w:r w:rsidR="00B661EA">
        <w:rPr>
          <w:noProof/>
          <w:lang w:val="da-DK"/>
        </w:rPr>
        <w:t>5</w:t>
      </w:r>
      <w:r w:rsidR="006D0A1D">
        <w:fldChar w:fldCharType="end"/>
      </w:r>
      <w:r w:rsidRPr="00C21DAF">
        <w:rPr>
          <w:lang w:val="da-DK"/>
        </w:rPr>
        <w:t xml:space="preserve"> - </w:t>
      </w:r>
      <w:proofErr w:type="spellStart"/>
      <w:r w:rsidRPr="00C21DAF">
        <w:rPr>
          <w:lang w:val="da-DK"/>
        </w:rPr>
        <w:t>Analse</w:t>
      </w:r>
      <w:proofErr w:type="spellEnd"/>
      <w:r w:rsidRPr="00C21DAF">
        <w:rPr>
          <w:lang w:val="da-DK"/>
        </w:rPr>
        <w:t xml:space="preserve"> pakke diagram</w:t>
      </w:r>
    </w:p>
    <w:p w:rsidR="006B54CD" w:rsidRDefault="006B54CD" w:rsidP="006B54CD">
      <w:pPr>
        <w:pStyle w:val="Brdtekst"/>
        <w:rPr>
          <w:lang w:val="da-DK"/>
        </w:rPr>
      </w:pPr>
      <w:r w:rsidRPr="00043E72">
        <w:rPr>
          <w:lang w:val="da-DK"/>
        </w:rPr>
        <w:t xml:space="preserve">Som det fremgår af </w:t>
      </w:r>
      <w:r>
        <w:rPr>
          <w:lang w:val="da-DK"/>
        </w:rPr>
        <w:t xml:space="preserve">overstående diagram, så har jeg lagt mine klasser i 2 pakker. Business og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pakkerne. Business håndterer kald fra brugerfladen til databasen. Og </w:t>
      </w:r>
      <w:proofErr w:type="spellStart"/>
      <w:r>
        <w:rPr>
          <w:lang w:val="da-DK"/>
        </w:rPr>
        <w:t>Entity</w:t>
      </w:r>
      <w:proofErr w:type="spellEnd"/>
      <w:r>
        <w:rPr>
          <w:lang w:val="da-DK"/>
        </w:rPr>
        <w:t xml:space="preserve"> klasserne er databærende klasser. </w:t>
      </w:r>
    </w:p>
    <w:p w:rsidR="00AD4FE8" w:rsidRDefault="00AD4FE8" w:rsidP="006B54CD">
      <w:pPr>
        <w:pStyle w:val="Brdtekst"/>
        <w:rPr>
          <w:lang w:val="da-DK"/>
        </w:rPr>
      </w:pPr>
    </w:p>
    <w:p w:rsidR="00C21DAF" w:rsidRDefault="00C21DAF" w:rsidP="00C21DAF">
      <w:pPr>
        <w:pStyle w:val="Overskrift2"/>
        <w:numPr>
          <w:ilvl w:val="1"/>
          <w:numId w:val="23"/>
        </w:numPr>
        <w:rPr>
          <w:lang w:val="da-DK" w:eastAsia="da-DK" w:bidi="ar-SA"/>
        </w:rPr>
      </w:pPr>
      <w:r>
        <w:rPr>
          <w:lang w:val="da-DK" w:eastAsia="da-DK" w:bidi="ar-SA"/>
        </w:rPr>
        <w:lastRenderedPageBreak/>
        <w:t>Solskins</w:t>
      </w:r>
      <w:r w:rsidR="00AD4FE8">
        <w:rPr>
          <w:lang w:val="da-DK" w:eastAsia="da-DK" w:bidi="ar-SA"/>
        </w:rPr>
        <w:t xml:space="preserve"> </w:t>
      </w:r>
      <w:r>
        <w:rPr>
          <w:lang w:val="da-DK" w:eastAsia="da-DK" w:bidi="ar-SA"/>
        </w:rPr>
        <w:t>scenarie aktivitetsdiagram</w:t>
      </w:r>
    </w:p>
    <w:p w:rsidR="00AD4FE8" w:rsidRDefault="00AD4FE8" w:rsidP="00AD4FE8">
      <w:pPr>
        <w:pStyle w:val="Brdtekst"/>
        <w:keepNext/>
      </w:pPr>
      <w:r>
        <w:rPr>
          <w:noProof/>
          <w:lang w:val="da-DK" w:eastAsia="da-DK" w:bidi="ar-SA"/>
        </w:rPr>
        <w:drawing>
          <wp:inline distT="0" distB="0" distL="0" distR="0">
            <wp:extent cx="5274945" cy="3693160"/>
            <wp:effectExtent l="19050" t="0" r="1905" b="0"/>
            <wp:docPr id="1" name="Best case scenario.jpg" descr="C:\GoogleCode\bari\OOM\Project\Doc\Drawings\Best case sc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case scenario.jpg"/>
                    <pic:cNvPicPr/>
                  </pic:nvPicPr>
                  <pic:blipFill>
                    <a:blip r:embed="rId14" r:link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AF" w:rsidRDefault="00AD4FE8" w:rsidP="00AD4FE8">
      <w:pPr>
        <w:pStyle w:val="Billedtekst"/>
        <w:rPr>
          <w:lang w:val="da-DK"/>
        </w:rPr>
      </w:pPr>
      <w:r w:rsidRPr="00AD4FE8">
        <w:rPr>
          <w:lang w:val="da-DK"/>
        </w:rPr>
        <w:t xml:space="preserve">Figur </w:t>
      </w:r>
      <w:r w:rsidR="006D0A1D" w:rsidRPr="00AD4FE8">
        <w:rPr>
          <w:lang w:val="da-DK"/>
        </w:rPr>
        <w:fldChar w:fldCharType="begin"/>
      </w:r>
      <w:r w:rsidRPr="00AD4FE8">
        <w:rPr>
          <w:lang w:val="da-DK"/>
        </w:rPr>
        <w:instrText xml:space="preserve"> SEQ Figur \* ARABIC </w:instrText>
      </w:r>
      <w:r w:rsidR="006D0A1D" w:rsidRPr="00AD4FE8">
        <w:rPr>
          <w:lang w:val="da-DK"/>
        </w:rPr>
        <w:fldChar w:fldCharType="separate"/>
      </w:r>
      <w:r w:rsidR="00B661EA">
        <w:rPr>
          <w:noProof/>
          <w:lang w:val="da-DK"/>
        </w:rPr>
        <w:t>6</w:t>
      </w:r>
      <w:r w:rsidR="006D0A1D" w:rsidRPr="00AD4FE8">
        <w:rPr>
          <w:lang w:val="da-DK"/>
        </w:rPr>
        <w:fldChar w:fldCharType="end"/>
      </w:r>
      <w:r w:rsidRPr="00AD4FE8">
        <w:rPr>
          <w:lang w:val="da-DK"/>
        </w:rPr>
        <w:t xml:space="preserve"> – Solskins scenarie</w:t>
      </w:r>
      <w:r>
        <w:rPr>
          <w:lang w:val="da-DK"/>
        </w:rPr>
        <w:t xml:space="preserve"> aktivitetsdiagram</w:t>
      </w:r>
    </w:p>
    <w:p w:rsidR="00AD4FE8" w:rsidRPr="00AD4FE8" w:rsidRDefault="00AD4FE8" w:rsidP="00AD4FE8">
      <w:pPr>
        <w:pStyle w:val="Brdtekst"/>
        <w:rPr>
          <w:lang w:val="da-DK" w:eastAsia="da-DK" w:bidi="ar-SA"/>
        </w:rPr>
      </w:pPr>
      <w:r>
        <w:rPr>
          <w:lang w:val="da-DK" w:eastAsia="da-DK" w:bidi="ar-SA"/>
        </w:rPr>
        <w:t xml:space="preserve">Ovenstående aktivitetsdiagram beskriver et solskins scenarie for et ønske. På </w:t>
      </w:r>
      <w:proofErr w:type="spellStart"/>
      <w:r>
        <w:rPr>
          <w:lang w:val="da-DK" w:eastAsia="da-DK" w:bidi="ar-SA"/>
        </w:rPr>
        <w:t>request</w:t>
      </w:r>
      <w:proofErr w:type="spellEnd"/>
      <w:r>
        <w:rPr>
          <w:lang w:val="da-DK" w:eastAsia="da-DK" w:bidi="ar-SA"/>
        </w:rPr>
        <w:t xml:space="preserve"> objektet kan ses sagsbehandlingsstatus og udviklingsproces status (I den kantede parentes).  </w:t>
      </w:r>
    </w:p>
    <w:p w:rsidR="006B54CD" w:rsidRPr="006B54CD" w:rsidRDefault="006B54CD">
      <w:pPr>
        <w:rPr>
          <w:noProof/>
          <w:lang w:val="da-DK" w:eastAsia="da-DK" w:bidi="ar-SA"/>
        </w:rPr>
      </w:pPr>
    </w:p>
    <w:p w:rsidR="00CE4938" w:rsidRDefault="00063B88" w:rsidP="00E27EB1">
      <w:pPr>
        <w:pStyle w:val="Overskrift2"/>
        <w:numPr>
          <w:ilvl w:val="1"/>
          <w:numId w:val="3"/>
        </w:numPr>
        <w:rPr>
          <w:lang w:val="da-DK"/>
        </w:rPr>
      </w:pPr>
      <w:bookmarkStart w:id="29" w:name="_Indhold_på_vedlagte"/>
      <w:bookmarkStart w:id="30" w:name="_Toc229650080"/>
      <w:bookmarkStart w:id="31" w:name="_Toc230252515"/>
      <w:bookmarkStart w:id="32" w:name="_Toc292630425"/>
      <w:bookmarkEnd w:id="29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30"/>
      <w:bookmarkEnd w:id="31"/>
      <w:bookmarkEnd w:id="32"/>
    </w:p>
    <w:p w:rsidR="00D061EE" w:rsidRPr="00D061EE" w:rsidRDefault="00274B6C" w:rsidP="00D061EE">
      <w:pPr>
        <w:rPr>
          <w:lang w:val="da-DK"/>
        </w:rPr>
      </w:pPr>
      <w:r>
        <w:rPr>
          <w:lang w:val="da-DK"/>
        </w:rPr>
        <w:t xml:space="preserve">Indholdet på den vedlagte CD er inddelt i følgende </w:t>
      </w:r>
      <w:r w:rsidR="00D061EE">
        <w:rPr>
          <w:lang w:val="da-DK"/>
        </w:rPr>
        <w:t>4</w:t>
      </w:r>
      <w:r>
        <w:rPr>
          <w:lang w:val="da-DK"/>
        </w:rPr>
        <w:t xml:space="preserve"> kataloger:</w:t>
      </w:r>
    </w:p>
    <w:p w:rsidR="00A91E4F" w:rsidRDefault="00A91E4F" w:rsidP="00E27EB1">
      <w:pPr>
        <w:pStyle w:val="Listeafsnit"/>
        <w:numPr>
          <w:ilvl w:val="0"/>
          <w:numId w:val="4"/>
        </w:numPr>
        <w:rPr>
          <w:lang w:val="da-DK"/>
        </w:rPr>
      </w:pPr>
      <w:r w:rsidRPr="00C72D80">
        <w:rPr>
          <w:lang w:val="da-DK"/>
        </w:rPr>
        <w:t xml:space="preserve">Rapport – Indeholder denne rapport i Word 2007 </w:t>
      </w:r>
      <w:r w:rsidR="009C6D5D" w:rsidRPr="00C72D80">
        <w:rPr>
          <w:lang w:val="da-DK"/>
        </w:rPr>
        <w:t>og PDF</w:t>
      </w:r>
      <w:r w:rsidR="002A5888" w:rsidRPr="00C72D80">
        <w:rPr>
          <w:lang w:val="da-DK"/>
        </w:rPr>
        <w:t xml:space="preserve"> </w:t>
      </w:r>
      <w:r w:rsidR="00707C2B">
        <w:rPr>
          <w:lang w:val="da-DK"/>
        </w:rPr>
        <w:t>format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>Databasesystemer og WEB</w:t>
      </w:r>
      <w:r w:rsidR="00707C2B">
        <w:rPr>
          <w:lang w:val="da-DK"/>
        </w:rPr>
        <w:t xml:space="preserve"> – Indeholder rapporten til faget Databasesystemer og WEB i PDF format.</w:t>
      </w:r>
    </w:p>
    <w:p w:rsidR="00920004" w:rsidRDefault="00920004" w:rsidP="00E27EB1">
      <w:pPr>
        <w:pStyle w:val="Listeafsnit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WEB og </w:t>
      </w:r>
      <w:r w:rsidR="00707C2B">
        <w:rPr>
          <w:lang w:val="da-DK"/>
        </w:rPr>
        <w:t>S</w:t>
      </w:r>
      <w:r>
        <w:rPr>
          <w:lang w:val="da-DK"/>
        </w:rPr>
        <w:t>erverprogrammering</w:t>
      </w:r>
      <w:r w:rsidR="00707C2B">
        <w:rPr>
          <w:lang w:val="da-DK"/>
        </w:rPr>
        <w:t xml:space="preserve"> – Indeholder rapporten til faget WEB og Serverprogrammering i PDF format.</w:t>
      </w:r>
    </w:p>
    <w:p w:rsidR="00D061EE" w:rsidRPr="00D061EE" w:rsidRDefault="00D061EE" w:rsidP="00E27EB1">
      <w:pPr>
        <w:pStyle w:val="Listeafsnit"/>
        <w:numPr>
          <w:ilvl w:val="0"/>
          <w:numId w:val="4"/>
        </w:numPr>
        <w:rPr>
          <w:lang w:val="da-DK"/>
        </w:rPr>
      </w:pPr>
      <w:proofErr w:type="spellStart"/>
      <w:r w:rsidRPr="00D061EE">
        <w:rPr>
          <w:lang w:val="da-DK"/>
        </w:rPr>
        <w:t>MagicDraw</w:t>
      </w:r>
      <w:proofErr w:type="spellEnd"/>
      <w:r w:rsidRPr="00D061EE">
        <w:rPr>
          <w:lang w:val="da-DK"/>
        </w:rPr>
        <w:t xml:space="preserve"> – Indeholder to </w:t>
      </w:r>
      <w:proofErr w:type="spellStart"/>
      <w:r w:rsidRPr="00D061EE">
        <w:rPr>
          <w:lang w:val="da-DK"/>
        </w:rPr>
        <w:t>MagicDraw</w:t>
      </w:r>
      <w:proofErr w:type="spellEnd"/>
      <w:r w:rsidRPr="00D061EE">
        <w:rPr>
          <w:lang w:val="da-DK"/>
        </w:rPr>
        <w:t xml:space="preserve"> projekter. Et</w:t>
      </w:r>
      <w:r>
        <w:rPr>
          <w:lang w:val="da-DK"/>
        </w:rPr>
        <w:t xml:space="preserve"> for analyse og et for Design og implementering.</w:t>
      </w:r>
    </w:p>
    <w:p w:rsidR="00920004" w:rsidRPr="00D061EE" w:rsidRDefault="00920004" w:rsidP="00920004">
      <w:pPr>
        <w:pStyle w:val="Listeafsnit"/>
        <w:rPr>
          <w:lang w:val="da-DK"/>
        </w:rPr>
      </w:pPr>
    </w:p>
    <w:sectPr w:rsidR="00920004" w:rsidRPr="00D061EE" w:rsidSect="0084292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19C" w:rsidRDefault="0007719C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07719C" w:rsidRDefault="0007719C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1"/>
      <w:docPartObj>
        <w:docPartGallery w:val="Page Numbers (Bottom of Page)"/>
        <w:docPartUnique/>
      </w:docPartObj>
    </w:sdtPr>
    <w:sdtContent>
      <w:p w:rsidR="006C6C8B" w:rsidRDefault="006D0A1D">
        <w:pPr>
          <w:pStyle w:val="Sidefod"/>
          <w:jc w:val="center"/>
        </w:pPr>
        <w:fldSimple w:instr=" PAGE   \* MERGEFORMAT ">
          <w:r w:rsidR="00470DB6">
            <w:rPr>
              <w:noProof/>
            </w:rPr>
            <w:t>8</w:t>
          </w:r>
        </w:fldSimple>
      </w:p>
    </w:sdtContent>
  </w:sdt>
  <w:p w:rsidR="006C6C8B" w:rsidRDefault="006C6C8B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2"/>
      <w:docPartObj>
        <w:docPartGallery w:val="Page Numbers (Bottom of Page)"/>
        <w:docPartUnique/>
      </w:docPartObj>
    </w:sdtPr>
    <w:sdtContent>
      <w:p w:rsidR="006C6C8B" w:rsidRDefault="006D0A1D" w:rsidP="00E50963">
        <w:pPr>
          <w:pStyle w:val="Sidefod"/>
          <w:jc w:val="center"/>
        </w:pPr>
        <w:fldSimple w:instr=" PAGE   \* MERGEFORMAT ">
          <w:r w:rsidR="00470DB6">
            <w:rPr>
              <w:noProof/>
            </w:rPr>
            <w:t>9</w:t>
          </w:r>
        </w:fldSimple>
      </w:p>
    </w:sdtContent>
  </w:sdt>
  <w:p w:rsidR="006C6C8B" w:rsidRDefault="006C6C8B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527943"/>
      <w:docPartObj>
        <w:docPartGallery w:val="Page Numbers (Bottom of Page)"/>
        <w:docPartUnique/>
      </w:docPartObj>
    </w:sdtPr>
    <w:sdtContent>
      <w:p w:rsidR="006C6C8B" w:rsidRDefault="006D0A1D">
        <w:pPr>
          <w:pStyle w:val="Sidefod"/>
          <w:jc w:val="center"/>
        </w:pPr>
      </w:p>
    </w:sdtContent>
  </w:sdt>
  <w:p w:rsidR="006C6C8B" w:rsidRDefault="006C6C8B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19C" w:rsidRDefault="0007719C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07719C" w:rsidRDefault="0007719C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07719C" w:rsidRDefault="0007719C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6C6C8B" w:rsidRPr="00790914" w:rsidRDefault="006C6C8B">
      <w:pPr>
        <w:pStyle w:val="Fodnotetekst"/>
        <w:rPr>
          <w:lang w:val="da-DK"/>
        </w:rPr>
      </w:pPr>
      <w:r>
        <w:rPr>
          <w:rStyle w:val="Fodnotehenvisning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r w:rsidR="006D0A1D">
        <w:fldChar w:fldCharType="begin"/>
      </w:r>
      <w:r w:rsidR="006D0A1D" w:rsidRPr="00B661EA">
        <w:rPr>
          <w:lang w:val="da-DK"/>
        </w:rPr>
        <w:instrText>HYPERLINK "http://wicket.apache.org/"</w:instrText>
      </w:r>
      <w:r w:rsidR="006D0A1D">
        <w:fldChar w:fldCharType="separate"/>
      </w:r>
      <w:r w:rsidRPr="00790914">
        <w:rPr>
          <w:rStyle w:val="Hyperlink"/>
          <w:lang w:val="da-DK"/>
        </w:rPr>
        <w:t>http://wicket.apache.org/</w:t>
      </w:r>
      <w:r w:rsidR="006D0A1D">
        <w:fldChar w:fldCharType="end"/>
      </w:r>
    </w:p>
  </w:footnote>
  <w:footnote w:id="3">
    <w:p w:rsidR="006C6C8B" w:rsidRPr="00D061EE" w:rsidRDefault="006C6C8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 w:rsidRPr="00D061EE">
        <w:t>MagicDraw</w:t>
      </w:r>
      <w:proofErr w:type="spellEnd"/>
      <w:r w:rsidRPr="00D061EE">
        <w:t xml:space="preserve"> </w:t>
      </w:r>
      <w:r>
        <w:t>–</w:t>
      </w:r>
      <w:r w:rsidRPr="00D061EE">
        <w:t xml:space="preserve"> s</w:t>
      </w:r>
      <w:r>
        <w:t xml:space="preserve">e </w:t>
      </w:r>
      <w:hyperlink r:id="rId1" w:history="1">
        <w:r w:rsidRPr="00D061EE">
          <w:rPr>
            <w:rStyle w:val="Hyperlink"/>
          </w:rPr>
          <w:t>www.magicdraw.com</w:t>
        </w:r>
      </w:hyperlink>
    </w:p>
  </w:footnote>
  <w:footnote w:id="4">
    <w:p w:rsidR="006C6C8B" w:rsidRPr="008A6A4D" w:rsidRDefault="006C6C8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8A6A4D">
        <w:t xml:space="preserve">CRUD – Create, Read, Update </w:t>
      </w:r>
      <w:proofErr w:type="spellStart"/>
      <w:r w:rsidRPr="008A6A4D">
        <w:t>og</w:t>
      </w:r>
      <w:proofErr w:type="spellEnd"/>
      <w:r w:rsidRPr="008A6A4D">
        <w:t xml:space="preserve"> D</w:t>
      </w:r>
      <w:r>
        <w:t>elete</w:t>
      </w:r>
    </w:p>
  </w:footnote>
  <w:footnote w:id="5">
    <w:p w:rsidR="006C6C8B" w:rsidRPr="00D061EE" w:rsidRDefault="006C6C8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061EE">
        <w:t xml:space="preserve">Hibernate – Se </w:t>
      </w:r>
      <w:hyperlink r:id="rId2" w:history="1">
        <w:r w:rsidRPr="00D061EE">
          <w:rPr>
            <w:rStyle w:val="Hyperlink"/>
          </w:rPr>
          <w:t>www.hibernate.org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C8B" w:rsidRDefault="006C6C8B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C8B" w:rsidRDefault="006C6C8B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C8B" w:rsidRDefault="006C6C8B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Opstilling-punkttegn"/>
      <w:lvlText w:val="*"/>
      <w:lvlJc w:val="left"/>
      <w:pPr>
        <w:ind w:left="0" w:firstLine="0"/>
      </w:pPr>
    </w:lvl>
  </w:abstractNum>
  <w:abstractNum w:abstractNumId="1">
    <w:nsid w:val="03742B15"/>
    <w:multiLevelType w:val="hybridMultilevel"/>
    <w:tmpl w:val="F6E677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32D5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99C1DB7"/>
    <w:multiLevelType w:val="multilevel"/>
    <w:tmpl w:val="3356EF0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A9D39F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CB3CD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6E7264"/>
    <w:multiLevelType w:val="hybridMultilevel"/>
    <w:tmpl w:val="4E3A7EA2"/>
    <w:lvl w:ilvl="0" w:tplc="0406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4C211B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9">
    <w:nsid w:val="21950DA1"/>
    <w:multiLevelType w:val="hybridMultilevel"/>
    <w:tmpl w:val="31CA5D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DB2B1B"/>
    <w:multiLevelType w:val="hybridMultilevel"/>
    <w:tmpl w:val="AB849D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F67F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572E93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AD6757"/>
    <w:multiLevelType w:val="hybridMultilevel"/>
    <w:tmpl w:val="772C3D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92D3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406F91"/>
    <w:multiLevelType w:val="hybridMultilevel"/>
    <w:tmpl w:val="A85A29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D7AE0"/>
    <w:multiLevelType w:val="multilevel"/>
    <w:tmpl w:val="AE72EFF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601E6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AC34EC"/>
    <w:multiLevelType w:val="hybridMultilevel"/>
    <w:tmpl w:val="FCBA0A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4810C9"/>
    <w:multiLevelType w:val="hybridMultilevel"/>
    <w:tmpl w:val="D32243C4"/>
    <w:lvl w:ilvl="0" w:tplc="09C64E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6056E4"/>
    <w:multiLevelType w:val="hybridMultilevel"/>
    <w:tmpl w:val="558E8A3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CE76087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5B9474B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893123"/>
    <w:multiLevelType w:val="hybridMultilevel"/>
    <w:tmpl w:val="5BFEB0CE"/>
    <w:lvl w:ilvl="0" w:tplc="BF4A1E0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93" w:hanging="360"/>
      </w:pPr>
    </w:lvl>
    <w:lvl w:ilvl="2" w:tplc="0406001B" w:tentative="1">
      <w:start w:val="1"/>
      <w:numFmt w:val="lowerRoman"/>
      <w:lvlText w:val="%3."/>
      <w:lvlJc w:val="right"/>
      <w:pPr>
        <w:ind w:left="1913" w:hanging="180"/>
      </w:pPr>
    </w:lvl>
    <w:lvl w:ilvl="3" w:tplc="0406000F" w:tentative="1">
      <w:start w:val="1"/>
      <w:numFmt w:val="decimal"/>
      <w:lvlText w:val="%4."/>
      <w:lvlJc w:val="left"/>
      <w:pPr>
        <w:ind w:left="2633" w:hanging="360"/>
      </w:pPr>
    </w:lvl>
    <w:lvl w:ilvl="4" w:tplc="04060019" w:tentative="1">
      <w:start w:val="1"/>
      <w:numFmt w:val="lowerLetter"/>
      <w:lvlText w:val="%5."/>
      <w:lvlJc w:val="left"/>
      <w:pPr>
        <w:ind w:left="3353" w:hanging="360"/>
      </w:pPr>
    </w:lvl>
    <w:lvl w:ilvl="5" w:tplc="0406001B" w:tentative="1">
      <w:start w:val="1"/>
      <w:numFmt w:val="lowerRoman"/>
      <w:lvlText w:val="%6."/>
      <w:lvlJc w:val="right"/>
      <w:pPr>
        <w:ind w:left="4073" w:hanging="180"/>
      </w:pPr>
    </w:lvl>
    <w:lvl w:ilvl="6" w:tplc="0406000F" w:tentative="1">
      <w:start w:val="1"/>
      <w:numFmt w:val="decimal"/>
      <w:lvlText w:val="%7."/>
      <w:lvlJc w:val="left"/>
      <w:pPr>
        <w:ind w:left="4793" w:hanging="360"/>
      </w:pPr>
    </w:lvl>
    <w:lvl w:ilvl="7" w:tplc="04060019" w:tentative="1">
      <w:start w:val="1"/>
      <w:numFmt w:val="lowerLetter"/>
      <w:lvlText w:val="%8."/>
      <w:lvlJc w:val="left"/>
      <w:pPr>
        <w:ind w:left="5513" w:hanging="360"/>
      </w:pPr>
    </w:lvl>
    <w:lvl w:ilvl="8" w:tplc="040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702174C2"/>
    <w:multiLevelType w:val="multilevel"/>
    <w:tmpl w:val="D5FA8CA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1D8449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5F329D2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lvl w:ilvl="0">
        <w:numFmt w:val="bullet"/>
        <w:pStyle w:val="Opstilling-punktteg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</w:num>
  <w:num w:numId="4">
    <w:abstractNumId w:val="16"/>
  </w:num>
  <w:num w:numId="5">
    <w:abstractNumId w:val="20"/>
  </w:num>
  <w:num w:numId="6">
    <w:abstractNumId w:val="19"/>
  </w:num>
  <w:num w:numId="7">
    <w:abstractNumId w:val="26"/>
  </w:num>
  <w:num w:numId="8">
    <w:abstractNumId w:val="12"/>
  </w:num>
  <w:num w:numId="9">
    <w:abstractNumId w:val="11"/>
  </w:num>
  <w:num w:numId="10">
    <w:abstractNumId w:val="14"/>
  </w:num>
  <w:num w:numId="11">
    <w:abstractNumId w:val="5"/>
  </w:num>
  <w:num w:numId="12">
    <w:abstractNumId w:val="15"/>
  </w:num>
  <w:num w:numId="13">
    <w:abstractNumId w:val="28"/>
  </w:num>
  <w:num w:numId="14">
    <w:abstractNumId w:val="9"/>
  </w:num>
  <w:num w:numId="15">
    <w:abstractNumId w:val="21"/>
  </w:num>
  <w:num w:numId="16">
    <w:abstractNumId w:val="17"/>
  </w:num>
  <w:num w:numId="17">
    <w:abstractNumId w:val="3"/>
  </w:num>
  <w:num w:numId="18">
    <w:abstractNumId w:val="1"/>
  </w:num>
  <w:num w:numId="19">
    <w:abstractNumId w:val="23"/>
  </w:num>
  <w:num w:numId="20">
    <w:abstractNumId w:val="22"/>
  </w:num>
  <w:num w:numId="21">
    <w:abstractNumId w:val="25"/>
  </w:num>
  <w:num w:numId="22">
    <w:abstractNumId w:val="4"/>
  </w:num>
  <w:num w:numId="23">
    <w:abstractNumId w:val="2"/>
  </w:num>
  <w:num w:numId="24">
    <w:abstractNumId w:val="18"/>
  </w:num>
  <w:num w:numId="25">
    <w:abstractNumId w:val="24"/>
  </w:num>
  <w:num w:numId="26">
    <w:abstractNumId w:val="8"/>
  </w:num>
  <w:num w:numId="27">
    <w:abstractNumId w:val="10"/>
  </w:num>
  <w:num w:numId="28">
    <w:abstractNumId w:val="6"/>
  </w:num>
  <w:num w:numId="29">
    <w:abstractNumId w:val="1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8194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8CA"/>
    <w:rsid w:val="00001959"/>
    <w:rsid w:val="000026ED"/>
    <w:rsid w:val="00004DDE"/>
    <w:rsid w:val="00007199"/>
    <w:rsid w:val="0000738F"/>
    <w:rsid w:val="000075D4"/>
    <w:rsid w:val="00010F47"/>
    <w:rsid w:val="000213A1"/>
    <w:rsid w:val="0002280A"/>
    <w:rsid w:val="000246A9"/>
    <w:rsid w:val="0002738C"/>
    <w:rsid w:val="0004203D"/>
    <w:rsid w:val="00043E72"/>
    <w:rsid w:val="00044376"/>
    <w:rsid w:val="000467D9"/>
    <w:rsid w:val="00051EB2"/>
    <w:rsid w:val="000574EF"/>
    <w:rsid w:val="00063B88"/>
    <w:rsid w:val="000640F6"/>
    <w:rsid w:val="0007285B"/>
    <w:rsid w:val="00072C63"/>
    <w:rsid w:val="0007719C"/>
    <w:rsid w:val="00082903"/>
    <w:rsid w:val="00086D50"/>
    <w:rsid w:val="00087AB3"/>
    <w:rsid w:val="0009481C"/>
    <w:rsid w:val="000A4431"/>
    <w:rsid w:val="000A4B83"/>
    <w:rsid w:val="000B1CCE"/>
    <w:rsid w:val="000B2916"/>
    <w:rsid w:val="000B2DF5"/>
    <w:rsid w:val="000C2665"/>
    <w:rsid w:val="000C63A6"/>
    <w:rsid w:val="000D1797"/>
    <w:rsid w:val="000E0F27"/>
    <w:rsid w:val="000E349E"/>
    <w:rsid w:val="000E4840"/>
    <w:rsid w:val="000E6131"/>
    <w:rsid w:val="000F0126"/>
    <w:rsid w:val="000F0E54"/>
    <w:rsid w:val="000F2163"/>
    <w:rsid w:val="000F3124"/>
    <w:rsid w:val="000F6087"/>
    <w:rsid w:val="000F7B2B"/>
    <w:rsid w:val="001011CA"/>
    <w:rsid w:val="00103F53"/>
    <w:rsid w:val="0010443A"/>
    <w:rsid w:val="001052EA"/>
    <w:rsid w:val="00110408"/>
    <w:rsid w:val="00116EAF"/>
    <w:rsid w:val="00123415"/>
    <w:rsid w:val="00124FE9"/>
    <w:rsid w:val="00126272"/>
    <w:rsid w:val="0013357D"/>
    <w:rsid w:val="00135943"/>
    <w:rsid w:val="00135B42"/>
    <w:rsid w:val="00136BBB"/>
    <w:rsid w:val="001420C1"/>
    <w:rsid w:val="00146244"/>
    <w:rsid w:val="0015346A"/>
    <w:rsid w:val="001542EA"/>
    <w:rsid w:val="00160FC9"/>
    <w:rsid w:val="00161973"/>
    <w:rsid w:val="001643AA"/>
    <w:rsid w:val="001652A5"/>
    <w:rsid w:val="00167063"/>
    <w:rsid w:val="001672B4"/>
    <w:rsid w:val="0017265F"/>
    <w:rsid w:val="00190439"/>
    <w:rsid w:val="001929A4"/>
    <w:rsid w:val="00195C8A"/>
    <w:rsid w:val="001A29E1"/>
    <w:rsid w:val="001A7CAA"/>
    <w:rsid w:val="001B4E20"/>
    <w:rsid w:val="001B7E49"/>
    <w:rsid w:val="001B7F53"/>
    <w:rsid w:val="001C2810"/>
    <w:rsid w:val="001C32D7"/>
    <w:rsid w:val="001D24BD"/>
    <w:rsid w:val="001E23F7"/>
    <w:rsid w:val="001F1B7C"/>
    <w:rsid w:val="001F4C4B"/>
    <w:rsid w:val="0020075E"/>
    <w:rsid w:val="0020334B"/>
    <w:rsid w:val="00216025"/>
    <w:rsid w:val="002213F7"/>
    <w:rsid w:val="00223C0F"/>
    <w:rsid w:val="00227AAB"/>
    <w:rsid w:val="0024378D"/>
    <w:rsid w:val="002476FA"/>
    <w:rsid w:val="0025665D"/>
    <w:rsid w:val="00256ACD"/>
    <w:rsid w:val="002600BA"/>
    <w:rsid w:val="0026063D"/>
    <w:rsid w:val="002613F5"/>
    <w:rsid w:val="00266803"/>
    <w:rsid w:val="0026723F"/>
    <w:rsid w:val="00270955"/>
    <w:rsid w:val="00270F1A"/>
    <w:rsid w:val="00274482"/>
    <w:rsid w:val="0027460A"/>
    <w:rsid w:val="00274B6C"/>
    <w:rsid w:val="00281028"/>
    <w:rsid w:val="00287036"/>
    <w:rsid w:val="00290719"/>
    <w:rsid w:val="00291043"/>
    <w:rsid w:val="00293E70"/>
    <w:rsid w:val="00294007"/>
    <w:rsid w:val="002A0F8C"/>
    <w:rsid w:val="002A5888"/>
    <w:rsid w:val="002B05B7"/>
    <w:rsid w:val="002B1153"/>
    <w:rsid w:val="002B5B71"/>
    <w:rsid w:val="002B6502"/>
    <w:rsid w:val="002C0C20"/>
    <w:rsid w:val="002C482F"/>
    <w:rsid w:val="002D0B8D"/>
    <w:rsid w:val="002D4A0F"/>
    <w:rsid w:val="002D4FC9"/>
    <w:rsid w:val="002D5E30"/>
    <w:rsid w:val="002E18E4"/>
    <w:rsid w:val="002E2DBA"/>
    <w:rsid w:val="002E6043"/>
    <w:rsid w:val="002E7641"/>
    <w:rsid w:val="002F0CD6"/>
    <w:rsid w:val="002F19E9"/>
    <w:rsid w:val="002F4EF2"/>
    <w:rsid w:val="003028C4"/>
    <w:rsid w:val="00306F59"/>
    <w:rsid w:val="00307EC0"/>
    <w:rsid w:val="00310CC9"/>
    <w:rsid w:val="00312B96"/>
    <w:rsid w:val="00320C71"/>
    <w:rsid w:val="003255F9"/>
    <w:rsid w:val="003342EE"/>
    <w:rsid w:val="00336803"/>
    <w:rsid w:val="00342565"/>
    <w:rsid w:val="0034291E"/>
    <w:rsid w:val="003460C1"/>
    <w:rsid w:val="003506B7"/>
    <w:rsid w:val="00357BAD"/>
    <w:rsid w:val="00363FF9"/>
    <w:rsid w:val="00371D75"/>
    <w:rsid w:val="003728DF"/>
    <w:rsid w:val="003856EF"/>
    <w:rsid w:val="0038668D"/>
    <w:rsid w:val="00387374"/>
    <w:rsid w:val="003969A3"/>
    <w:rsid w:val="003A7D11"/>
    <w:rsid w:val="003B0907"/>
    <w:rsid w:val="003B3C65"/>
    <w:rsid w:val="003C5D22"/>
    <w:rsid w:val="003D0510"/>
    <w:rsid w:val="003D5E46"/>
    <w:rsid w:val="003D73C8"/>
    <w:rsid w:val="003D7E35"/>
    <w:rsid w:val="003E3E64"/>
    <w:rsid w:val="003E6F66"/>
    <w:rsid w:val="003F3C64"/>
    <w:rsid w:val="003F7E01"/>
    <w:rsid w:val="004016AA"/>
    <w:rsid w:val="00403270"/>
    <w:rsid w:val="00405086"/>
    <w:rsid w:val="0040704D"/>
    <w:rsid w:val="00411912"/>
    <w:rsid w:val="004155D7"/>
    <w:rsid w:val="00422C5E"/>
    <w:rsid w:val="00423C8A"/>
    <w:rsid w:val="00424B6D"/>
    <w:rsid w:val="00426B97"/>
    <w:rsid w:val="00433D41"/>
    <w:rsid w:val="004414F7"/>
    <w:rsid w:val="00443062"/>
    <w:rsid w:val="0044459D"/>
    <w:rsid w:val="004544B0"/>
    <w:rsid w:val="00454719"/>
    <w:rsid w:val="00456053"/>
    <w:rsid w:val="0045605D"/>
    <w:rsid w:val="004560D1"/>
    <w:rsid w:val="0045734F"/>
    <w:rsid w:val="00460015"/>
    <w:rsid w:val="00460197"/>
    <w:rsid w:val="004609F4"/>
    <w:rsid w:val="00461DB1"/>
    <w:rsid w:val="00462ABD"/>
    <w:rsid w:val="0046497E"/>
    <w:rsid w:val="00465738"/>
    <w:rsid w:val="00466D17"/>
    <w:rsid w:val="00467309"/>
    <w:rsid w:val="00470DB6"/>
    <w:rsid w:val="00476075"/>
    <w:rsid w:val="00477C6E"/>
    <w:rsid w:val="00483698"/>
    <w:rsid w:val="00484E4B"/>
    <w:rsid w:val="00486DA2"/>
    <w:rsid w:val="00487056"/>
    <w:rsid w:val="00490261"/>
    <w:rsid w:val="00491A82"/>
    <w:rsid w:val="00496D90"/>
    <w:rsid w:val="004A089A"/>
    <w:rsid w:val="004A11FA"/>
    <w:rsid w:val="004A32BA"/>
    <w:rsid w:val="004A3E78"/>
    <w:rsid w:val="004A553B"/>
    <w:rsid w:val="004B71A0"/>
    <w:rsid w:val="004C003B"/>
    <w:rsid w:val="004C1872"/>
    <w:rsid w:val="004C3937"/>
    <w:rsid w:val="004C4477"/>
    <w:rsid w:val="004D100F"/>
    <w:rsid w:val="004D3708"/>
    <w:rsid w:val="004E181E"/>
    <w:rsid w:val="004E1E2F"/>
    <w:rsid w:val="004E530D"/>
    <w:rsid w:val="004E773A"/>
    <w:rsid w:val="004F0220"/>
    <w:rsid w:val="004F4896"/>
    <w:rsid w:val="004F537E"/>
    <w:rsid w:val="004F59C6"/>
    <w:rsid w:val="004F7118"/>
    <w:rsid w:val="00500F9F"/>
    <w:rsid w:val="00501606"/>
    <w:rsid w:val="00505676"/>
    <w:rsid w:val="00510DD4"/>
    <w:rsid w:val="00512F8A"/>
    <w:rsid w:val="005134D4"/>
    <w:rsid w:val="00513F70"/>
    <w:rsid w:val="005178CC"/>
    <w:rsid w:val="00520C32"/>
    <w:rsid w:val="00520DFF"/>
    <w:rsid w:val="00525416"/>
    <w:rsid w:val="00533172"/>
    <w:rsid w:val="0053318F"/>
    <w:rsid w:val="00541780"/>
    <w:rsid w:val="00541AB2"/>
    <w:rsid w:val="00541D5B"/>
    <w:rsid w:val="00544BF0"/>
    <w:rsid w:val="00545297"/>
    <w:rsid w:val="005468D8"/>
    <w:rsid w:val="00550ACB"/>
    <w:rsid w:val="005538D9"/>
    <w:rsid w:val="00553A98"/>
    <w:rsid w:val="00557459"/>
    <w:rsid w:val="00561068"/>
    <w:rsid w:val="00562A83"/>
    <w:rsid w:val="00562EC7"/>
    <w:rsid w:val="00564134"/>
    <w:rsid w:val="00566412"/>
    <w:rsid w:val="00567B7F"/>
    <w:rsid w:val="00571CD0"/>
    <w:rsid w:val="00573AFF"/>
    <w:rsid w:val="00576B52"/>
    <w:rsid w:val="00580509"/>
    <w:rsid w:val="00581324"/>
    <w:rsid w:val="005848FD"/>
    <w:rsid w:val="00591319"/>
    <w:rsid w:val="005954B4"/>
    <w:rsid w:val="0059642F"/>
    <w:rsid w:val="005A09AE"/>
    <w:rsid w:val="005A2C89"/>
    <w:rsid w:val="005A725D"/>
    <w:rsid w:val="005B2D1E"/>
    <w:rsid w:val="005B366F"/>
    <w:rsid w:val="005B5451"/>
    <w:rsid w:val="005B5A96"/>
    <w:rsid w:val="005B735D"/>
    <w:rsid w:val="005C3173"/>
    <w:rsid w:val="005C3244"/>
    <w:rsid w:val="005C725B"/>
    <w:rsid w:val="005D2931"/>
    <w:rsid w:val="005D3057"/>
    <w:rsid w:val="005D6EE0"/>
    <w:rsid w:val="005E7FCF"/>
    <w:rsid w:val="005F65F3"/>
    <w:rsid w:val="0060045A"/>
    <w:rsid w:val="00605DD2"/>
    <w:rsid w:val="0061470E"/>
    <w:rsid w:val="00615AD7"/>
    <w:rsid w:val="00616DE2"/>
    <w:rsid w:val="00627AB3"/>
    <w:rsid w:val="00631760"/>
    <w:rsid w:val="00632937"/>
    <w:rsid w:val="00633B86"/>
    <w:rsid w:val="00642576"/>
    <w:rsid w:val="00642DA1"/>
    <w:rsid w:val="00644BFE"/>
    <w:rsid w:val="00644F68"/>
    <w:rsid w:val="006509AE"/>
    <w:rsid w:val="006511D3"/>
    <w:rsid w:val="00654992"/>
    <w:rsid w:val="00662702"/>
    <w:rsid w:val="00670C07"/>
    <w:rsid w:val="00674B55"/>
    <w:rsid w:val="0067556D"/>
    <w:rsid w:val="006756CC"/>
    <w:rsid w:val="00680878"/>
    <w:rsid w:val="00680BAC"/>
    <w:rsid w:val="00682FD6"/>
    <w:rsid w:val="006857E9"/>
    <w:rsid w:val="00687072"/>
    <w:rsid w:val="00690180"/>
    <w:rsid w:val="00690531"/>
    <w:rsid w:val="00692493"/>
    <w:rsid w:val="0069290F"/>
    <w:rsid w:val="00692C30"/>
    <w:rsid w:val="006947AC"/>
    <w:rsid w:val="00696245"/>
    <w:rsid w:val="00697DDB"/>
    <w:rsid w:val="006A00FB"/>
    <w:rsid w:val="006A6C90"/>
    <w:rsid w:val="006B1E83"/>
    <w:rsid w:val="006B3C2E"/>
    <w:rsid w:val="006B54CD"/>
    <w:rsid w:val="006B6804"/>
    <w:rsid w:val="006C542B"/>
    <w:rsid w:val="006C6C8B"/>
    <w:rsid w:val="006D0A1D"/>
    <w:rsid w:val="006D2161"/>
    <w:rsid w:val="006D755B"/>
    <w:rsid w:val="006E3BF2"/>
    <w:rsid w:val="006E57E9"/>
    <w:rsid w:val="006E5FB4"/>
    <w:rsid w:val="006F0F4B"/>
    <w:rsid w:val="006F3D27"/>
    <w:rsid w:val="006F5FF8"/>
    <w:rsid w:val="006F6BB9"/>
    <w:rsid w:val="00707C2B"/>
    <w:rsid w:val="00710C88"/>
    <w:rsid w:val="00715B9C"/>
    <w:rsid w:val="007166AF"/>
    <w:rsid w:val="00722CCF"/>
    <w:rsid w:val="00724700"/>
    <w:rsid w:val="00724BD2"/>
    <w:rsid w:val="00726A41"/>
    <w:rsid w:val="00727BAA"/>
    <w:rsid w:val="00734E1D"/>
    <w:rsid w:val="007431A5"/>
    <w:rsid w:val="00743658"/>
    <w:rsid w:val="00745CE6"/>
    <w:rsid w:val="00747F60"/>
    <w:rsid w:val="00752A01"/>
    <w:rsid w:val="007539EA"/>
    <w:rsid w:val="007655D3"/>
    <w:rsid w:val="00774ED7"/>
    <w:rsid w:val="00780350"/>
    <w:rsid w:val="007803AB"/>
    <w:rsid w:val="0078324C"/>
    <w:rsid w:val="00784A8F"/>
    <w:rsid w:val="00784B8C"/>
    <w:rsid w:val="00785DD4"/>
    <w:rsid w:val="00786782"/>
    <w:rsid w:val="00790914"/>
    <w:rsid w:val="007A0750"/>
    <w:rsid w:val="007A1D52"/>
    <w:rsid w:val="007A2061"/>
    <w:rsid w:val="007A6164"/>
    <w:rsid w:val="007B3B5B"/>
    <w:rsid w:val="007D20BF"/>
    <w:rsid w:val="007D2CE5"/>
    <w:rsid w:val="007E0BB7"/>
    <w:rsid w:val="007E2935"/>
    <w:rsid w:val="007E484E"/>
    <w:rsid w:val="007E6978"/>
    <w:rsid w:val="007E6A08"/>
    <w:rsid w:val="007F6480"/>
    <w:rsid w:val="007F6A61"/>
    <w:rsid w:val="0080504B"/>
    <w:rsid w:val="00813ACA"/>
    <w:rsid w:val="008166BF"/>
    <w:rsid w:val="00817BF5"/>
    <w:rsid w:val="00822C64"/>
    <w:rsid w:val="00822EB3"/>
    <w:rsid w:val="0082398B"/>
    <w:rsid w:val="00827AEF"/>
    <w:rsid w:val="00831A8E"/>
    <w:rsid w:val="0083388B"/>
    <w:rsid w:val="00842920"/>
    <w:rsid w:val="00844C39"/>
    <w:rsid w:val="00845652"/>
    <w:rsid w:val="008479E2"/>
    <w:rsid w:val="008505D1"/>
    <w:rsid w:val="0085170F"/>
    <w:rsid w:val="00852C92"/>
    <w:rsid w:val="00852DA3"/>
    <w:rsid w:val="00853544"/>
    <w:rsid w:val="0086196B"/>
    <w:rsid w:val="00865752"/>
    <w:rsid w:val="00866446"/>
    <w:rsid w:val="00872A68"/>
    <w:rsid w:val="008733FF"/>
    <w:rsid w:val="00873E13"/>
    <w:rsid w:val="00881A54"/>
    <w:rsid w:val="00881E33"/>
    <w:rsid w:val="008821BF"/>
    <w:rsid w:val="008859C5"/>
    <w:rsid w:val="00887FBA"/>
    <w:rsid w:val="00890C73"/>
    <w:rsid w:val="00895592"/>
    <w:rsid w:val="008A6A4D"/>
    <w:rsid w:val="008B1D8C"/>
    <w:rsid w:val="008C0415"/>
    <w:rsid w:val="008C10A8"/>
    <w:rsid w:val="008C4C9A"/>
    <w:rsid w:val="008D0AB1"/>
    <w:rsid w:val="008D0E42"/>
    <w:rsid w:val="008D2184"/>
    <w:rsid w:val="008D2D6C"/>
    <w:rsid w:val="008D65C7"/>
    <w:rsid w:val="008E3FE5"/>
    <w:rsid w:val="008E6647"/>
    <w:rsid w:val="008E6B2C"/>
    <w:rsid w:val="008F2EE1"/>
    <w:rsid w:val="008F76D3"/>
    <w:rsid w:val="008F7999"/>
    <w:rsid w:val="00905DDD"/>
    <w:rsid w:val="009074D5"/>
    <w:rsid w:val="00910973"/>
    <w:rsid w:val="00910FA3"/>
    <w:rsid w:val="0091603C"/>
    <w:rsid w:val="00916E41"/>
    <w:rsid w:val="00920004"/>
    <w:rsid w:val="009274D0"/>
    <w:rsid w:val="0093185D"/>
    <w:rsid w:val="00931F83"/>
    <w:rsid w:val="009457BE"/>
    <w:rsid w:val="00946B18"/>
    <w:rsid w:val="009473FB"/>
    <w:rsid w:val="00951F6A"/>
    <w:rsid w:val="00952CD5"/>
    <w:rsid w:val="00956BE8"/>
    <w:rsid w:val="009603D0"/>
    <w:rsid w:val="00961B67"/>
    <w:rsid w:val="0096247A"/>
    <w:rsid w:val="00963C27"/>
    <w:rsid w:val="0096631A"/>
    <w:rsid w:val="0097376C"/>
    <w:rsid w:val="00981E89"/>
    <w:rsid w:val="009905FE"/>
    <w:rsid w:val="00992817"/>
    <w:rsid w:val="00997D55"/>
    <w:rsid w:val="009A018C"/>
    <w:rsid w:val="009A1164"/>
    <w:rsid w:val="009A2029"/>
    <w:rsid w:val="009B51E2"/>
    <w:rsid w:val="009B617F"/>
    <w:rsid w:val="009B71C7"/>
    <w:rsid w:val="009C5F20"/>
    <w:rsid w:val="009C6D5D"/>
    <w:rsid w:val="009C7E76"/>
    <w:rsid w:val="009D3D39"/>
    <w:rsid w:val="009D49FF"/>
    <w:rsid w:val="009D6DA0"/>
    <w:rsid w:val="009D77CC"/>
    <w:rsid w:val="009E394A"/>
    <w:rsid w:val="009E40BB"/>
    <w:rsid w:val="009F0CE2"/>
    <w:rsid w:val="009F620A"/>
    <w:rsid w:val="009F76C8"/>
    <w:rsid w:val="009F7FC1"/>
    <w:rsid w:val="00A10013"/>
    <w:rsid w:val="00A16D6C"/>
    <w:rsid w:val="00A20D22"/>
    <w:rsid w:val="00A24FF5"/>
    <w:rsid w:val="00A2752C"/>
    <w:rsid w:val="00A3081F"/>
    <w:rsid w:val="00A31A29"/>
    <w:rsid w:val="00A360DE"/>
    <w:rsid w:val="00A42E85"/>
    <w:rsid w:val="00A44889"/>
    <w:rsid w:val="00A45A5F"/>
    <w:rsid w:val="00A45B91"/>
    <w:rsid w:val="00A501C4"/>
    <w:rsid w:val="00A52038"/>
    <w:rsid w:val="00A55A42"/>
    <w:rsid w:val="00A61CDC"/>
    <w:rsid w:val="00A62025"/>
    <w:rsid w:val="00A70F08"/>
    <w:rsid w:val="00A721F4"/>
    <w:rsid w:val="00A80EB6"/>
    <w:rsid w:val="00A83DBA"/>
    <w:rsid w:val="00A91E4F"/>
    <w:rsid w:val="00A942A2"/>
    <w:rsid w:val="00AA22B6"/>
    <w:rsid w:val="00AA4297"/>
    <w:rsid w:val="00AA4E5A"/>
    <w:rsid w:val="00AA5552"/>
    <w:rsid w:val="00AA6896"/>
    <w:rsid w:val="00AB0AF9"/>
    <w:rsid w:val="00AB1A97"/>
    <w:rsid w:val="00AB73CB"/>
    <w:rsid w:val="00AC4515"/>
    <w:rsid w:val="00AC7FD8"/>
    <w:rsid w:val="00AD3185"/>
    <w:rsid w:val="00AD3FBC"/>
    <w:rsid w:val="00AD4FE8"/>
    <w:rsid w:val="00AD6998"/>
    <w:rsid w:val="00AD744E"/>
    <w:rsid w:val="00AE06C1"/>
    <w:rsid w:val="00AE3DC8"/>
    <w:rsid w:val="00AE76A4"/>
    <w:rsid w:val="00AF30BE"/>
    <w:rsid w:val="00AF5854"/>
    <w:rsid w:val="00AF7229"/>
    <w:rsid w:val="00B05109"/>
    <w:rsid w:val="00B05CF0"/>
    <w:rsid w:val="00B125A1"/>
    <w:rsid w:val="00B153BF"/>
    <w:rsid w:val="00B17A8B"/>
    <w:rsid w:val="00B2103A"/>
    <w:rsid w:val="00B2496C"/>
    <w:rsid w:val="00B265D0"/>
    <w:rsid w:val="00B26907"/>
    <w:rsid w:val="00B26D85"/>
    <w:rsid w:val="00B321EE"/>
    <w:rsid w:val="00B3579D"/>
    <w:rsid w:val="00B408C4"/>
    <w:rsid w:val="00B41B2D"/>
    <w:rsid w:val="00B42153"/>
    <w:rsid w:val="00B44D49"/>
    <w:rsid w:val="00B44E43"/>
    <w:rsid w:val="00B57A63"/>
    <w:rsid w:val="00B661EA"/>
    <w:rsid w:val="00B676C4"/>
    <w:rsid w:val="00B70984"/>
    <w:rsid w:val="00B70AB9"/>
    <w:rsid w:val="00B757F8"/>
    <w:rsid w:val="00B75F8A"/>
    <w:rsid w:val="00B819F0"/>
    <w:rsid w:val="00B82E03"/>
    <w:rsid w:val="00B83163"/>
    <w:rsid w:val="00B86F4A"/>
    <w:rsid w:val="00B904A9"/>
    <w:rsid w:val="00B90BB1"/>
    <w:rsid w:val="00B97996"/>
    <w:rsid w:val="00BA168E"/>
    <w:rsid w:val="00BA6065"/>
    <w:rsid w:val="00BA70C7"/>
    <w:rsid w:val="00BB181A"/>
    <w:rsid w:val="00BB3AA4"/>
    <w:rsid w:val="00BC2A1C"/>
    <w:rsid w:val="00BC5834"/>
    <w:rsid w:val="00BC67AC"/>
    <w:rsid w:val="00BD59F2"/>
    <w:rsid w:val="00BD727D"/>
    <w:rsid w:val="00BD7B85"/>
    <w:rsid w:val="00BE06FA"/>
    <w:rsid w:val="00BE0AF6"/>
    <w:rsid w:val="00BE1F1E"/>
    <w:rsid w:val="00BE336F"/>
    <w:rsid w:val="00BE5353"/>
    <w:rsid w:val="00BE6772"/>
    <w:rsid w:val="00BF211A"/>
    <w:rsid w:val="00BF5770"/>
    <w:rsid w:val="00C01429"/>
    <w:rsid w:val="00C02F44"/>
    <w:rsid w:val="00C0531C"/>
    <w:rsid w:val="00C10963"/>
    <w:rsid w:val="00C123B2"/>
    <w:rsid w:val="00C17BD8"/>
    <w:rsid w:val="00C21DAF"/>
    <w:rsid w:val="00C25257"/>
    <w:rsid w:val="00C308E4"/>
    <w:rsid w:val="00C32AD8"/>
    <w:rsid w:val="00C32CE5"/>
    <w:rsid w:val="00C34337"/>
    <w:rsid w:val="00C343FB"/>
    <w:rsid w:val="00C36E35"/>
    <w:rsid w:val="00C405CD"/>
    <w:rsid w:val="00C45EDA"/>
    <w:rsid w:val="00C47B23"/>
    <w:rsid w:val="00C56839"/>
    <w:rsid w:val="00C61A49"/>
    <w:rsid w:val="00C722A2"/>
    <w:rsid w:val="00C72D80"/>
    <w:rsid w:val="00C80600"/>
    <w:rsid w:val="00C827A3"/>
    <w:rsid w:val="00C82E54"/>
    <w:rsid w:val="00C82F8E"/>
    <w:rsid w:val="00C8588C"/>
    <w:rsid w:val="00C95564"/>
    <w:rsid w:val="00CA2232"/>
    <w:rsid w:val="00CA7CDC"/>
    <w:rsid w:val="00CB1FF5"/>
    <w:rsid w:val="00CB29C9"/>
    <w:rsid w:val="00CB5699"/>
    <w:rsid w:val="00CB590E"/>
    <w:rsid w:val="00CB5924"/>
    <w:rsid w:val="00CB6E3B"/>
    <w:rsid w:val="00CB721D"/>
    <w:rsid w:val="00CC0D94"/>
    <w:rsid w:val="00CC1DC1"/>
    <w:rsid w:val="00CC4C54"/>
    <w:rsid w:val="00CD40D6"/>
    <w:rsid w:val="00CD76A2"/>
    <w:rsid w:val="00CE4938"/>
    <w:rsid w:val="00CE7BD2"/>
    <w:rsid w:val="00CF1198"/>
    <w:rsid w:val="00CF2008"/>
    <w:rsid w:val="00CF485A"/>
    <w:rsid w:val="00D00AD8"/>
    <w:rsid w:val="00D03EA3"/>
    <w:rsid w:val="00D061EE"/>
    <w:rsid w:val="00D0683B"/>
    <w:rsid w:val="00D072D4"/>
    <w:rsid w:val="00D11624"/>
    <w:rsid w:val="00D12743"/>
    <w:rsid w:val="00D155BA"/>
    <w:rsid w:val="00D21D95"/>
    <w:rsid w:val="00D27017"/>
    <w:rsid w:val="00D462E4"/>
    <w:rsid w:val="00D4785D"/>
    <w:rsid w:val="00D5134F"/>
    <w:rsid w:val="00D52349"/>
    <w:rsid w:val="00D65591"/>
    <w:rsid w:val="00D70AEE"/>
    <w:rsid w:val="00D71705"/>
    <w:rsid w:val="00D7375A"/>
    <w:rsid w:val="00D75270"/>
    <w:rsid w:val="00D80EC3"/>
    <w:rsid w:val="00D81466"/>
    <w:rsid w:val="00D84076"/>
    <w:rsid w:val="00D85F4E"/>
    <w:rsid w:val="00DA1330"/>
    <w:rsid w:val="00DA4C1D"/>
    <w:rsid w:val="00DB3DA3"/>
    <w:rsid w:val="00DB4F1F"/>
    <w:rsid w:val="00DB5D2E"/>
    <w:rsid w:val="00DC67AA"/>
    <w:rsid w:val="00DD08DE"/>
    <w:rsid w:val="00DD2563"/>
    <w:rsid w:val="00DD30BE"/>
    <w:rsid w:val="00DD31E3"/>
    <w:rsid w:val="00DD3C4E"/>
    <w:rsid w:val="00DD3DEE"/>
    <w:rsid w:val="00DE1326"/>
    <w:rsid w:val="00DE169F"/>
    <w:rsid w:val="00DE208E"/>
    <w:rsid w:val="00DE508F"/>
    <w:rsid w:val="00DE672F"/>
    <w:rsid w:val="00DE7DF3"/>
    <w:rsid w:val="00DF0686"/>
    <w:rsid w:val="00DF1B01"/>
    <w:rsid w:val="00DF59E5"/>
    <w:rsid w:val="00E0131E"/>
    <w:rsid w:val="00E071CF"/>
    <w:rsid w:val="00E114E5"/>
    <w:rsid w:val="00E13870"/>
    <w:rsid w:val="00E146CD"/>
    <w:rsid w:val="00E207BB"/>
    <w:rsid w:val="00E20CD0"/>
    <w:rsid w:val="00E258BB"/>
    <w:rsid w:val="00E260BD"/>
    <w:rsid w:val="00E26DFB"/>
    <w:rsid w:val="00E27869"/>
    <w:rsid w:val="00E27EB1"/>
    <w:rsid w:val="00E36454"/>
    <w:rsid w:val="00E439DB"/>
    <w:rsid w:val="00E5007D"/>
    <w:rsid w:val="00E50963"/>
    <w:rsid w:val="00E51070"/>
    <w:rsid w:val="00E55894"/>
    <w:rsid w:val="00E6236F"/>
    <w:rsid w:val="00E64D00"/>
    <w:rsid w:val="00E65643"/>
    <w:rsid w:val="00E67681"/>
    <w:rsid w:val="00E727D1"/>
    <w:rsid w:val="00E76C24"/>
    <w:rsid w:val="00E81A32"/>
    <w:rsid w:val="00E81EAD"/>
    <w:rsid w:val="00E832E6"/>
    <w:rsid w:val="00E86D11"/>
    <w:rsid w:val="00E878B7"/>
    <w:rsid w:val="00E96225"/>
    <w:rsid w:val="00EA29F7"/>
    <w:rsid w:val="00EA76B2"/>
    <w:rsid w:val="00EB09BE"/>
    <w:rsid w:val="00EB0CDA"/>
    <w:rsid w:val="00EB1F28"/>
    <w:rsid w:val="00EB321B"/>
    <w:rsid w:val="00EB40EA"/>
    <w:rsid w:val="00EB5B70"/>
    <w:rsid w:val="00EB65D9"/>
    <w:rsid w:val="00EC509D"/>
    <w:rsid w:val="00EC6984"/>
    <w:rsid w:val="00ED5640"/>
    <w:rsid w:val="00ED64A5"/>
    <w:rsid w:val="00EE0575"/>
    <w:rsid w:val="00EE4631"/>
    <w:rsid w:val="00EE56BC"/>
    <w:rsid w:val="00EE5C27"/>
    <w:rsid w:val="00EE7504"/>
    <w:rsid w:val="00EF0181"/>
    <w:rsid w:val="00EF05F4"/>
    <w:rsid w:val="00EF340F"/>
    <w:rsid w:val="00EF6ADB"/>
    <w:rsid w:val="00EF7D9A"/>
    <w:rsid w:val="00F03E07"/>
    <w:rsid w:val="00F04681"/>
    <w:rsid w:val="00F1096F"/>
    <w:rsid w:val="00F13FE4"/>
    <w:rsid w:val="00F264B0"/>
    <w:rsid w:val="00F33A04"/>
    <w:rsid w:val="00F347DA"/>
    <w:rsid w:val="00F35599"/>
    <w:rsid w:val="00F4172B"/>
    <w:rsid w:val="00F425EF"/>
    <w:rsid w:val="00F474B4"/>
    <w:rsid w:val="00F47CFE"/>
    <w:rsid w:val="00F51D98"/>
    <w:rsid w:val="00F53DBB"/>
    <w:rsid w:val="00F5576C"/>
    <w:rsid w:val="00F56FDE"/>
    <w:rsid w:val="00F6068C"/>
    <w:rsid w:val="00F627BF"/>
    <w:rsid w:val="00F73271"/>
    <w:rsid w:val="00F75F18"/>
    <w:rsid w:val="00F76604"/>
    <w:rsid w:val="00F76688"/>
    <w:rsid w:val="00F85A92"/>
    <w:rsid w:val="00F862DF"/>
    <w:rsid w:val="00F873A7"/>
    <w:rsid w:val="00F921B7"/>
    <w:rsid w:val="00F97A67"/>
    <w:rsid w:val="00FA0537"/>
    <w:rsid w:val="00FA106E"/>
    <w:rsid w:val="00FA119A"/>
    <w:rsid w:val="00FA7250"/>
    <w:rsid w:val="00FA7694"/>
    <w:rsid w:val="00FB1686"/>
    <w:rsid w:val="00FB6020"/>
    <w:rsid w:val="00FC5CD4"/>
    <w:rsid w:val="00FD39E3"/>
    <w:rsid w:val="00FD4CF2"/>
    <w:rsid w:val="00FD695F"/>
    <w:rsid w:val="00FE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Overskrift2">
    <w:name w:val="heading 2"/>
    <w:basedOn w:val="Normal"/>
    <w:next w:val="Brdteks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Overskrift3">
    <w:name w:val="heading 3"/>
    <w:basedOn w:val="Normal"/>
    <w:next w:val="Brdtekst"/>
    <w:link w:val="Overskrift3Tegn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Overskrift4">
    <w:name w:val="heading 4"/>
    <w:basedOn w:val="Normal"/>
    <w:next w:val="Brdteks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Overskrift5">
    <w:name w:val="heading 5"/>
    <w:basedOn w:val="Normal"/>
    <w:next w:val="Brdteks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Overskrift6">
    <w:name w:val="heading 6"/>
    <w:basedOn w:val="Normal"/>
    <w:next w:val="Brdteks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Overskrift7">
    <w:name w:val="heading 7"/>
    <w:basedOn w:val="Normal"/>
    <w:next w:val="Brdteks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Overskrift8">
    <w:name w:val="heading 8"/>
    <w:basedOn w:val="Normal"/>
    <w:next w:val="Brdteks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Overskrift9">
    <w:name w:val="heading 9"/>
    <w:basedOn w:val="Normal"/>
    <w:next w:val="Brdteks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rsid w:val="00752A01"/>
    <w:pPr>
      <w:spacing w:after="240" w:line="240" w:lineRule="atLeast"/>
      <w:ind w:firstLine="360"/>
      <w:jc w:val="both"/>
    </w:pPr>
  </w:style>
  <w:style w:type="paragraph" w:styleId="Indeks1">
    <w:name w:val="index 1"/>
    <w:basedOn w:val="Normal"/>
    <w:semiHidden/>
    <w:rsid w:val="00752A01"/>
    <w:rPr>
      <w:sz w:val="21"/>
      <w:szCs w:val="21"/>
    </w:rPr>
  </w:style>
  <w:style w:type="paragraph" w:styleId="Indeks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ks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ks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ks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Indholdsfortegnelse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Indholdsfortegnelse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Indholdsfortegnelse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Indholdsfortegnelse5">
    <w:name w:val="toc 5"/>
    <w:basedOn w:val="Normal"/>
    <w:semiHidden/>
    <w:rsid w:val="00752A01"/>
    <w:rPr>
      <w:i/>
    </w:rPr>
  </w:style>
  <w:style w:type="paragraph" w:styleId="Fodnotetekst">
    <w:name w:val="footnote text"/>
    <w:basedOn w:val="Normal"/>
    <w:semiHidden/>
    <w:rsid w:val="00752A01"/>
  </w:style>
  <w:style w:type="paragraph" w:styleId="Kommentartekst">
    <w:name w:val="annotation text"/>
    <w:basedOn w:val="Normal"/>
    <w:semiHidden/>
    <w:rsid w:val="00752A01"/>
  </w:style>
  <w:style w:type="paragraph" w:styleId="Indeksoverskrift">
    <w:name w:val="index heading"/>
    <w:basedOn w:val="Normal"/>
    <w:next w:val="Indeks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Billedtekst">
    <w:name w:val="caption"/>
    <w:basedOn w:val="Normal"/>
    <w:next w:val="Brdtekst"/>
    <w:qFormat/>
    <w:rsid w:val="00752A01"/>
    <w:pPr>
      <w:spacing w:after="240"/>
      <w:contextualSpacing/>
      <w:jc w:val="center"/>
    </w:pPr>
    <w:rPr>
      <w:i/>
    </w:rPr>
  </w:style>
  <w:style w:type="paragraph" w:styleId="Listeoverfigurer">
    <w:name w:val="table of figures"/>
    <w:basedOn w:val="Normal"/>
    <w:semiHidden/>
    <w:rsid w:val="00752A01"/>
  </w:style>
  <w:style w:type="paragraph" w:styleId="Slutnotetekst">
    <w:name w:val="endnote text"/>
    <w:basedOn w:val="Normal"/>
    <w:semiHidden/>
    <w:rsid w:val="00752A01"/>
  </w:style>
  <w:style w:type="paragraph" w:styleId="Citatsamling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krotekst">
    <w:name w:val="macro"/>
    <w:basedOn w:val="Brdtekst"/>
    <w:semiHidden/>
    <w:rsid w:val="00752A01"/>
    <w:rPr>
      <w:rFonts w:ascii="Courier New" w:hAnsi="Courier New" w:cs="Courier New"/>
    </w:rPr>
  </w:style>
  <w:style w:type="paragraph" w:styleId="Citatoverskrift">
    <w:name w:val="toa heading"/>
    <w:basedOn w:val="Normal"/>
    <w:next w:val="Citatsamling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Opstilling-punkttegn">
    <w:name w:val="List Bullet"/>
    <w:basedOn w:val="Normal"/>
    <w:rsid w:val="00752A01"/>
    <w:pPr>
      <w:numPr>
        <w:numId w:val="1"/>
      </w:numPr>
      <w:spacing w:after="240" w:line="240" w:lineRule="atLeast"/>
      <w:ind w:left="720" w:right="720"/>
      <w:jc w:val="both"/>
    </w:pPr>
  </w:style>
  <w:style w:type="paragraph" w:styleId="Undertitel">
    <w:name w:val="Subtitle"/>
    <w:basedOn w:val="Titel"/>
    <w:next w:val="Brdtekst"/>
    <w:qFormat/>
    <w:rsid w:val="00752A01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Normal"/>
    <w:next w:val="Undertitel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rdtekstTegn">
    <w:name w:val="Brødtekst Tegn"/>
    <w:basedOn w:val="Standardskrifttypeiafsnit"/>
    <w:link w:val="Brdteks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Standardskrifttypeiafsni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rdteks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rdteks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rdteks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Standardskrifttypeiafsnit"/>
    <w:link w:val="Opstillingtalellerbogst"/>
    <w:locked/>
    <w:rsid w:val="00752A01"/>
    <w:rPr>
      <w:rFonts w:ascii="Garamond" w:hAnsi="Garamond" w:cs="Garamond"/>
      <w:sz w:val="22"/>
      <w:szCs w:val="22"/>
      <w:lang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2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dnotehenvisning">
    <w:name w:val="footnote reference"/>
    <w:semiHidden/>
    <w:rsid w:val="00752A01"/>
    <w:rPr>
      <w:vertAlign w:val="superscript"/>
    </w:rPr>
  </w:style>
  <w:style w:type="character" w:styleId="Kommentarhenvisning">
    <w:name w:val="annotation reference"/>
    <w:semiHidden/>
    <w:rsid w:val="00752A01"/>
    <w:rPr>
      <w:sz w:val="16"/>
    </w:rPr>
  </w:style>
  <w:style w:type="character" w:styleId="Sidetal">
    <w:name w:val="page number"/>
    <w:rsid w:val="00752A01"/>
    <w:rPr>
      <w:sz w:val="24"/>
    </w:rPr>
  </w:style>
  <w:style w:type="character" w:styleId="Slutnotehenvisning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Sidehoved">
    <w:name w:val="header"/>
    <w:basedOn w:val="Normal"/>
    <w:link w:val="SidehovedTegn"/>
    <w:uiPriority w:val="99"/>
    <w:rsid w:val="00752A01"/>
    <w:pPr>
      <w:tabs>
        <w:tab w:val="center" w:pos="4419"/>
        <w:tab w:val="right" w:pos="8838"/>
      </w:tabs>
    </w:pPr>
  </w:style>
  <w:style w:type="paragraph" w:styleId="Sidefod">
    <w:name w:val="footer"/>
    <w:basedOn w:val="Normal"/>
    <w:link w:val="SidefodTegn"/>
    <w:uiPriority w:val="99"/>
    <w:rsid w:val="00752A01"/>
    <w:pPr>
      <w:tabs>
        <w:tab w:val="center" w:pos="4419"/>
        <w:tab w:val="right" w:pos="8838"/>
      </w:tabs>
    </w:pPr>
  </w:style>
  <w:style w:type="paragraph" w:styleId="Overskrift">
    <w:name w:val="TOC Heading"/>
    <w:basedOn w:val="Overskrift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Standardskrifttypeiafsnit"/>
    <w:uiPriority w:val="99"/>
    <w:unhideWhenUsed/>
    <w:rsid w:val="00490261"/>
    <w:rPr>
      <w:color w:val="0000FF" w:themeColor="hyperlink"/>
      <w:u w:val="single"/>
    </w:rPr>
  </w:style>
  <w:style w:type="character" w:styleId="Fremhv">
    <w:name w:val="Emphasis"/>
    <w:basedOn w:val="Standardskrifttypeiafsnit"/>
    <w:qFormat/>
    <w:rsid w:val="00490261"/>
    <w:rPr>
      <w:i/>
      <w:iCs/>
    </w:rPr>
  </w:style>
  <w:style w:type="character" w:customStyle="1" w:styleId="SidehovedTegn">
    <w:name w:val="Sidehoved Tegn"/>
    <w:basedOn w:val="Standardskrifttypeiafsnit"/>
    <w:link w:val="Sidehove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SidefodTegn">
    <w:name w:val="Sidefod Tegn"/>
    <w:basedOn w:val="Standardskrifttypeiafsnit"/>
    <w:link w:val="Sidefod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BesgtHyperlink">
    <w:name w:val="FollowedHyperlink"/>
    <w:basedOn w:val="Standardskrifttypeiafsni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Standardskrifttypeiafsnit"/>
    <w:rsid w:val="001C32D7"/>
  </w:style>
  <w:style w:type="character" w:customStyle="1" w:styleId="tocnumber">
    <w:name w:val="tocnumber"/>
    <w:basedOn w:val="Standardskrifttypeiafsnit"/>
    <w:rsid w:val="001C32D7"/>
  </w:style>
  <w:style w:type="character" w:customStyle="1" w:styleId="toctext">
    <w:name w:val="toctext"/>
    <w:basedOn w:val="Standardskrifttypeiafsnit"/>
    <w:rsid w:val="001C32D7"/>
  </w:style>
  <w:style w:type="character" w:customStyle="1" w:styleId="editsection">
    <w:name w:val="editsection"/>
    <w:basedOn w:val="Standardskrifttypeiafsnit"/>
    <w:rsid w:val="001C32D7"/>
  </w:style>
  <w:style w:type="character" w:customStyle="1" w:styleId="mw-headline">
    <w:name w:val="mw-headline"/>
    <w:basedOn w:val="Standardskrifttypeiafsnit"/>
    <w:rsid w:val="001C32D7"/>
  </w:style>
  <w:style w:type="character" w:customStyle="1" w:styleId="texhtml">
    <w:name w:val="texhtml"/>
    <w:basedOn w:val="Standardskrifttypeiafsnit"/>
    <w:rsid w:val="00465738"/>
  </w:style>
  <w:style w:type="paragraph" w:styleId="Markeringsbobletekst">
    <w:name w:val="Balloon Text"/>
    <w:basedOn w:val="Normal"/>
    <w:link w:val="MarkeringsbobletekstTegn"/>
    <w:rsid w:val="006C542B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el-Gitter">
    <w:name w:val="Table Grid"/>
    <w:basedOn w:val="Tabel-Normal"/>
    <w:uiPriority w:val="59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F4172B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542EA"/>
    <w:rPr>
      <w:rFonts w:ascii="Garamond" w:hAnsi="Garamond"/>
      <w:b/>
      <w:caps/>
      <w:spacing w:val="20"/>
      <w:kern w:val="16"/>
      <w:sz w:val="18"/>
      <w:szCs w:val="18"/>
      <w:lang w:val="en-US" w:eastAsia="en-US" w:bidi="da-DK"/>
    </w:rPr>
  </w:style>
  <w:style w:type="paragraph" w:styleId="FormateretHTML">
    <w:name w:val="HTML Preformatted"/>
    <w:basedOn w:val="Normal"/>
    <w:link w:val="FormateretHTMLTegn"/>
    <w:uiPriority w:val="99"/>
    <w:unhideWhenUsed/>
    <w:rsid w:val="001542EA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onospaced" w:eastAsiaTheme="minorEastAsia" w:hAnsi="Monospaced" w:cs="Courier New"/>
      <w:color w:val="000000"/>
      <w:sz w:val="20"/>
      <w:szCs w:val="20"/>
      <w:lang w:val="da-DK" w:eastAsia="da-DK" w:bidi="ar-SA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1542EA"/>
    <w:rPr>
      <w:rFonts w:ascii="Monospaced" w:eastAsiaTheme="minorEastAsia" w:hAnsi="Monospaced" w:cs="Courier New"/>
      <w:color w:val="000000"/>
      <w:shd w:val="clear" w:color="auto" w:fill="FFFFFF"/>
    </w:rPr>
  </w:style>
  <w:style w:type="character" w:customStyle="1" w:styleId="line-number1">
    <w:name w:val="line-number1"/>
    <w:basedOn w:val="Standardskrifttypeiafsnit"/>
    <w:rsid w:val="001542EA"/>
    <w:rPr>
      <w:shd w:val="clear" w:color="auto" w:fill="E9E8E2"/>
    </w:rPr>
  </w:style>
  <w:style w:type="character" w:customStyle="1" w:styleId="keyword-directive1">
    <w:name w:val="keyword-directive1"/>
    <w:basedOn w:val="Standardskrifttypeiafsnit"/>
    <w:rsid w:val="001542EA"/>
    <w:rPr>
      <w:color w:val="0000E6"/>
    </w:rPr>
  </w:style>
  <w:style w:type="character" w:customStyle="1" w:styleId="comment1">
    <w:name w:val="comment1"/>
    <w:basedOn w:val="Standardskrifttypeiafsnit"/>
    <w:rsid w:val="001542EA"/>
    <w:rPr>
      <w:color w:val="969696"/>
    </w:rPr>
  </w:style>
  <w:style w:type="character" w:customStyle="1" w:styleId="st01">
    <w:name w:val="st01"/>
    <w:basedOn w:val="Standardskrifttypeiafsnit"/>
    <w:rsid w:val="001542EA"/>
    <w:rPr>
      <w:rFonts w:ascii="Monospaced" w:hAnsi="Monospaced" w:hint="default"/>
      <w:b/>
      <w:bCs/>
      <w:color w:val="969696"/>
    </w:rPr>
  </w:style>
  <w:style w:type="character" w:customStyle="1" w:styleId="character1">
    <w:name w:val="character1"/>
    <w:basedOn w:val="Standardskrifttypeiafsnit"/>
    <w:rsid w:val="001542EA"/>
    <w:rPr>
      <w:color w:val="CE7B00"/>
    </w:rPr>
  </w:style>
  <w:style w:type="character" w:customStyle="1" w:styleId="Overskrift3Tegn">
    <w:name w:val="Overskrift 3 Tegn"/>
    <w:basedOn w:val="Standardskrifttypeiafsnit"/>
    <w:link w:val="Overskrift3"/>
    <w:rsid w:val="000640F6"/>
    <w:rPr>
      <w:rFonts w:ascii="Garamond" w:hAnsi="Garamond"/>
      <w:caps/>
      <w:kern w:val="20"/>
      <w:lang w:val="en-US" w:eastAsia="en-US" w:bidi="da-DK"/>
    </w:rPr>
  </w:style>
  <w:style w:type="character" w:customStyle="1" w:styleId="sgml-declaration1">
    <w:name w:val="sgml-declaration1"/>
    <w:basedOn w:val="Standardskrifttypeiafsnit"/>
    <w:rsid w:val="00774ED7"/>
    <w:rPr>
      <w:color w:val="628FB5"/>
    </w:rPr>
  </w:style>
  <w:style w:type="character" w:customStyle="1" w:styleId="tag1">
    <w:name w:val="tag1"/>
    <w:basedOn w:val="Standardskrifttypeiafsnit"/>
    <w:rsid w:val="00774ED7"/>
    <w:rPr>
      <w:color w:val="0000E6"/>
    </w:rPr>
  </w:style>
  <w:style w:type="character" w:customStyle="1" w:styleId="argument1">
    <w:name w:val="argument1"/>
    <w:basedOn w:val="Standardskrifttypeiafsnit"/>
    <w:rsid w:val="00774ED7"/>
    <w:rPr>
      <w:color w:val="009900"/>
    </w:rPr>
  </w:style>
  <w:style w:type="character" w:customStyle="1" w:styleId="value1">
    <w:name w:val="value1"/>
    <w:basedOn w:val="Standardskrifttypeiafsnit"/>
    <w:rsid w:val="00774ED7"/>
    <w:rPr>
      <w:color w:val="CE7B00"/>
    </w:rPr>
  </w:style>
  <w:style w:type="character" w:customStyle="1" w:styleId="st11">
    <w:name w:val="st11"/>
    <w:basedOn w:val="Standardskrifttypeiafsnit"/>
    <w:rsid w:val="00460015"/>
    <w:rPr>
      <w:rFonts w:ascii="Monospaced" w:hAnsi="Monospaced" w:hint="default"/>
      <w:b/>
      <w:bCs/>
      <w:color w:val="CE7B00"/>
    </w:rPr>
  </w:style>
  <w:style w:type="character" w:customStyle="1" w:styleId="sql-keyword1">
    <w:name w:val="sql-keyword1"/>
    <w:basedOn w:val="Standardskrifttypeiafsnit"/>
    <w:rsid w:val="00710C88"/>
    <w:rPr>
      <w:color w:val="0000E6"/>
    </w:rPr>
  </w:style>
  <w:style w:type="character" w:customStyle="1" w:styleId="sql-identifier1">
    <w:name w:val="sql-identifier1"/>
    <w:basedOn w:val="Standardskrifttypeiafsnit"/>
    <w:rsid w:val="00710C88"/>
    <w:rPr>
      <w:color w:val="009900"/>
    </w:rPr>
  </w:style>
  <w:style w:type="character" w:customStyle="1" w:styleId="sql-block-comment1">
    <w:name w:val="sql-block-comment1"/>
    <w:basedOn w:val="Standardskrifttypeiafsnit"/>
    <w:rsid w:val="00710C88"/>
    <w:rPr>
      <w:color w:val="969696"/>
    </w:rPr>
  </w:style>
  <w:style w:type="character" w:customStyle="1" w:styleId="sql-string-literal1">
    <w:name w:val="sql-string-literal1"/>
    <w:basedOn w:val="Standardskrifttypeiafsnit"/>
    <w:rsid w:val="00710C88"/>
    <w:rPr>
      <w:color w:val="CE7B00"/>
    </w:rPr>
  </w:style>
  <w:style w:type="character" w:customStyle="1" w:styleId="xml-value1">
    <w:name w:val="xml-value1"/>
    <w:basedOn w:val="Standardskrifttypeiafsnit"/>
    <w:rsid w:val="008B1D8C"/>
    <w:rPr>
      <w:color w:val="CE7B00"/>
    </w:rPr>
  </w:style>
  <w:style w:type="character" w:customStyle="1" w:styleId="xml-tag1">
    <w:name w:val="xml-tag1"/>
    <w:basedOn w:val="Standardskrifttypeiafsnit"/>
    <w:rsid w:val="008B1D8C"/>
    <w:rPr>
      <w:color w:val="0000E6"/>
    </w:rPr>
  </w:style>
  <w:style w:type="character" w:customStyle="1" w:styleId="xml-attribute1">
    <w:name w:val="xml-attribute1"/>
    <w:basedOn w:val="Standardskrifttypeiafsnit"/>
    <w:rsid w:val="008B1D8C"/>
    <w:rPr>
      <w:color w:val="009900"/>
    </w:rPr>
  </w:style>
  <w:style w:type="character" w:customStyle="1" w:styleId="xml-comment1">
    <w:name w:val="xml-comment1"/>
    <w:basedOn w:val="Standardskrifttypeiafsnit"/>
    <w:rsid w:val="008B1D8C"/>
    <w:rPr>
      <w:color w:val="969696"/>
    </w:rPr>
  </w:style>
  <w:style w:type="table" w:styleId="Tabel-3D-effekter1">
    <w:name w:val="Table 3D effects 1"/>
    <w:basedOn w:val="Tabel-Normal"/>
    <w:rsid w:val="00484E4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rsid w:val="00484E4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rsid w:val="00484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1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GoogleCode\bari\OOM\Project\Doc\Drawings\Use%20case.jpg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file:///C:\GoogleCode\bari\OOM\Project\Doc\Drawings\Use%20case%20Administrator.jp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GoogleCode\bari\OOM\Project\Doc\Drawings\Design%20entity%20class%20diagram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GoogleCode\bari\OOM\Project\Doc\Drawings\Best%20case%20scenario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hibernate.org/" TargetMode="External"/><Relationship Id="rId1" Type="http://schemas.openxmlformats.org/officeDocument/2006/relationships/hyperlink" Target="http://www.magicdraw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DCEB6-C101-49F5-BD40-010222C0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</Template>
  <TotalTime>102</TotalTime>
  <Pages>1</Pages>
  <Words>4544</Words>
  <Characters>27719</Characters>
  <Application>Microsoft Office Word</Application>
  <DocSecurity>0</DocSecurity>
  <Lines>230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Schrøder Hansen</dc:creator>
  <cp:lastModifiedBy>Jan Schrøder Hansen</cp:lastModifiedBy>
  <cp:revision>13</cp:revision>
  <cp:lastPrinted>2011-05-07T13:53:00Z</cp:lastPrinted>
  <dcterms:created xsi:type="dcterms:W3CDTF">2011-05-14T09:26:00Z</dcterms:created>
  <dcterms:modified xsi:type="dcterms:W3CDTF">2011-05-14T12:48:00Z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
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161973" w:rsidP="00573AFF">
      <w:pPr>
        <w:pStyle w:val="TitleCover"/>
        <w:rPr>
          <w:sz w:val="56"/>
          <w:szCs w:val="56"/>
        </w:rPr>
      </w:pPr>
      <w:r w:rsidRPr="00161973">
        <w:rPr>
          <w:sz w:val="56"/>
          <w:szCs w:val="56"/>
        </w:rPr>
        <w:t>WEB OG SERVERPROGRAMMERING</w:t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2009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AF14DA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AF14DA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AF14DA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13496B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13496B">
          <w:pPr>
            <w:jc w:val="center"/>
            <w:rPr>
              <w:lang w:val="da-DK" w:bidi="ar-SA"/>
            </w:rPr>
          </w:pPr>
        </w:p>
        <w:p w:rsidR="0013496B" w:rsidRDefault="00AF14DA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4348289" w:history="1">
            <w:r w:rsidR="0013496B" w:rsidRPr="00942947">
              <w:rPr>
                <w:rStyle w:val="Hyperlink"/>
                <w:noProof/>
                <w:lang w:val="da-DK"/>
              </w:rPr>
              <w:t>1.</w:t>
            </w:r>
            <w:r w:rsidR="0013496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13496B" w:rsidRPr="00942947">
              <w:rPr>
                <w:rStyle w:val="Hyperlink"/>
                <w:noProof/>
                <w:lang w:val="da-DK"/>
              </w:rPr>
              <w:t>Indledning</w:t>
            </w:r>
            <w:r w:rsidR="0013496B">
              <w:rPr>
                <w:noProof/>
                <w:webHidden/>
              </w:rPr>
              <w:tab/>
            </w:r>
            <w:r w:rsidR="0013496B">
              <w:rPr>
                <w:noProof/>
                <w:webHidden/>
              </w:rPr>
              <w:fldChar w:fldCharType="begin"/>
            </w:r>
            <w:r w:rsidR="0013496B">
              <w:rPr>
                <w:noProof/>
                <w:webHidden/>
              </w:rPr>
              <w:instrText xml:space="preserve"> PAGEREF _Toc294348289 \h </w:instrText>
            </w:r>
            <w:r w:rsidR="0013496B">
              <w:rPr>
                <w:noProof/>
                <w:webHidden/>
              </w:rPr>
            </w:r>
            <w:r w:rsidR="0013496B">
              <w:rPr>
                <w:noProof/>
                <w:webHidden/>
              </w:rPr>
              <w:fldChar w:fldCharType="separate"/>
            </w:r>
            <w:r w:rsidR="0013496B">
              <w:rPr>
                <w:noProof/>
                <w:webHidden/>
              </w:rPr>
              <w:t>3</w:t>
            </w:r>
            <w:r w:rsidR="0013496B"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0" w:history="1">
            <w:r w:rsidRPr="00942947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1" w:history="1">
            <w:r w:rsidRPr="00942947">
              <w:rPr>
                <w:rStyle w:val="Hyperlink"/>
                <w:noProof/>
                <w:lang w:val="da-D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Afgrænsing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2" w:history="1">
            <w:r w:rsidRPr="00942947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Lidt om WICKET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3" w:history="1">
            <w:r w:rsidRPr="00942947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4" w:history="1">
            <w:r w:rsidRPr="00942947">
              <w:rPr>
                <w:rStyle w:val="Hyperlink"/>
                <w:noProof/>
                <w:lang w:val="da-DK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Designklassediagram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5" w:history="1">
            <w:r w:rsidRPr="00942947">
              <w:rPr>
                <w:rStyle w:val="Hyperlink"/>
                <w:noProof/>
                <w:lang w:val="da-DK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Indeling af kode i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6" w:history="1">
            <w:r w:rsidRPr="00942947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Programmering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7" w:history="1">
            <w:r w:rsidRPr="00942947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Sikkerhed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8" w:history="1">
            <w:r w:rsidRPr="00942947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299" w:history="1">
            <w:r w:rsidRPr="00942947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300" w:history="1">
            <w:r w:rsidRPr="00942947">
              <w:rPr>
                <w:rStyle w:val="Hyperlink"/>
                <w:noProof/>
                <w:lang w:val="da-D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301" w:history="1">
            <w:r w:rsidRPr="00942947">
              <w:rPr>
                <w:rStyle w:val="Hyperlink"/>
                <w:noProof/>
                <w:lang w:val="da-DK"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Fejlsituationer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302" w:history="1">
            <w:r w:rsidRPr="00942947">
              <w:rPr>
                <w:rStyle w:val="Hyperlink"/>
                <w:noProof/>
                <w:lang w:val="da-DK"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3" w:history="1">
            <w:r w:rsidRPr="00942947">
              <w:rPr>
                <w:rStyle w:val="Hyperlink"/>
                <w:noProof/>
                <w:lang w:val="da-DK"/>
              </w:rPr>
              <w:t>9.2.1.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Pakke dk.jsh.itdiplom.wsp.bari.wicket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4" w:history="1">
            <w:r w:rsidRPr="00942947">
              <w:rPr>
                <w:rStyle w:val="Hyperlink"/>
                <w:noProof/>
                <w:lang w:val="da-DK" w:eastAsia="da-DK"/>
              </w:rPr>
              <w:t>9.2.2.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Pakke dk.jsh.itdiplom.wsp.bari.bussiness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5" w:history="1">
            <w:r w:rsidRPr="00942947">
              <w:rPr>
                <w:rStyle w:val="Hyperlink"/>
                <w:noProof/>
                <w:lang w:val="da-DK" w:eastAsia="da-DK"/>
              </w:rPr>
              <w:t>9.2.3.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Pakke dk.jsh.itdiplom.wsp.bari.domain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6" w:history="1">
            <w:r w:rsidRPr="00942947">
              <w:rPr>
                <w:rStyle w:val="Hyperlink"/>
                <w:noProof/>
                <w:lang w:val="da-DK" w:eastAsia="da-DK"/>
              </w:rPr>
              <w:t>9.2.4.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Pakke dk.jsh.itdiplom.wsp.bari.util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7" w:history="1">
            <w:r w:rsidRPr="00942947">
              <w:rPr>
                <w:rStyle w:val="Hyperlink"/>
                <w:noProof/>
                <w:lang w:val="da-DK" w:eastAsia="da-DK"/>
              </w:rPr>
              <w:t>9.2.5.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Pakke dk.jsh.itdiplom.wsp.bari.wicket.test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8" w:history="1">
            <w:r w:rsidRPr="00942947">
              <w:rPr>
                <w:rStyle w:val="Hyperlink"/>
                <w:noProof/>
                <w:lang w:val="da-DK" w:eastAsia="da-DK"/>
              </w:rPr>
              <w:t>9.3.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SQL til dannelse af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09" w:history="1">
            <w:r w:rsidRPr="00942947">
              <w:rPr>
                <w:rStyle w:val="Hyperlink"/>
                <w:noProof/>
                <w:lang w:val="da-DK" w:eastAsia="da-DK"/>
              </w:rPr>
              <w:t>9.4.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Konfigutationsfiler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4348310" w:history="1">
            <w:r w:rsidRPr="00942947">
              <w:rPr>
                <w:rStyle w:val="Hyperlink"/>
                <w:noProof/>
                <w:lang w:val="da-DK" w:eastAsia="da-DK"/>
              </w:rPr>
              <w:t>9.5.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 w:eastAsia="da-DK"/>
              </w:rPr>
              <w:t>Ant target til generering af databaseskema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311" w:history="1">
            <w:r w:rsidRPr="00942947">
              <w:rPr>
                <w:rStyle w:val="Hyperlink"/>
                <w:noProof/>
                <w:lang w:val="da-DK"/>
              </w:rPr>
              <w:t>9.6.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Eksempler på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96B" w:rsidRDefault="0013496B" w:rsidP="0013496B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4348312" w:history="1">
            <w:r w:rsidRPr="00942947">
              <w:rPr>
                <w:rStyle w:val="Hyperlink"/>
                <w:noProof/>
                <w:lang w:val="da-DK"/>
              </w:rPr>
              <w:t>9.7.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42947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AF14DA" w:rsidP="0013496B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13496B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4348289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>Faget har taget udgangspunkt i bogen</w:t>
      </w:r>
      <w:r>
        <w:rPr>
          <w:lang w:val="da-DK"/>
        </w:rPr>
        <w:t xml:space="preserve"> </w:t>
      </w:r>
      <w:r w:rsidR="00161973">
        <w:rPr>
          <w:lang w:val="da-DK"/>
        </w:rPr>
        <w:t>Webprogrammering med JSP</w:t>
      </w:r>
      <w:r>
        <w:rPr>
          <w:lang w:val="da-DK"/>
        </w:rPr>
        <w:t xml:space="preserve"> </w:t>
      </w:r>
      <w:r w:rsidR="00F85A92">
        <w:rPr>
          <w:lang w:val="da-DK"/>
        </w:rPr>
        <w:t>af Jacob</w:t>
      </w:r>
      <w:r w:rsidR="00161973">
        <w:rPr>
          <w:lang w:val="da-DK"/>
        </w:rPr>
        <w:t xml:space="preserve"> Nordfalk, som også er underviser i faget</w:t>
      </w:r>
      <w:r w:rsidR="008C10A8">
        <w:rPr>
          <w:lang w:val="da-DK"/>
        </w:rPr>
        <w:t>.</w:t>
      </w:r>
      <w:r w:rsidR="00161973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94348290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0574EF" w:rsidRDefault="000574EF" w:rsidP="000574EF">
      <w:pPr>
        <w:pStyle w:val="Brdtekst"/>
        <w:rPr>
          <w:lang w:val="da-DK"/>
        </w:rPr>
      </w:pPr>
      <w:r>
        <w:rPr>
          <w:lang w:val="da-DK"/>
        </w:rPr>
        <w:t>Et andet mål med opgaven er at afprøve web</w:t>
      </w:r>
      <w:r w:rsidR="00E20CD0">
        <w:rPr>
          <w:lang w:val="da-DK"/>
        </w:rPr>
        <w:t>-</w:t>
      </w:r>
      <w:r>
        <w:rPr>
          <w:lang w:val="da-DK"/>
        </w:rPr>
        <w:t>frameworket Wicket</w:t>
      </w:r>
      <w:r>
        <w:rPr>
          <w:rStyle w:val="Fodnotehenvisning"/>
          <w:lang w:val="da-DK"/>
        </w:rPr>
        <w:footnoteReference w:id="2"/>
      </w:r>
      <w:r>
        <w:rPr>
          <w:lang w:val="da-DK"/>
        </w:rPr>
        <w:t>. Jeg har taget udgangspunkt i bogen Wicket in Action</w:t>
      </w:r>
      <w:r>
        <w:rPr>
          <w:rStyle w:val="Fodnotehenvisning"/>
          <w:lang w:val="da-DK"/>
        </w:rPr>
        <w:footnoteReference w:id="3"/>
      </w:r>
      <w:r>
        <w:rPr>
          <w:lang w:val="da-DK"/>
        </w:rPr>
        <w:t xml:space="preserve"> af Martijn Dashorst og Eelco Hillenius.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Pr="00E50963" w:rsidRDefault="0045605D" w:rsidP="000574EF">
      <w:pPr>
        <w:pStyle w:val="Brdtekst"/>
        <w:rPr>
          <w:lang w:val="da-DK"/>
        </w:rPr>
      </w:pPr>
    </w:p>
    <w:p w:rsidR="00DC67AA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7" w:name="_Toc229650064"/>
      <w:bookmarkStart w:id="8" w:name="_Toc230252496"/>
      <w:bookmarkStart w:id="9" w:name="_Toc294348291"/>
      <w:r w:rsidRPr="00E146CD">
        <w:rPr>
          <w:lang w:val="da-DK"/>
        </w:rPr>
        <w:t>A</w:t>
      </w:r>
      <w:r w:rsidR="00CE4938" w:rsidRPr="00E146CD">
        <w:rPr>
          <w:lang w:val="da-DK"/>
        </w:rPr>
        <w:t>fgrænsing</w:t>
      </w:r>
      <w:bookmarkEnd w:id="7"/>
      <w:bookmarkEnd w:id="8"/>
      <w:bookmarkEnd w:id="9"/>
    </w:p>
    <w:p w:rsidR="00310CC9" w:rsidRDefault="00B2496C" w:rsidP="00B2496C">
      <w:pPr>
        <w:pStyle w:val="Brdtekst"/>
        <w:rPr>
          <w:lang w:val="da-DK"/>
        </w:rPr>
      </w:pPr>
      <w:r>
        <w:rPr>
          <w:lang w:val="da-DK"/>
        </w:rPr>
        <w:t>For at afgrænse opgaven har jeg valgt</w:t>
      </w:r>
      <w:r w:rsidR="00310CC9">
        <w:rPr>
          <w:lang w:val="da-DK"/>
        </w:rPr>
        <w:t>,</w:t>
      </w:r>
      <w:r>
        <w:rPr>
          <w:lang w:val="da-DK"/>
        </w:rPr>
        <w:t xml:space="preserve"> at se bort fra login, brugerroller</w:t>
      </w:r>
      <w:r w:rsidR="00310CC9">
        <w:rPr>
          <w:lang w:val="da-DK"/>
        </w:rPr>
        <w:t xml:space="preserve"> og fil</w:t>
      </w:r>
      <w:r w:rsidR="00E20CD0">
        <w:rPr>
          <w:lang w:val="da-DK"/>
        </w:rPr>
        <w:t xml:space="preserve"> </w:t>
      </w:r>
      <w:r w:rsidR="00310CC9">
        <w:rPr>
          <w:lang w:val="da-DK"/>
        </w:rPr>
        <w:t>upload</w:t>
      </w:r>
      <w:r w:rsidR="008F76D3">
        <w:rPr>
          <w:lang w:val="da-DK"/>
        </w:rPr>
        <w:t>s</w:t>
      </w:r>
      <w:r w:rsidR="00310CC9">
        <w:rPr>
          <w:lang w:val="da-DK"/>
        </w:rPr>
        <w:t>. Det</w:t>
      </w:r>
      <w:r w:rsidR="00160FC9">
        <w:rPr>
          <w:lang w:val="da-DK"/>
        </w:rPr>
        <w:t xml:space="preserve"> fremgår også af</w:t>
      </w:r>
      <w:r w:rsidR="00946B18">
        <w:rPr>
          <w:lang w:val="da-DK"/>
        </w:rPr>
        <w:t xml:space="preserve"> mit designklassediagram, se</w:t>
      </w:r>
      <w:r w:rsidR="00160FC9">
        <w:rPr>
          <w:lang w:val="da-DK"/>
        </w:rPr>
        <w:t xml:space="preserve"> </w:t>
      </w:r>
      <w:hyperlink w:anchor="_Designklasse_diagram" w:history="1">
        <w:r w:rsidR="00160FC9" w:rsidRPr="00160FC9">
          <w:rPr>
            <w:rStyle w:val="Hyperlink"/>
            <w:lang w:val="da-DK"/>
          </w:rPr>
          <w:t>Designklassediagram</w:t>
        </w:r>
      </w:hyperlink>
      <w:r w:rsidR="00946B18" w:rsidRPr="00946B18">
        <w:rPr>
          <w:lang w:val="da-DK"/>
        </w:rPr>
        <w:t>,</w:t>
      </w:r>
      <w:r w:rsidR="00160FC9">
        <w:rPr>
          <w:lang w:val="da-DK"/>
        </w:rPr>
        <w:t xml:space="preserve"> hvilke klasser som er implementeret.</w:t>
      </w:r>
      <w:r w:rsidR="00F85A92">
        <w:rPr>
          <w:lang w:val="da-DK"/>
        </w:rPr>
        <w:t xml:space="preserve"> </w:t>
      </w:r>
    </w:p>
    <w:p w:rsidR="00B2496C" w:rsidRDefault="00F85A92" w:rsidP="00B2496C">
      <w:pPr>
        <w:pStyle w:val="Brdtekst"/>
        <w:rPr>
          <w:lang w:val="da-DK"/>
        </w:rPr>
      </w:pPr>
      <w:r>
        <w:rPr>
          <w:lang w:val="da-DK"/>
        </w:rPr>
        <w:t xml:space="preserve">Strenge og dato/tid formater er </w:t>
      </w:r>
      <w:r w:rsidR="00310CC9">
        <w:rPr>
          <w:lang w:val="da-DK"/>
        </w:rPr>
        <w:t>skrevet direkte i koden, så hvis programmet skal benyttes på andre sprog en</w:t>
      </w:r>
      <w:r w:rsidR="008F76D3">
        <w:rPr>
          <w:lang w:val="da-DK"/>
        </w:rPr>
        <w:t>d</w:t>
      </w:r>
      <w:r w:rsidR="00310CC9">
        <w:rPr>
          <w:lang w:val="da-DK"/>
        </w:rPr>
        <w:t xml:space="preserve"> dansk, skal alle strenge og dato/tid formater m.m.,</w:t>
      </w:r>
      <w:r>
        <w:rPr>
          <w:lang w:val="da-DK"/>
        </w:rPr>
        <w:t xml:space="preserve"> </w:t>
      </w:r>
      <w:r w:rsidR="00310CC9">
        <w:rPr>
          <w:lang w:val="da-DK"/>
        </w:rPr>
        <w:t>flyttes ud i nogle ressource filer.</w:t>
      </w:r>
    </w:p>
    <w:p w:rsidR="00310CC9" w:rsidRPr="00B2496C" w:rsidRDefault="00310CC9" w:rsidP="00B2496C">
      <w:pPr>
        <w:pStyle w:val="Brdtekst"/>
        <w:rPr>
          <w:lang w:val="da-DK"/>
        </w:rPr>
      </w:pPr>
      <w:r>
        <w:rPr>
          <w:lang w:val="da-DK"/>
        </w:rPr>
        <w:t>Løsningen er heller ikke dækket ind med hensyn til unit test</w:t>
      </w:r>
      <w:r w:rsidR="00000BD3">
        <w:rPr>
          <w:lang w:val="da-DK"/>
        </w:rPr>
        <w:t>s</w:t>
      </w:r>
      <w:r>
        <w:rPr>
          <w:lang w:val="da-DK"/>
        </w:rPr>
        <w:t>. Der er dog lavet en enkelt unit test</w:t>
      </w:r>
      <w:r w:rsidR="00E439DB">
        <w:rPr>
          <w:lang w:val="da-DK"/>
        </w:rPr>
        <w:t>,</w:t>
      </w:r>
      <w:r>
        <w:rPr>
          <w:lang w:val="da-DK"/>
        </w:rPr>
        <w:t xml:space="preserve"> for at demonstrere at Wicket er forberedt til unit test</w:t>
      </w:r>
      <w:r w:rsidR="00000BD3">
        <w:rPr>
          <w:lang w:val="da-DK"/>
        </w:rPr>
        <w:t>s</w:t>
      </w:r>
      <w:r>
        <w:rPr>
          <w:lang w:val="da-DK"/>
        </w:rPr>
        <w:t xml:space="preserve">. </w:t>
      </w:r>
    </w:p>
    <w:p w:rsidR="00FA7694" w:rsidRDefault="00FA7694">
      <w:pPr>
        <w:rPr>
          <w:lang w:val="da-DK"/>
        </w:rPr>
      </w:pPr>
      <w:r>
        <w:rPr>
          <w:lang w:val="da-DK"/>
        </w:rPr>
        <w:br w:type="page"/>
      </w:r>
    </w:p>
    <w:p w:rsidR="00293E70" w:rsidRDefault="00293E70" w:rsidP="00293E70">
      <w:pPr>
        <w:pStyle w:val="Overskrift1"/>
        <w:numPr>
          <w:ilvl w:val="0"/>
          <w:numId w:val="16"/>
        </w:numPr>
        <w:rPr>
          <w:lang w:val="da-DK"/>
        </w:rPr>
      </w:pPr>
      <w:bookmarkStart w:id="10" w:name="_Toc294348292"/>
      <w:r>
        <w:rPr>
          <w:lang w:val="da-DK"/>
        </w:rPr>
        <w:lastRenderedPageBreak/>
        <w:t>Lidt om WICKET</w:t>
      </w:r>
      <w:bookmarkEnd w:id="10"/>
    </w:p>
    <w:p w:rsidR="00293E70" w:rsidRDefault="00293E70" w:rsidP="00293E70">
      <w:pPr>
        <w:pStyle w:val="Brdtekst"/>
        <w:rPr>
          <w:lang w:val="da-DK"/>
        </w:rPr>
      </w:pPr>
      <w:r>
        <w:rPr>
          <w:lang w:val="da-DK"/>
        </w:rPr>
        <w:t>På Wickets hjemmeside kan man læse om de mål</w:t>
      </w:r>
      <w:r w:rsidR="00946B18">
        <w:rPr>
          <w:lang w:val="da-DK"/>
        </w:rPr>
        <w:t>,</w:t>
      </w:r>
      <w:r>
        <w:rPr>
          <w:lang w:val="da-DK"/>
        </w:rPr>
        <w:t xml:space="preserve"> udviklerne har haft med Wicket</w:t>
      </w:r>
      <w:r>
        <w:rPr>
          <w:rStyle w:val="Fodnotehenvisning"/>
          <w:lang w:val="da-DK"/>
        </w:rPr>
        <w:footnoteReference w:id="4"/>
      </w:r>
      <w:r>
        <w:rPr>
          <w:lang w:val="da-DK"/>
        </w:rPr>
        <w:t>. Jeg vil her komme ind på de punkter</w:t>
      </w:r>
      <w:r w:rsidR="00B86F4A">
        <w:rPr>
          <w:lang w:val="da-DK"/>
        </w:rPr>
        <w:t>,</w:t>
      </w:r>
      <w:r>
        <w:rPr>
          <w:lang w:val="da-DK"/>
        </w:rPr>
        <w:t xml:space="preserve"> jeg selv som udvikler lægger vægt på.</w:t>
      </w:r>
    </w:p>
    <w:p w:rsidR="003B3C65" w:rsidRDefault="00293E70" w:rsidP="00293E70">
      <w:pPr>
        <w:pStyle w:val="Brdtekst"/>
        <w:rPr>
          <w:lang w:val="da-DK"/>
        </w:rPr>
      </w:pPr>
      <w:r>
        <w:rPr>
          <w:lang w:val="da-DK"/>
        </w:rPr>
        <w:t>Som udvikler har jeg arbejdet med Struts 1.3</w:t>
      </w:r>
      <w:r w:rsidR="00F33A04">
        <w:rPr>
          <w:lang w:val="da-DK"/>
        </w:rPr>
        <w:t>,</w:t>
      </w:r>
      <w:r>
        <w:rPr>
          <w:lang w:val="da-DK"/>
        </w:rPr>
        <w:t xml:space="preserve"> samt med ASP.NET</w:t>
      </w:r>
      <w:r w:rsidR="003B3C65">
        <w:rPr>
          <w:lang w:val="da-DK"/>
        </w:rPr>
        <w:t>, og en af de problemer som er i disse frameworks, er bl.a. at man blander kode med html.</w:t>
      </w:r>
    </w:p>
    <w:p w:rsidR="003B3C65" w:rsidRDefault="003B3C65" w:rsidP="00293E70">
      <w:pPr>
        <w:pStyle w:val="Brdtekst"/>
        <w:rPr>
          <w:lang w:val="da-DK"/>
        </w:rPr>
      </w:pPr>
      <w:r>
        <w:rPr>
          <w:lang w:val="da-DK"/>
        </w:rPr>
        <w:t>I Struts arbejdes der med java, jsp tags, html tags, javascript i en og samme fil. Det samme gør s</w:t>
      </w:r>
      <w:r w:rsidR="00000BD3">
        <w:rPr>
          <w:lang w:val="da-DK"/>
        </w:rPr>
        <w:t>ig</w:t>
      </w:r>
      <w:r>
        <w:rPr>
          <w:lang w:val="da-DK"/>
        </w:rPr>
        <w:t xml:space="preserve"> også gældende i ASP.NET</w:t>
      </w:r>
      <w:r w:rsidR="00B86F4A">
        <w:rPr>
          <w:lang w:val="da-DK"/>
        </w:rPr>
        <w:t>,</w:t>
      </w:r>
      <w:r>
        <w:rPr>
          <w:lang w:val="da-DK"/>
        </w:rPr>
        <w:t xml:space="preserve"> hvor det så bare er C#</w:t>
      </w:r>
      <w:r w:rsidR="00BD59F2">
        <w:rPr>
          <w:lang w:val="da-DK"/>
        </w:rPr>
        <w:t xml:space="preserve"> kode</w:t>
      </w:r>
      <w:r>
        <w:rPr>
          <w:lang w:val="da-DK"/>
        </w:rPr>
        <w:t>, ASP tags, html tags. Og det giver nogle filer som er svære at overskue</w:t>
      </w:r>
      <w:r w:rsidR="00F33A04">
        <w:rPr>
          <w:lang w:val="da-DK"/>
        </w:rPr>
        <w:t>, svære at genbruge</w:t>
      </w:r>
      <w:r>
        <w:rPr>
          <w:lang w:val="da-DK"/>
        </w:rPr>
        <w:t xml:space="preserve"> og vedligeholde.</w:t>
      </w:r>
    </w:p>
    <w:p w:rsidR="003B3C65" w:rsidRDefault="003B3C65" w:rsidP="00293E70">
      <w:pPr>
        <w:pStyle w:val="Brdtekst"/>
        <w:rPr>
          <w:lang w:val="da-DK"/>
        </w:rPr>
      </w:pPr>
      <w:r>
        <w:rPr>
          <w:lang w:val="da-DK"/>
        </w:rPr>
        <w:t>Helt grundlæggende prøver Wicket</w:t>
      </w:r>
      <w:r w:rsidR="00B86F4A">
        <w:rPr>
          <w:lang w:val="da-DK"/>
        </w:rPr>
        <w:t>,</w:t>
      </w:r>
      <w:r>
        <w:rPr>
          <w:lang w:val="da-DK"/>
        </w:rPr>
        <w:t xml:space="preserve"> at adskille html og kode. Det giver mulighed</w:t>
      </w:r>
      <w:r w:rsidR="00000BD3">
        <w:rPr>
          <w:lang w:val="da-DK"/>
        </w:rPr>
        <w:t xml:space="preserve"> for</w:t>
      </w:r>
      <w:r w:rsidR="00B86F4A">
        <w:rPr>
          <w:lang w:val="da-DK"/>
        </w:rPr>
        <w:t>,</w:t>
      </w:r>
      <w:r>
        <w:rPr>
          <w:lang w:val="da-DK"/>
        </w:rPr>
        <w:t xml:space="preserve"> at det faktisk er muligt at få en html/css specialist</w:t>
      </w:r>
      <w:r w:rsidR="00000BD3">
        <w:rPr>
          <w:lang w:val="da-DK"/>
        </w:rPr>
        <w:t>,</w:t>
      </w:r>
      <w:r>
        <w:rPr>
          <w:lang w:val="da-DK"/>
        </w:rPr>
        <w:t xml:space="preserve"> til </w:t>
      </w:r>
      <w:r w:rsidR="00F33A04">
        <w:rPr>
          <w:lang w:val="da-DK"/>
        </w:rPr>
        <w:t>at lave selve html/css koden. Som</w:t>
      </w:r>
      <w:r>
        <w:rPr>
          <w:lang w:val="da-DK"/>
        </w:rPr>
        <w:t xml:space="preserve"> så kan overtages af en programmør. Det er ikke rigtigt muligt med f.eks struts og ASP.NET</w:t>
      </w:r>
      <w:r w:rsidR="00B86F4A">
        <w:rPr>
          <w:lang w:val="da-DK"/>
        </w:rPr>
        <w:t>,</w:t>
      </w:r>
      <w:r>
        <w:rPr>
          <w:lang w:val="da-DK"/>
        </w:rPr>
        <w:t xml:space="preserve"> da der </w:t>
      </w:r>
      <w:r w:rsidR="00000BD3">
        <w:rPr>
          <w:lang w:val="da-DK"/>
        </w:rPr>
        <w:t xml:space="preserve">er </w:t>
      </w:r>
      <w:r>
        <w:rPr>
          <w:lang w:val="da-DK"/>
        </w:rPr>
        <w:t>så mange specielle tags, som en html specialist ikke kender til</w:t>
      </w:r>
      <w:r w:rsidR="00000BD3">
        <w:rPr>
          <w:lang w:val="da-DK"/>
        </w:rPr>
        <w:t>,</w:t>
      </w:r>
      <w:r w:rsidR="00F33A04">
        <w:rPr>
          <w:lang w:val="da-DK"/>
        </w:rPr>
        <w:t xml:space="preserve"> og som ikke kan hån</w:t>
      </w:r>
      <w:r w:rsidR="00B86F4A">
        <w:rPr>
          <w:lang w:val="da-DK"/>
        </w:rPr>
        <w:t>d</w:t>
      </w:r>
      <w:r w:rsidR="00F33A04">
        <w:rPr>
          <w:lang w:val="da-DK"/>
        </w:rPr>
        <w:t>teres af webdesigners værktøjer.</w:t>
      </w:r>
      <w:r w:rsidR="0010443A">
        <w:rPr>
          <w:lang w:val="da-DK"/>
        </w:rPr>
        <w:t xml:space="preserve"> </w:t>
      </w:r>
    </w:p>
    <w:p w:rsidR="0010443A" w:rsidRDefault="0010443A" w:rsidP="00293E70">
      <w:pPr>
        <w:pStyle w:val="Brdtekst"/>
        <w:rPr>
          <w:lang w:val="da-DK"/>
        </w:rPr>
      </w:pPr>
      <w:r>
        <w:rPr>
          <w:lang w:val="da-DK"/>
        </w:rPr>
        <w:t>Wicket benytter også nogle gamle java dyder som</w:t>
      </w:r>
      <w:r w:rsidR="00000BD3">
        <w:rPr>
          <w:lang w:val="da-DK"/>
        </w:rPr>
        <w:t>,</w:t>
      </w:r>
      <w:r>
        <w:rPr>
          <w:lang w:val="da-DK"/>
        </w:rPr>
        <w:t xml:space="preserve"> en klasse</w:t>
      </w:r>
      <w:r w:rsidR="00946B18">
        <w:rPr>
          <w:lang w:val="da-DK"/>
        </w:rPr>
        <w:t>,</w:t>
      </w:r>
      <w:r w:rsidR="00FA7694">
        <w:rPr>
          <w:lang w:val="da-DK"/>
        </w:rPr>
        <w:t xml:space="preserve"> en java fil. I Wicket</w:t>
      </w:r>
      <w:r>
        <w:rPr>
          <w:lang w:val="da-DK"/>
        </w:rPr>
        <w:t xml:space="preserve"> </w:t>
      </w:r>
      <w:r w:rsidR="00FA7694">
        <w:rPr>
          <w:lang w:val="da-DK"/>
        </w:rPr>
        <w:t>kan</w:t>
      </w:r>
      <w:r>
        <w:rPr>
          <w:lang w:val="da-DK"/>
        </w:rPr>
        <w:t xml:space="preserve"> en Wicket webside, beskrives vha. en html fil</w:t>
      </w:r>
      <w:r w:rsidR="00FA7694">
        <w:rPr>
          <w:lang w:val="da-DK"/>
        </w:rPr>
        <w:t xml:space="preserve"> og</w:t>
      </w:r>
      <w:r>
        <w:rPr>
          <w:lang w:val="da-DK"/>
        </w:rPr>
        <w:t xml:space="preserve"> en java fil</w:t>
      </w:r>
      <w:r w:rsidR="00FA7694">
        <w:rPr>
          <w:lang w:val="da-DK"/>
        </w:rPr>
        <w:t xml:space="preserve">. Begge </w:t>
      </w:r>
      <w:r>
        <w:rPr>
          <w:lang w:val="da-DK"/>
        </w:rPr>
        <w:t>ligger i samme katalog og hedder det samme</w:t>
      </w:r>
      <w:r w:rsidR="00FA7694">
        <w:rPr>
          <w:lang w:val="da-DK"/>
        </w:rPr>
        <w:t>, på nær fil endelsen</w:t>
      </w:r>
      <w:r>
        <w:rPr>
          <w:lang w:val="da-DK"/>
        </w:rPr>
        <w:t xml:space="preserve">. Det eneste </w:t>
      </w:r>
      <w:r w:rsidR="00FA7694">
        <w:rPr>
          <w:lang w:val="da-DK"/>
        </w:rPr>
        <w:t>krav Wicket stiller til</w:t>
      </w:r>
      <w:r>
        <w:rPr>
          <w:lang w:val="da-DK"/>
        </w:rPr>
        <w:t xml:space="preserve"> html filerne er</w:t>
      </w:r>
      <w:r w:rsidR="00000BD3">
        <w:rPr>
          <w:lang w:val="da-DK"/>
        </w:rPr>
        <w:t>,</w:t>
      </w:r>
      <w:r>
        <w:rPr>
          <w:lang w:val="da-DK"/>
        </w:rPr>
        <w:t xml:space="preserve"> at de html elementer der skal være dynamiske</w:t>
      </w:r>
      <w:r w:rsidR="00FA7694">
        <w:rPr>
          <w:lang w:val="da-DK"/>
        </w:rPr>
        <w:t>,</w:t>
      </w:r>
      <w:r>
        <w:rPr>
          <w:lang w:val="da-DK"/>
        </w:rPr>
        <w:t xml:space="preserve"> skal have en entydigt </w:t>
      </w:r>
      <w:r w:rsidR="00000BD3">
        <w:rPr>
          <w:lang w:val="da-DK"/>
        </w:rPr>
        <w:t>W</w:t>
      </w:r>
      <w:r>
        <w:rPr>
          <w:lang w:val="da-DK"/>
        </w:rPr>
        <w:t>icket identifikation.</w:t>
      </w:r>
    </w:p>
    <w:p w:rsidR="00293E70" w:rsidRPr="00293E70" w:rsidRDefault="003B3C65" w:rsidP="00293E70">
      <w:pPr>
        <w:pStyle w:val="Brdtekst"/>
        <w:rPr>
          <w:lang w:val="da-DK"/>
        </w:rPr>
      </w:pPr>
      <w:r>
        <w:rPr>
          <w:lang w:val="da-DK"/>
        </w:rPr>
        <w:t>En anden ting med Wicket er</w:t>
      </w:r>
      <w:r w:rsidR="00000BD3">
        <w:rPr>
          <w:lang w:val="da-DK"/>
        </w:rPr>
        <w:t>,</w:t>
      </w:r>
      <w:r>
        <w:rPr>
          <w:lang w:val="da-DK"/>
        </w:rPr>
        <w:t xml:space="preserve"> at Unit test er tænkt ind i systemet fra starten af. Det er nemt at tage en Wicket side, og teste den vha. JUnit.</w:t>
      </w:r>
      <w:r w:rsidR="00293E70">
        <w:rPr>
          <w:lang w:val="da-DK"/>
        </w:rPr>
        <w:t xml:space="preserve"> </w:t>
      </w:r>
      <w:r w:rsidR="00946B18">
        <w:rPr>
          <w:lang w:val="da-DK"/>
        </w:rPr>
        <w:t xml:space="preserve">Se Bilag </w:t>
      </w:r>
      <w:hyperlink w:anchor="_Eksempler_på_unit" w:history="1">
        <w:r w:rsidR="00946B18" w:rsidRPr="00946B18">
          <w:rPr>
            <w:rStyle w:val="Hyperlink"/>
            <w:lang w:val="da-DK"/>
          </w:rPr>
          <w:t>Eksempler på unit test</w:t>
        </w:r>
      </w:hyperlink>
      <w:r w:rsidR="00946B18">
        <w:rPr>
          <w:lang w:val="da-DK"/>
        </w:rPr>
        <w:t>.</w:t>
      </w:r>
    </w:p>
    <w:p w:rsidR="00FA7694" w:rsidRDefault="00FA7694">
      <w:pPr>
        <w:rPr>
          <w:lang w:val="da-DK"/>
        </w:rPr>
      </w:pPr>
      <w:r>
        <w:rPr>
          <w:lang w:val="da-DK"/>
        </w:rPr>
        <w:br w:type="page"/>
      </w:r>
    </w:p>
    <w:p w:rsidR="00DC67AA" w:rsidRPr="006C542B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29650069"/>
      <w:bookmarkStart w:id="12" w:name="_Toc230252503"/>
      <w:bookmarkStart w:id="13" w:name="_Toc294348293"/>
      <w:r w:rsidRPr="006C542B">
        <w:rPr>
          <w:lang w:val="da-DK"/>
        </w:rPr>
        <w:lastRenderedPageBreak/>
        <w:t>D</w:t>
      </w:r>
      <w:r w:rsidR="00CE4938" w:rsidRPr="006C542B">
        <w:rPr>
          <w:lang w:val="da-DK"/>
        </w:rPr>
        <w:t>esign</w:t>
      </w:r>
      <w:bookmarkEnd w:id="11"/>
      <w:bookmarkEnd w:id="12"/>
      <w:bookmarkEnd w:id="13"/>
    </w:p>
    <w:p w:rsidR="00AB0AF9" w:rsidRDefault="00747F60" w:rsidP="00A942A2">
      <w:pPr>
        <w:ind w:firstLine="360"/>
        <w:rPr>
          <w:lang w:val="da-DK"/>
        </w:rPr>
      </w:pPr>
      <w:r>
        <w:rPr>
          <w:lang w:val="da-DK"/>
        </w:rPr>
        <w:t>Følgende er en kort beskrivelse af designet af BaRI webapplikationen.</w:t>
      </w:r>
      <w:r w:rsidR="00946B18">
        <w:rPr>
          <w:lang w:val="da-DK"/>
        </w:rPr>
        <w:t xml:space="preserve"> </w:t>
      </w:r>
      <w:r w:rsidR="00A942A2">
        <w:rPr>
          <w:lang w:val="da-DK"/>
        </w:rPr>
        <w:t>Startende med et designklassediagram.</w:t>
      </w:r>
    </w:p>
    <w:p w:rsidR="00747F60" w:rsidRDefault="00747F60" w:rsidP="00747F60">
      <w:pPr>
        <w:ind w:left="360"/>
        <w:rPr>
          <w:lang w:val="da-DK"/>
        </w:rPr>
      </w:pPr>
    </w:p>
    <w:p w:rsidR="00AC4515" w:rsidRPr="006C542B" w:rsidRDefault="00AC4515" w:rsidP="00747F60">
      <w:pPr>
        <w:ind w:left="360"/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4" w:name="_Designklasse_diagram"/>
      <w:bookmarkStart w:id="15" w:name="_Toc229650070"/>
      <w:bookmarkStart w:id="16" w:name="_Toc230252504"/>
      <w:bookmarkStart w:id="17" w:name="_Toc294348294"/>
      <w:bookmarkEnd w:id="14"/>
      <w:r w:rsidRPr="006C542B">
        <w:rPr>
          <w:lang w:val="da-DK"/>
        </w:rPr>
        <w:t>D</w:t>
      </w:r>
      <w:r w:rsidR="00CE4938" w:rsidRPr="006C542B">
        <w:rPr>
          <w:lang w:val="da-DK"/>
        </w:rPr>
        <w:t>esignklassediagram</w:t>
      </w:r>
      <w:bookmarkEnd w:id="15"/>
      <w:bookmarkEnd w:id="16"/>
      <w:bookmarkEnd w:id="17"/>
    </w:p>
    <w:p w:rsidR="00890C73" w:rsidRDefault="00116EAF" w:rsidP="00890C73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885" cy="4649470"/>
            <wp:effectExtent l="19050" t="0" r="1965" b="0"/>
            <wp:docPr id="8" name="Domain.jpeg" descr="C:\workspace\Uddannelse\IT Diplom\WSP\Design\Doma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.jpeg"/>
                    <pic:cNvPicPr/>
                  </pic:nvPicPr>
                  <pic:blipFill>
                    <a:blip r:embed="rId8" r:link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88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9" w:rsidRPr="00AB0AF9" w:rsidRDefault="00890C73" w:rsidP="00890C73">
      <w:pPr>
        <w:pStyle w:val="Billedtekst"/>
        <w:rPr>
          <w:lang w:val="da-DK"/>
        </w:rPr>
      </w:pPr>
      <w:r w:rsidRPr="0002738C">
        <w:rPr>
          <w:lang w:val="da-DK"/>
        </w:rPr>
        <w:t xml:space="preserve">Figur </w:t>
      </w:r>
      <w:r w:rsidR="00AF14DA">
        <w:fldChar w:fldCharType="begin"/>
      </w:r>
      <w:r w:rsidR="007D20BF" w:rsidRPr="0002738C">
        <w:rPr>
          <w:lang w:val="da-DK"/>
        </w:rPr>
        <w:instrText xml:space="preserve"> SEQ Figur \* ARABIC </w:instrText>
      </w:r>
      <w:r w:rsidR="00AF14DA">
        <w:fldChar w:fldCharType="separate"/>
      </w:r>
      <w:r w:rsidR="00476075">
        <w:rPr>
          <w:noProof/>
          <w:lang w:val="da-DK"/>
        </w:rPr>
        <w:t>1</w:t>
      </w:r>
      <w:r w:rsidR="00AF14DA">
        <w:fldChar w:fldCharType="end"/>
      </w:r>
      <w:r w:rsidRPr="0002738C">
        <w:rPr>
          <w:lang w:val="da-DK"/>
        </w:rPr>
        <w:t xml:space="preserve"> - Designklassediagram</w:t>
      </w:r>
    </w:p>
    <w:p w:rsidR="00747F60" w:rsidRDefault="00A942A2">
      <w:pPr>
        <w:rPr>
          <w:lang w:val="da-DK"/>
        </w:rPr>
      </w:pPr>
      <w:r>
        <w:rPr>
          <w:lang w:val="da-DK"/>
        </w:rPr>
        <w:tab/>
      </w:r>
      <w:r w:rsidR="00747F60">
        <w:rPr>
          <w:lang w:val="da-DK"/>
        </w:rPr>
        <w:t xml:space="preserve">De hvide klasser er ikke implementeret endnu. BariUser er delvist implementeret, den persisteres dog ikke i databasen. </w:t>
      </w:r>
    </w:p>
    <w:p w:rsidR="00747F60" w:rsidRDefault="00A942A2">
      <w:pPr>
        <w:rPr>
          <w:lang w:val="da-DK"/>
        </w:rPr>
      </w:pPr>
      <w:r>
        <w:rPr>
          <w:lang w:val="da-DK"/>
        </w:rPr>
        <w:tab/>
      </w:r>
      <w:r w:rsidR="00747F60">
        <w:rPr>
          <w:lang w:val="da-DK"/>
        </w:rPr>
        <w:t>De grønne klasser er fuldt implementeret</w:t>
      </w:r>
      <w:r w:rsidR="002F0CD6">
        <w:rPr>
          <w:lang w:val="da-DK"/>
        </w:rPr>
        <w:t>, dvs. at de også persisteres</w:t>
      </w:r>
      <w:r w:rsidR="00747F60">
        <w:rPr>
          <w:lang w:val="da-DK"/>
        </w:rPr>
        <w:t xml:space="preserve">. De gule klasser er implementeret som java enums. </w:t>
      </w:r>
      <w:r w:rsidR="00AC4515">
        <w:rPr>
          <w:lang w:val="da-DK"/>
        </w:rPr>
        <w:t xml:space="preserve">Dvs. at deres værdi bliver persisteret sammen med BariCase. </w:t>
      </w:r>
    </w:p>
    <w:p w:rsidR="00747F60" w:rsidRDefault="00747F60">
      <w:pPr>
        <w:rPr>
          <w:lang w:val="da-DK"/>
        </w:rPr>
      </w:pPr>
    </w:p>
    <w:p w:rsidR="00747F60" w:rsidRDefault="00A942A2">
      <w:pPr>
        <w:rPr>
          <w:lang w:val="da-DK"/>
        </w:rPr>
      </w:pPr>
      <w:r>
        <w:rPr>
          <w:lang w:val="da-DK"/>
        </w:rPr>
        <w:tab/>
      </w:r>
      <w:r w:rsidR="00747F60">
        <w:rPr>
          <w:lang w:val="da-DK"/>
        </w:rPr>
        <w:t>Det er meningen at BaRI skal kunne håndtere forskellige software projekter/produkter, det er derfor</w:t>
      </w:r>
      <w:r>
        <w:rPr>
          <w:lang w:val="da-DK"/>
        </w:rPr>
        <w:t>,</w:t>
      </w:r>
      <w:r w:rsidR="00747F60">
        <w:rPr>
          <w:lang w:val="da-DK"/>
        </w:rPr>
        <w:t xml:space="preserve"> der er en Product klasse og en UserGroup klasse</w:t>
      </w:r>
      <w:r w:rsidR="00000BD3">
        <w:rPr>
          <w:lang w:val="da-DK"/>
        </w:rPr>
        <w:t>,</w:t>
      </w:r>
      <w:r w:rsidR="00747F60">
        <w:rPr>
          <w:lang w:val="da-DK"/>
        </w:rPr>
        <w:t xml:space="preserve"> så man kan knyt</w:t>
      </w:r>
      <w:r w:rsidR="00946B18">
        <w:rPr>
          <w:lang w:val="da-DK"/>
        </w:rPr>
        <w:t>te brugere til de enkelte produk</w:t>
      </w:r>
      <w:r w:rsidR="00747F60">
        <w:rPr>
          <w:lang w:val="da-DK"/>
        </w:rPr>
        <w:t>ter</w:t>
      </w:r>
      <w:r w:rsidR="0078324C">
        <w:rPr>
          <w:lang w:val="da-DK"/>
        </w:rPr>
        <w:t>.</w:t>
      </w:r>
      <w:r w:rsidR="002F0CD6">
        <w:rPr>
          <w:lang w:val="da-DK"/>
        </w:rPr>
        <w:t xml:space="preserve"> De enkelte brugere </w:t>
      </w:r>
      <w:r>
        <w:rPr>
          <w:lang w:val="da-DK"/>
        </w:rPr>
        <w:t>skal også kunne</w:t>
      </w:r>
      <w:r w:rsidR="002F0CD6">
        <w:rPr>
          <w:lang w:val="da-DK"/>
        </w:rPr>
        <w:t xml:space="preserve"> have for</w:t>
      </w:r>
      <w:r w:rsidR="00946B18">
        <w:rPr>
          <w:lang w:val="da-DK"/>
        </w:rPr>
        <w:t>skellige roller, som styres af R</w:t>
      </w:r>
      <w:r w:rsidR="002F0CD6">
        <w:rPr>
          <w:lang w:val="da-DK"/>
        </w:rPr>
        <w:t>ole klassen.</w:t>
      </w:r>
    </w:p>
    <w:p w:rsidR="002F0CD6" w:rsidRDefault="002F0CD6">
      <w:pPr>
        <w:rPr>
          <w:lang w:val="da-DK"/>
        </w:rPr>
      </w:pPr>
    </w:p>
    <w:p w:rsidR="002F0CD6" w:rsidRDefault="00A942A2">
      <w:pPr>
        <w:rPr>
          <w:lang w:val="da-DK"/>
        </w:rPr>
      </w:pPr>
      <w:r>
        <w:rPr>
          <w:lang w:val="da-DK"/>
        </w:rPr>
        <w:tab/>
      </w:r>
      <w:r w:rsidR="002F0CD6">
        <w:rPr>
          <w:lang w:val="da-DK"/>
        </w:rPr>
        <w:t xml:space="preserve">Klassen BariUser og Role kunne evt. håndteres af Webserveren, </w:t>
      </w:r>
      <w:r>
        <w:rPr>
          <w:lang w:val="da-DK"/>
        </w:rPr>
        <w:t xml:space="preserve">der </w:t>
      </w:r>
      <w:r w:rsidR="002F0CD6">
        <w:rPr>
          <w:lang w:val="da-DK"/>
        </w:rPr>
        <w:t>som standard kan tilbyde disse funktioner, enten vha. Webserveres konfiguration</w:t>
      </w:r>
      <w:r>
        <w:rPr>
          <w:lang w:val="da-DK"/>
        </w:rPr>
        <w:t>sfiler</w:t>
      </w:r>
      <w:r w:rsidR="002F0CD6">
        <w:rPr>
          <w:lang w:val="da-DK"/>
        </w:rPr>
        <w:t xml:space="preserve">. </w:t>
      </w:r>
      <w:r>
        <w:rPr>
          <w:lang w:val="da-DK"/>
        </w:rPr>
        <w:t>Webserveren kan også konfigureres</w:t>
      </w:r>
      <w:r w:rsidR="002F0CD6">
        <w:rPr>
          <w:lang w:val="da-DK"/>
        </w:rPr>
        <w:t xml:space="preserve"> </w:t>
      </w:r>
      <w:r>
        <w:rPr>
          <w:lang w:val="da-DK"/>
        </w:rPr>
        <w:t>så den henter brugere og roller fra en database.</w:t>
      </w:r>
    </w:p>
    <w:p w:rsidR="00AC4515" w:rsidRDefault="00AC4515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18" w:name="_Toc229650071"/>
      <w:bookmarkStart w:id="19" w:name="_Toc230252505"/>
      <w:bookmarkStart w:id="20" w:name="_Toc294348295"/>
      <w:r>
        <w:rPr>
          <w:lang w:val="da-DK"/>
        </w:rPr>
        <w:lastRenderedPageBreak/>
        <w:t>I</w:t>
      </w:r>
      <w:r w:rsidR="00CE4938" w:rsidRPr="00CE4938">
        <w:rPr>
          <w:lang w:val="da-DK"/>
        </w:rPr>
        <w:t>ndeling af kode i</w:t>
      </w:r>
      <w:r w:rsidR="00CE4938">
        <w:rPr>
          <w:lang w:val="da-DK"/>
        </w:rPr>
        <w:t xml:space="preserve"> lag</w:t>
      </w:r>
      <w:bookmarkEnd w:id="18"/>
      <w:bookmarkEnd w:id="19"/>
      <w:bookmarkEnd w:id="20"/>
    </w:p>
    <w:p w:rsidR="00CE4938" w:rsidRDefault="0025665D" w:rsidP="00CE4938">
      <w:pPr>
        <w:pStyle w:val="Brdtekst"/>
        <w:rPr>
          <w:lang w:val="da-DK"/>
        </w:rPr>
      </w:pPr>
      <w:r>
        <w:rPr>
          <w:lang w:val="da-DK"/>
        </w:rPr>
        <w:t>Jeg har ind</w:t>
      </w:r>
      <w:r w:rsidR="00BE0AF6">
        <w:rPr>
          <w:lang w:val="da-DK"/>
        </w:rPr>
        <w:t>d</w:t>
      </w:r>
      <w:r>
        <w:rPr>
          <w:lang w:val="da-DK"/>
        </w:rPr>
        <w:t xml:space="preserve">elt </w:t>
      </w:r>
      <w:r w:rsidR="00461DB1">
        <w:rPr>
          <w:lang w:val="da-DK"/>
        </w:rPr>
        <w:t xml:space="preserve">min </w:t>
      </w:r>
      <w:r>
        <w:rPr>
          <w:lang w:val="da-DK"/>
        </w:rPr>
        <w:t xml:space="preserve">kode i 3 </w:t>
      </w:r>
      <w:r w:rsidR="00387374">
        <w:rPr>
          <w:lang w:val="da-DK"/>
        </w:rPr>
        <w:t xml:space="preserve">overordnet </w:t>
      </w:r>
      <w:r>
        <w:rPr>
          <w:lang w:val="da-DK"/>
        </w:rPr>
        <w:t>lag</w:t>
      </w:r>
      <w:r w:rsidR="00BE0AF6">
        <w:rPr>
          <w:lang w:val="da-DK"/>
        </w:rPr>
        <w:t xml:space="preserve">, vha. </w:t>
      </w:r>
      <w:r w:rsidR="00461DB1">
        <w:rPr>
          <w:lang w:val="da-DK"/>
        </w:rPr>
        <w:t>java pakker</w:t>
      </w:r>
      <w:r w:rsidR="00BE0AF6">
        <w:rPr>
          <w:lang w:val="da-DK"/>
        </w:rPr>
        <w:t>, se følgende diagram.</w:t>
      </w:r>
    </w:p>
    <w:p w:rsidR="00A10013" w:rsidRDefault="00461DB1" w:rsidP="00A10013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5274945" cy="3746976"/>
            <wp:effectExtent l="19050" t="0" r="1905" b="0"/>
            <wp:docPr id="1" name="pakkediagram.jpeg" descr="C:\workspace\Uddannelse\IT Diplom\WSP\Design\pakke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jpeg"/>
                    <pic:cNvPicPr/>
                  </pic:nvPicPr>
                  <pic:blipFill>
                    <a:blip r:embed="rId10"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F6" w:rsidRPr="00747F60" w:rsidRDefault="00A10013" w:rsidP="00A10013">
      <w:pPr>
        <w:pStyle w:val="Billedtekst"/>
        <w:rPr>
          <w:lang w:val="da-DK"/>
        </w:rPr>
      </w:pPr>
      <w:r w:rsidRPr="00747F60">
        <w:rPr>
          <w:lang w:val="da-DK"/>
        </w:rPr>
        <w:t xml:space="preserve">Figur </w:t>
      </w:r>
      <w:r w:rsidR="00AF14DA">
        <w:fldChar w:fldCharType="begin"/>
      </w:r>
      <w:r w:rsidR="00557459" w:rsidRPr="00747F60">
        <w:rPr>
          <w:lang w:val="da-DK"/>
        </w:rPr>
        <w:instrText xml:space="preserve"> SEQ Figur \* ARABIC </w:instrText>
      </w:r>
      <w:r w:rsidR="00AF14DA">
        <w:fldChar w:fldCharType="separate"/>
      </w:r>
      <w:r w:rsidR="00476075">
        <w:rPr>
          <w:noProof/>
          <w:lang w:val="da-DK"/>
        </w:rPr>
        <w:t>2</w:t>
      </w:r>
      <w:r w:rsidR="00AF14DA">
        <w:fldChar w:fldCharType="end"/>
      </w:r>
      <w:r w:rsidRPr="00747F60">
        <w:rPr>
          <w:lang w:val="da-DK"/>
        </w:rPr>
        <w:t xml:space="preserve"> – Pakkediagram</w:t>
      </w:r>
    </w:p>
    <w:p w:rsidR="00BE0AF6" w:rsidRPr="00747F60" w:rsidRDefault="00BE0AF6" w:rsidP="00BE0AF6">
      <w:pPr>
        <w:pStyle w:val="Billedtekst"/>
        <w:rPr>
          <w:lang w:val="da-DK"/>
        </w:rPr>
      </w:pPr>
    </w:p>
    <w:p w:rsidR="00BE0AF6" w:rsidRDefault="00461DB1" w:rsidP="00A10013">
      <w:pPr>
        <w:ind w:firstLine="360"/>
        <w:rPr>
          <w:lang w:val="da-DK"/>
        </w:rPr>
      </w:pPr>
      <w:r>
        <w:rPr>
          <w:lang w:val="da-DK"/>
        </w:rPr>
        <w:t>Pakkerne som starter med ”dk.jsh.itdiplom.wsp.bari</w:t>
      </w:r>
      <w:r w:rsidR="00000BD3">
        <w:rPr>
          <w:lang w:val="da-DK"/>
        </w:rPr>
        <w:t>”,</w:t>
      </w:r>
      <w:r>
        <w:rPr>
          <w:lang w:val="da-DK"/>
        </w:rPr>
        <w:t xml:space="preserve"> er udviklet i forbindelse med denne opgave. Wicket og Hibernate</w:t>
      </w:r>
      <w:r w:rsidR="009F620A">
        <w:rPr>
          <w:rStyle w:val="Fodnotehenvisning"/>
          <w:lang w:val="da-DK"/>
        </w:rPr>
        <w:footnoteReference w:id="5"/>
      </w:r>
      <w:r>
        <w:rPr>
          <w:lang w:val="da-DK"/>
        </w:rPr>
        <w:t xml:space="preserve"> er de </w:t>
      </w:r>
      <w:r w:rsidR="0061470E">
        <w:rPr>
          <w:lang w:val="da-DK"/>
        </w:rPr>
        <w:t>to</w:t>
      </w:r>
      <w:r>
        <w:rPr>
          <w:lang w:val="da-DK"/>
        </w:rPr>
        <w:t xml:space="preserve"> frameworks som benyttes til henholdsvis Web delen og til database delen. JavaDB er den database som benyttes. </w:t>
      </w:r>
    </w:p>
    <w:p w:rsidR="00AC4515" w:rsidRDefault="00AC4515">
      <w:pPr>
        <w:rPr>
          <w:lang w:val="da-DK"/>
        </w:rPr>
      </w:pPr>
    </w:p>
    <w:p w:rsidR="00A10013" w:rsidRDefault="00A10013" w:rsidP="00A10013">
      <w:pPr>
        <w:ind w:firstLine="360"/>
        <w:rPr>
          <w:lang w:val="da-DK"/>
        </w:rPr>
      </w:pPr>
      <w:r>
        <w:rPr>
          <w:lang w:val="da-DK"/>
        </w:rPr>
        <w:t>De 3 pakker som starter med ”</w:t>
      </w:r>
      <w:r w:rsidR="00461DB1" w:rsidRPr="00461DB1">
        <w:rPr>
          <w:lang w:val="da-DK"/>
        </w:rPr>
        <w:t>dk.jsh.itdiplom.wsp.bari</w:t>
      </w:r>
      <w:r>
        <w:rPr>
          <w:lang w:val="da-DK"/>
        </w:rPr>
        <w:t>”</w:t>
      </w:r>
      <w:r w:rsidR="00461DB1" w:rsidRPr="00461DB1">
        <w:rPr>
          <w:lang w:val="da-DK"/>
        </w:rPr>
        <w:t xml:space="preserve"> ind</w:t>
      </w:r>
      <w:r w:rsidR="00461DB1">
        <w:rPr>
          <w:lang w:val="da-DK"/>
        </w:rPr>
        <w:t>eholde</w:t>
      </w:r>
      <w:r>
        <w:rPr>
          <w:lang w:val="da-DK"/>
        </w:rPr>
        <w:t>r</w:t>
      </w:r>
      <w:r w:rsidR="00461DB1">
        <w:rPr>
          <w:lang w:val="da-DK"/>
        </w:rPr>
        <w:t xml:space="preserve"> </w:t>
      </w:r>
      <w:r>
        <w:rPr>
          <w:lang w:val="da-DK"/>
        </w:rPr>
        <w:t>følgende:</w:t>
      </w:r>
    </w:p>
    <w:p w:rsidR="00A10013" w:rsidRDefault="00A10013" w:rsidP="00A10013">
      <w:pPr>
        <w:ind w:firstLine="360"/>
        <w:rPr>
          <w:lang w:val="da-DK"/>
        </w:rPr>
      </w:pP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2941"/>
        <w:gridCol w:w="5048"/>
      </w:tblGrid>
      <w:tr w:rsidR="00A10013" w:rsidTr="00160FC9">
        <w:tc>
          <w:tcPr>
            <w:tcW w:w="2551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Pakke</w:t>
            </w:r>
          </w:p>
        </w:tc>
        <w:tc>
          <w:tcPr>
            <w:tcW w:w="5362" w:type="dxa"/>
          </w:tcPr>
          <w:p w:rsidR="00A10013" w:rsidRPr="00A10013" w:rsidRDefault="00A10013" w:rsidP="00A10013">
            <w:pPr>
              <w:rPr>
                <w:b/>
                <w:lang w:val="da-DK"/>
              </w:rPr>
            </w:pPr>
            <w:r w:rsidRPr="00A10013">
              <w:rPr>
                <w:b/>
                <w:lang w:val="da-DK"/>
              </w:rPr>
              <w:t>Beskrivelse</w:t>
            </w:r>
          </w:p>
        </w:tc>
      </w:tr>
      <w:tr w:rsidR="00A10013" w:rsidRPr="0013496B" w:rsidTr="00160FC9">
        <w:tc>
          <w:tcPr>
            <w:tcW w:w="2551" w:type="dxa"/>
          </w:tcPr>
          <w:p w:rsidR="00A10013" w:rsidRPr="00A10013" w:rsidRDefault="00A10013" w:rsidP="00A10013">
            <w:r>
              <w:t>d</w:t>
            </w:r>
            <w:r w:rsidRPr="00A10013">
              <w:t>k.jsh.itdiplom.bari.wick</w:t>
            </w:r>
            <w:r>
              <w:t>et</w:t>
            </w:r>
          </w:p>
        </w:tc>
        <w:tc>
          <w:tcPr>
            <w:tcW w:w="5362" w:type="dxa"/>
          </w:tcPr>
          <w:p w:rsidR="00A10013" w:rsidRDefault="00A10013" w:rsidP="00A10013">
            <w:pPr>
              <w:rPr>
                <w:lang w:val="da-DK"/>
              </w:rPr>
            </w:pPr>
            <w:r>
              <w:rPr>
                <w:lang w:val="da-DK"/>
              </w:rPr>
              <w:t>Kode til generering af de enkelte web</w:t>
            </w:r>
            <w:r w:rsidR="00A83DBA">
              <w:rPr>
                <w:lang w:val="da-DK"/>
              </w:rPr>
              <w:t>-</w:t>
            </w:r>
            <w:r>
              <w:rPr>
                <w:lang w:val="da-DK"/>
              </w:rPr>
              <w:t>sider.</w:t>
            </w:r>
          </w:p>
          <w:p w:rsidR="00A10013" w:rsidRPr="00A10013" w:rsidRDefault="00A10013" w:rsidP="00A10013">
            <w:pPr>
              <w:rPr>
                <w:lang w:val="da-DK"/>
              </w:rPr>
            </w:pPr>
          </w:p>
        </w:tc>
      </w:tr>
      <w:tr w:rsidR="00A10013" w:rsidRPr="0013496B" w:rsidTr="00160FC9">
        <w:tc>
          <w:tcPr>
            <w:tcW w:w="2551" w:type="dxa"/>
          </w:tcPr>
          <w:p w:rsidR="00A10013" w:rsidRPr="00A10013" w:rsidRDefault="00A10013" w:rsidP="00A10013">
            <w:r w:rsidRPr="00A10013">
              <w:t>dk.jsh.itdiplom.wsp.bari.busines</w:t>
            </w:r>
          </w:p>
        </w:tc>
        <w:tc>
          <w:tcPr>
            <w:tcW w:w="5362" w:type="dxa"/>
          </w:tcPr>
          <w:p w:rsidR="00A10013" w:rsidRPr="00A10013" w:rsidRDefault="00A10013" w:rsidP="00A10013">
            <w:pPr>
              <w:rPr>
                <w:lang w:val="da-DK"/>
              </w:rPr>
            </w:pPr>
            <w:r>
              <w:rPr>
                <w:lang w:val="da-DK"/>
              </w:rPr>
              <w:t>Forretningslogik, i forbindelse med Hibernate</w:t>
            </w:r>
          </w:p>
        </w:tc>
      </w:tr>
      <w:tr w:rsidR="00A10013" w:rsidRPr="00F85A92" w:rsidTr="00160FC9">
        <w:tc>
          <w:tcPr>
            <w:tcW w:w="2551" w:type="dxa"/>
          </w:tcPr>
          <w:p w:rsidR="00A10013" w:rsidRPr="00A10013" w:rsidRDefault="00A10013" w:rsidP="00A10013">
            <w:r w:rsidRPr="00A10013">
              <w:t>dk.jsh.idtiplom.wsp.bari.domain</w:t>
            </w:r>
          </w:p>
        </w:tc>
        <w:tc>
          <w:tcPr>
            <w:tcW w:w="5362" w:type="dxa"/>
          </w:tcPr>
          <w:p w:rsidR="00A10013" w:rsidRPr="00A10013" w:rsidRDefault="00A10013" w:rsidP="00A942A2">
            <w:pPr>
              <w:rPr>
                <w:lang w:val="da-DK"/>
              </w:rPr>
            </w:pPr>
            <w:r w:rsidRPr="00A10013">
              <w:rPr>
                <w:lang w:val="da-DK"/>
              </w:rPr>
              <w:t>D</w:t>
            </w:r>
            <w:r>
              <w:rPr>
                <w:lang w:val="da-DK"/>
              </w:rPr>
              <w:t>ata elementer, som dels persisteres, og som benyttes som value objects</w:t>
            </w:r>
            <w:r w:rsidR="00A942A2">
              <w:rPr>
                <w:lang w:val="da-DK"/>
              </w:rPr>
              <w:t>,</w:t>
            </w:r>
            <w:r>
              <w:rPr>
                <w:lang w:val="da-DK"/>
              </w:rPr>
              <w:t xml:space="preserve"> mellem de andre lag. </w:t>
            </w:r>
            <w:r w:rsidR="00A942A2">
              <w:rPr>
                <w:lang w:val="da-DK"/>
              </w:rPr>
              <w:t>De samme klasser som fremgår af Designklassediagrammet.</w:t>
            </w:r>
          </w:p>
        </w:tc>
      </w:tr>
    </w:tbl>
    <w:p w:rsidR="00A10013" w:rsidRPr="00A10013" w:rsidRDefault="00A10013" w:rsidP="00A10013">
      <w:pPr>
        <w:ind w:firstLine="360"/>
        <w:rPr>
          <w:lang w:val="da-DK"/>
        </w:rPr>
      </w:pPr>
    </w:p>
    <w:p w:rsidR="00A10013" w:rsidRDefault="00A942A2" w:rsidP="00566412">
      <w:pPr>
        <w:rPr>
          <w:lang w:val="da-DK"/>
        </w:rPr>
      </w:pPr>
      <w:r>
        <w:rPr>
          <w:lang w:val="da-DK"/>
        </w:rPr>
        <w:tab/>
      </w:r>
      <w:r w:rsidR="00E0131E">
        <w:rPr>
          <w:lang w:val="da-DK"/>
        </w:rPr>
        <w:t>Hibernate benyttes sammen med domain</w:t>
      </w:r>
      <w:r w:rsidR="00467309">
        <w:rPr>
          <w:lang w:val="da-DK"/>
        </w:rPr>
        <w:t xml:space="preserve"> </w:t>
      </w:r>
      <w:r w:rsidR="00E0131E">
        <w:rPr>
          <w:lang w:val="da-DK"/>
        </w:rPr>
        <w:t>klasserne, som har annotations på de attributter som skal persisteres. Ud fra disse kan Hibernate vha. et ant target lave en database</w:t>
      </w:r>
      <w:r w:rsidR="00467309">
        <w:rPr>
          <w:lang w:val="da-DK"/>
        </w:rPr>
        <w:t xml:space="preserve"> </w:t>
      </w:r>
      <w:r w:rsidR="00E0131E">
        <w:rPr>
          <w:lang w:val="da-DK"/>
        </w:rPr>
        <w:t>skemafil</w:t>
      </w:r>
      <w:r w:rsidR="00A80EB6">
        <w:rPr>
          <w:lang w:val="da-DK"/>
        </w:rPr>
        <w:t xml:space="preserve"> og håndtere adgang til databasen</w:t>
      </w:r>
      <w:r w:rsidR="00E0131E">
        <w:rPr>
          <w:lang w:val="da-DK"/>
        </w:rPr>
        <w:t>.</w:t>
      </w:r>
    </w:p>
    <w:p w:rsidR="00B2496C" w:rsidRDefault="00B2496C" w:rsidP="00566412">
      <w:pPr>
        <w:rPr>
          <w:lang w:val="da-DK"/>
        </w:rPr>
      </w:pPr>
    </w:p>
    <w:p w:rsidR="00B2496C" w:rsidRDefault="00A942A2" w:rsidP="00566412">
      <w:pPr>
        <w:rPr>
          <w:lang w:val="da-DK"/>
        </w:rPr>
      </w:pPr>
      <w:r>
        <w:rPr>
          <w:lang w:val="da-DK"/>
        </w:rPr>
        <w:tab/>
      </w:r>
      <w:r w:rsidR="00B2496C">
        <w:rPr>
          <w:lang w:val="da-DK"/>
        </w:rPr>
        <w:t>Derudover er der en enkel pakke mere som benyttes til Unit test</w:t>
      </w:r>
      <w:r w:rsidR="00B2496C">
        <w:rPr>
          <w:rStyle w:val="Fodnotehenvisning"/>
          <w:lang w:val="da-DK"/>
        </w:rPr>
        <w:footnoteReference w:id="6"/>
      </w:r>
      <w:r w:rsidR="00B2496C">
        <w:rPr>
          <w:lang w:val="da-DK"/>
        </w:rPr>
        <w:t xml:space="preserve">, pakken hedder </w:t>
      </w:r>
      <w:r w:rsidR="00B2496C" w:rsidRPr="00B2496C">
        <w:rPr>
          <w:lang w:val="da-DK"/>
        </w:rPr>
        <w:t>dk.jsh.itdiplom.wsp.bari.wicket.test</w:t>
      </w:r>
      <w:r w:rsidR="00B2496C">
        <w:rPr>
          <w:lang w:val="da-DK"/>
        </w:rPr>
        <w:t>.</w:t>
      </w:r>
    </w:p>
    <w:p w:rsidR="00CC1DC1" w:rsidRDefault="00CC1DC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1" w:name="_Toc230252506"/>
      <w:bookmarkStart w:id="22" w:name="_Toc294348296"/>
      <w:r>
        <w:rPr>
          <w:lang w:val="da-DK"/>
        </w:rPr>
        <w:lastRenderedPageBreak/>
        <w:t>Programmering</w:t>
      </w:r>
      <w:bookmarkEnd w:id="21"/>
      <w:bookmarkEnd w:id="22"/>
    </w:p>
    <w:p w:rsidR="0002738C" w:rsidRDefault="0002738C" w:rsidP="00CE4938">
      <w:pPr>
        <w:pStyle w:val="Brdtekst"/>
        <w:rPr>
          <w:lang w:val="da-DK"/>
        </w:rPr>
      </w:pPr>
      <w:r>
        <w:rPr>
          <w:lang w:val="da-DK"/>
        </w:rPr>
        <w:t>Under programmeringen har jeg gjort brug af følgende værktøjer og teknikker:</w:t>
      </w:r>
    </w:p>
    <w:p w:rsidR="002F0CD6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NetBeans</w:t>
      </w:r>
      <w:r w:rsidR="00AC4515">
        <w:rPr>
          <w:rStyle w:val="Fodnotehenvisning"/>
          <w:lang w:val="da-DK"/>
        </w:rPr>
        <w:footnoteReference w:id="7"/>
      </w:r>
      <w:r>
        <w:rPr>
          <w:lang w:val="da-DK"/>
        </w:rPr>
        <w:t xml:space="preserve"> – </w:t>
      </w:r>
      <w:r w:rsidR="00CB6E3B">
        <w:rPr>
          <w:lang w:val="da-DK"/>
        </w:rPr>
        <w:t>J</w:t>
      </w:r>
      <w:r>
        <w:rPr>
          <w:lang w:val="da-DK"/>
        </w:rPr>
        <w:t>ava IDE</w:t>
      </w:r>
      <w:r w:rsidR="00AC4515">
        <w:rPr>
          <w:lang w:val="da-DK"/>
        </w:rPr>
        <w:t>, Java udviklingsmiljø</w:t>
      </w:r>
      <w:r w:rsidR="00AA4E5A">
        <w:rPr>
          <w:lang w:val="da-DK"/>
        </w:rPr>
        <w:t>.</w:t>
      </w:r>
    </w:p>
    <w:p w:rsidR="00E0131E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JavaDB</w:t>
      </w:r>
      <w:r w:rsidR="00AC4515">
        <w:rPr>
          <w:rStyle w:val="Fodnotehenvisning"/>
          <w:lang w:val="da-DK"/>
        </w:rPr>
        <w:footnoteReference w:id="8"/>
      </w:r>
      <w:r>
        <w:rPr>
          <w:lang w:val="da-DK"/>
        </w:rPr>
        <w:t xml:space="preserve"> – tidligere Derby, er </w:t>
      </w:r>
      <w:r w:rsidR="00CB6E3B">
        <w:rPr>
          <w:lang w:val="da-DK"/>
        </w:rPr>
        <w:t xml:space="preserve">nu </w:t>
      </w:r>
      <w:r>
        <w:rPr>
          <w:lang w:val="da-DK"/>
        </w:rPr>
        <w:t>en del af standard java.</w:t>
      </w:r>
    </w:p>
    <w:p w:rsidR="00E0131E" w:rsidRDefault="00E0131E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Apache Tomcat</w:t>
      </w:r>
      <w:r w:rsidR="00AC4515">
        <w:rPr>
          <w:rStyle w:val="Fodnotehenvisning"/>
          <w:lang w:val="da-DK"/>
        </w:rPr>
        <w:footnoteReference w:id="9"/>
      </w:r>
      <w:r>
        <w:rPr>
          <w:lang w:val="da-DK"/>
        </w:rPr>
        <w:t xml:space="preserve"> – Webserver</w:t>
      </w:r>
      <w:r w:rsidR="00AA4E5A">
        <w:rPr>
          <w:lang w:val="da-DK"/>
        </w:rPr>
        <w:t>.</w:t>
      </w:r>
    </w:p>
    <w:p w:rsidR="001929A4" w:rsidRDefault="001929A4" w:rsidP="00E0131E">
      <w:pPr>
        <w:pStyle w:val="Brdtekst"/>
        <w:numPr>
          <w:ilvl w:val="0"/>
          <w:numId w:val="29"/>
        </w:numPr>
        <w:rPr>
          <w:lang w:val="da-DK"/>
        </w:rPr>
      </w:pPr>
      <w:r>
        <w:rPr>
          <w:lang w:val="da-DK"/>
        </w:rPr>
        <w:t>SubVersion</w:t>
      </w:r>
      <w:r>
        <w:rPr>
          <w:rStyle w:val="Fodnotehenvisning"/>
          <w:lang w:val="da-DK"/>
        </w:rPr>
        <w:footnoteReference w:id="10"/>
      </w:r>
      <w:r>
        <w:rPr>
          <w:lang w:val="da-DK"/>
        </w:rPr>
        <w:t xml:space="preserve"> - Repository til al kode. Bl.a for at have backup af koden på en anden maskine, og for at få historik på mine koderettelser.</w:t>
      </w:r>
    </w:p>
    <w:p w:rsidR="002B6502" w:rsidRPr="002B6502" w:rsidRDefault="002B6502" w:rsidP="00E0131E">
      <w:pPr>
        <w:pStyle w:val="Brdtekst"/>
        <w:numPr>
          <w:ilvl w:val="0"/>
          <w:numId w:val="29"/>
        </w:numPr>
        <w:rPr>
          <w:lang w:val="da-DK"/>
        </w:rPr>
      </w:pPr>
      <w:r w:rsidRPr="002B6502">
        <w:rPr>
          <w:lang w:val="da-DK"/>
        </w:rPr>
        <w:t>Frameworks: Hibernate og Wicket, beskrevet</w:t>
      </w:r>
      <w:r>
        <w:rPr>
          <w:lang w:val="da-DK"/>
        </w:rPr>
        <w:t xml:space="preserve"> tidligere.</w:t>
      </w:r>
    </w:p>
    <w:p w:rsidR="00AC4515" w:rsidRDefault="002C0C20" w:rsidP="0086196B">
      <w:pPr>
        <w:pStyle w:val="Brdtekst"/>
        <w:rPr>
          <w:lang w:val="da-DK"/>
        </w:rPr>
      </w:pPr>
      <w:r>
        <w:rPr>
          <w:lang w:val="da-DK"/>
        </w:rPr>
        <w:t xml:space="preserve">Alle diagrammer er lavet vha. </w:t>
      </w:r>
      <w:r w:rsidR="002F0CD6">
        <w:rPr>
          <w:lang w:val="da-DK"/>
        </w:rPr>
        <w:t>Dia</w:t>
      </w:r>
      <w:r w:rsidR="002F0CD6">
        <w:rPr>
          <w:rStyle w:val="Fodnotehenvisning"/>
          <w:lang w:val="da-DK"/>
        </w:rPr>
        <w:footnoteReference w:id="11"/>
      </w:r>
      <w:r>
        <w:rPr>
          <w:lang w:val="da-DK"/>
        </w:rPr>
        <w:t xml:space="preserve">, som har skabeloner til UML diagrammer. De enkelte diagrammer ligger også på den vedlagte CD. Se </w:t>
      </w:r>
      <w:hyperlink w:anchor="_Indhold_på_vedlagte" w:history="1">
        <w:r w:rsidRPr="002C0C20">
          <w:rPr>
            <w:rStyle w:val="Hyperlink"/>
            <w:lang w:val="da-DK"/>
          </w:rPr>
          <w:t>bilag</w:t>
        </w:r>
      </w:hyperlink>
      <w:r>
        <w:rPr>
          <w:lang w:val="da-DK"/>
        </w:rPr>
        <w:t xml:space="preserve"> for indholdet på den vedlagte CD.</w:t>
      </w:r>
    </w:p>
    <w:p w:rsidR="0086196B" w:rsidRDefault="0086196B">
      <w:pPr>
        <w:rPr>
          <w:lang w:val="da-DK"/>
        </w:rPr>
      </w:pPr>
      <w:r>
        <w:rPr>
          <w:lang w:val="da-DK"/>
        </w:rPr>
        <w:br w:type="page"/>
      </w:r>
    </w:p>
    <w:p w:rsidR="002F0CD6" w:rsidRDefault="002F0CD6" w:rsidP="002F0CD6">
      <w:pPr>
        <w:pStyle w:val="Overskrift1"/>
        <w:numPr>
          <w:ilvl w:val="0"/>
          <w:numId w:val="16"/>
        </w:numPr>
        <w:rPr>
          <w:lang w:val="da-DK"/>
        </w:rPr>
      </w:pPr>
      <w:bookmarkStart w:id="23" w:name="_Toc294348297"/>
      <w:r>
        <w:rPr>
          <w:lang w:val="da-DK"/>
        </w:rPr>
        <w:lastRenderedPageBreak/>
        <w:t>Sikkerhed</w:t>
      </w:r>
      <w:bookmarkEnd w:id="23"/>
    </w:p>
    <w:p w:rsidR="009E394A" w:rsidRDefault="00CB6E3B" w:rsidP="00CE4938">
      <w:pPr>
        <w:pStyle w:val="Brdtekst"/>
        <w:rPr>
          <w:lang w:val="da-DK"/>
        </w:rPr>
      </w:pPr>
      <w:r>
        <w:rPr>
          <w:lang w:val="da-DK"/>
        </w:rPr>
        <w:t>Wicket er ifølge wickets hjemmeside</w:t>
      </w:r>
      <w:r>
        <w:rPr>
          <w:rStyle w:val="Fodnotehenvisning"/>
          <w:lang w:val="da-DK"/>
        </w:rPr>
        <w:footnoteReference w:id="12"/>
      </w:r>
      <w:r>
        <w:rPr>
          <w:lang w:val="da-DK"/>
        </w:rPr>
        <w:t xml:space="preserve"> ”</w:t>
      </w:r>
      <w:r w:rsidRPr="00CB6E3B">
        <w:rPr>
          <w:lang w:val="da-DK"/>
        </w:rPr>
        <w:t>secure by default</w:t>
      </w:r>
      <w:r>
        <w:rPr>
          <w:lang w:val="da-DK"/>
        </w:rPr>
        <w:t>”. Og jeg har heller ikke kunne fremprovokere diverse ”</w:t>
      </w:r>
      <w:r w:rsidRPr="00CB6E3B">
        <w:rPr>
          <w:lang w:val="da-DK"/>
        </w:rPr>
        <w:t>Injection flaws</w:t>
      </w:r>
      <w:r>
        <w:rPr>
          <w:lang w:val="da-DK"/>
        </w:rPr>
        <w:t>”</w:t>
      </w:r>
      <w:r>
        <w:rPr>
          <w:rStyle w:val="Fodnotehenvisning"/>
          <w:lang w:val="da-DK"/>
        </w:rPr>
        <w:footnoteReference w:id="13"/>
      </w:r>
      <w:r>
        <w:rPr>
          <w:lang w:val="da-DK"/>
        </w:rPr>
        <w:t xml:space="preserve"> angreb.</w:t>
      </w:r>
    </w:p>
    <w:p w:rsidR="00CB6E3B" w:rsidRDefault="005134D4" w:rsidP="00CE4938">
      <w:pPr>
        <w:pStyle w:val="Brdtekst"/>
        <w:rPr>
          <w:lang w:val="da-DK"/>
        </w:rPr>
      </w:pPr>
      <w:r>
        <w:rPr>
          <w:lang w:val="da-DK"/>
        </w:rPr>
        <w:t>SQL injections forebygger jeg vha. Hibernate’s m</w:t>
      </w:r>
      <w:r w:rsidR="00270F1A">
        <w:rPr>
          <w:lang w:val="da-DK"/>
        </w:rPr>
        <w:t>å</w:t>
      </w:r>
      <w:r>
        <w:rPr>
          <w:lang w:val="da-DK"/>
        </w:rPr>
        <w:t>de at lave prepared statement på, f.eks som i følge</w:t>
      </w:r>
      <w:r w:rsidR="00952CD5">
        <w:rPr>
          <w:lang w:val="da-DK"/>
        </w:rPr>
        <w:t>n</w:t>
      </w:r>
      <w:r>
        <w:rPr>
          <w:lang w:val="da-DK"/>
        </w:rPr>
        <w:t>de kode:</w:t>
      </w:r>
    </w:p>
    <w:p w:rsidR="00567B7F" w:rsidRPr="00567B7F" w:rsidRDefault="00567B7F" w:rsidP="00567B7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3D5E46">
        <w:rPr>
          <w:rFonts w:ascii="Courier New" w:hAnsi="Courier New" w:cs="Courier New"/>
          <w:color w:val="000000"/>
          <w:sz w:val="20"/>
          <w:szCs w:val="20"/>
          <w:lang w:val="da-DK" w:eastAsia="da-DK" w:bidi="ar-SA"/>
        </w:rPr>
        <w:t xml:space="preserve">      </w:t>
      </w: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String hql = 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"select discussionMessage from "</w:t>
      </w:r>
    </w:p>
    <w:p w:rsidR="00567B7F" w:rsidRPr="00567B7F" w:rsidRDefault="00567B7F" w:rsidP="00567B7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"dk.jsh.</w:t>
      </w:r>
      <w:r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 xml:space="preserve"> . .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wsp.bari.domain.DiscussionMessage discussionMessage "</w:t>
      </w:r>
    </w:p>
    <w:p w:rsidR="00567B7F" w:rsidRPr="00567B7F" w:rsidRDefault="00567B7F" w:rsidP="00567B7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"where bariCase.id = :id "</w:t>
      </w:r>
    </w:p>
    <w:p w:rsidR="00567B7F" w:rsidRPr="00567B7F" w:rsidRDefault="00567B7F" w:rsidP="00567B7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"order by discussionMessage.created"</w:t>
      </w: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567B7F" w:rsidRPr="00567B7F" w:rsidRDefault="00567B7F" w:rsidP="00567B7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</w:t>
      </w:r>
      <w:r w:rsidR="0020334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Query query = session.createQuery(hql);</w:t>
      </w:r>
    </w:p>
    <w:p w:rsidR="00C25257" w:rsidRPr="00567B7F" w:rsidRDefault="00567B7F" w:rsidP="00567B7F">
      <w:pPr>
        <w:pStyle w:val="Brdtek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query.setString(</w:t>
      </w:r>
      <w:r w:rsidRPr="00567B7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"id"</w:t>
      </w:r>
      <w:r w:rsidRPr="00567B7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bariCase.getId().toString());</w:t>
      </w:r>
    </w:p>
    <w:p w:rsidR="005134D4" w:rsidRDefault="00567B7F" w:rsidP="00F85A92">
      <w:pPr>
        <w:ind w:firstLine="360"/>
        <w:rPr>
          <w:lang w:val="da-DK"/>
        </w:rPr>
      </w:pPr>
      <w:r>
        <w:rPr>
          <w:lang w:val="da-DK"/>
        </w:rPr>
        <w:t xml:space="preserve">Som </w:t>
      </w:r>
      <w:r w:rsidR="005134D4" w:rsidRPr="005134D4">
        <w:rPr>
          <w:lang w:val="da-DK"/>
        </w:rPr>
        <w:t>det fremgår af k</w:t>
      </w:r>
      <w:r w:rsidR="005134D4">
        <w:rPr>
          <w:lang w:val="da-DK"/>
        </w:rPr>
        <w:t>oden, bliver ingen variabler direkte indsat i SQL strengen, men via metoden setString</w:t>
      </w:r>
      <w:r w:rsidR="006A00FB">
        <w:rPr>
          <w:lang w:val="da-DK"/>
        </w:rPr>
        <w:t>()</w:t>
      </w:r>
      <w:r w:rsidR="005134D4">
        <w:rPr>
          <w:lang w:val="da-DK"/>
        </w:rPr>
        <w:t xml:space="preserve">. </w:t>
      </w:r>
    </w:p>
    <w:p w:rsidR="005134D4" w:rsidRDefault="005134D4" w:rsidP="005134D4">
      <w:pPr>
        <w:rPr>
          <w:lang w:val="da-DK"/>
        </w:rPr>
      </w:pPr>
    </w:p>
    <w:p w:rsidR="00895592" w:rsidRDefault="005134D4" w:rsidP="00F85A92">
      <w:pPr>
        <w:ind w:firstLine="360"/>
        <w:rPr>
          <w:lang w:val="da-DK"/>
        </w:rPr>
      </w:pPr>
      <w:r>
        <w:rPr>
          <w:lang w:val="da-DK"/>
        </w:rPr>
        <w:t>Med hensyn til adgangskontrol</w:t>
      </w:r>
      <w:r w:rsidR="00895592">
        <w:rPr>
          <w:lang w:val="da-DK"/>
        </w:rPr>
        <w:t xml:space="preserve"> så har</w:t>
      </w:r>
      <w:r>
        <w:rPr>
          <w:lang w:val="da-DK"/>
        </w:rPr>
        <w:t xml:space="preserve"> data model</w:t>
      </w:r>
      <w:r w:rsidR="00895592">
        <w:rPr>
          <w:lang w:val="da-DK"/>
        </w:rPr>
        <w:t>len</w:t>
      </w:r>
      <w:r>
        <w:rPr>
          <w:lang w:val="da-DK"/>
        </w:rPr>
        <w:t xml:space="preserve">, se </w:t>
      </w:r>
      <w:hyperlink w:anchor="_Designklasse_diagram" w:history="1">
        <w:r w:rsidR="00CF2008">
          <w:rPr>
            <w:rStyle w:val="Hyperlink"/>
            <w:lang w:val="da-DK"/>
          </w:rPr>
          <w:t>Designklasse</w:t>
        </w:r>
        <w:r w:rsidRPr="005134D4">
          <w:rPr>
            <w:rStyle w:val="Hyperlink"/>
            <w:lang w:val="da-DK"/>
          </w:rPr>
          <w:t>diagram</w:t>
        </w:r>
      </w:hyperlink>
      <w:r w:rsidR="00270F1A">
        <w:rPr>
          <w:lang w:val="da-DK"/>
        </w:rPr>
        <w:t xml:space="preserve">, </w:t>
      </w:r>
      <w:r w:rsidR="00895592">
        <w:rPr>
          <w:lang w:val="da-DK"/>
        </w:rPr>
        <w:t xml:space="preserve">en bruger </w:t>
      </w:r>
      <w:r>
        <w:rPr>
          <w:lang w:val="da-DK"/>
        </w:rPr>
        <w:t xml:space="preserve">(BariUser), </w:t>
      </w:r>
      <w:r w:rsidR="00270F1A">
        <w:rPr>
          <w:lang w:val="da-DK"/>
        </w:rPr>
        <w:t xml:space="preserve">med </w:t>
      </w:r>
      <w:r>
        <w:rPr>
          <w:lang w:val="da-DK"/>
        </w:rPr>
        <w:t>nogle roller (Role). Dette ligger tæt op af</w:t>
      </w:r>
      <w:r w:rsidR="00895592">
        <w:rPr>
          <w:lang w:val="da-DK"/>
        </w:rPr>
        <w:t>,</w:t>
      </w:r>
      <w:r>
        <w:rPr>
          <w:lang w:val="da-DK"/>
        </w:rPr>
        <w:t xml:space="preserve"> hvad en Webserver tilbyder. Så jeg vil anbefale at m</w:t>
      </w:r>
      <w:r w:rsidR="00682FD6">
        <w:rPr>
          <w:lang w:val="da-DK"/>
        </w:rPr>
        <w:t>a</w:t>
      </w:r>
      <w:r>
        <w:rPr>
          <w:lang w:val="da-DK"/>
        </w:rPr>
        <w:t>n bruger det in</w:t>
      </w:r>
      <w:r w:rsidR="00270F1A">
        <w:rPr>
          <w:lang w:val="da-DK"/>
        </w:rPr>
        <w:t>d</w:t>
      </w:r>
      <w:r>
        <w:rPr>
          <w:lang w:val="da-DK"/>
        </w:rPr>
        <w:t>byggede brugeradgangskontrol</w:t>
      </w:r>
      <w:r w:rsidR="007A2061">
        <w:rPr>
          <w:lang w:val="da-DK"/>
        </w:rPr>
        <w:t>,</w:t>
      </w:r>
      <w:r>
        <w:rPr>
          <w:lang w:val="da-DK"/>
        </w:rPr>
        <w:t xml:space="preserve"> som findes i webserveren</w:t>
      </w:r>
      <w:r w:rsidR="00682FD6">
        <w:rPr>
          <w:lang w:val="da-DK"/>
        </w:rPr>
        <w:t>,</w:t>
      </w:r>
      <w:r>
        <w:rPr>
          <w:lang w:val="da-DK"/>
        </w:rPr>
        <w:t xml:space="preserve"> </w:t>
      </w:r>
      <w:r w:rsidR="00682FD6">
        <w:rPr>
          <w:lang w:val="da-DK"/>
        </w:rPr>
        <w:t>o</w:t>
      </w:r>
      <w:r w:rsidR="007A2061">
        <w:rPr>
          <w:lang w:val="da-DK"/>
        </w:rPr>
        <w:t>gså k</w:t>
      </w:r>
      <w:r w:rsidR="00CF2008">
        <w:rPr>
          <w:lang w:val="da-DK"/>
        </w:rPr>
        <w:t>aldet c</w:t>
      </w:r>
      <w:r w:rsidR="007A2061">
        <w:rPr>
          <w:lang w:val="da-DK"/>
        </w:rPr>
        <w:t>ontainerstyret adgangskontrol</w:t>
      </w:r>
      <w:r w:rsidR="00682FD6">
        <w:rPr>
          <w:lang w:val="da-DK"/>
        </w:rPr>
        <w:t>,</w:t>
      </w:r>
      <w:r w:rsidR="007A2061">
        <w:rPr>
          <w:lang w:val="da-DK"/>
        </w:rPr>
        <w:t xml:space="preserve"> </w:t>
      </w:r>
      <w:r w:rsidR="00682FD6">
        <w:rPr>
          <w:lang w:val="da-DK"/>
        </w:rPr>
        <w:t>s</w:t>
      </w:r>
      <w:r>
        <w:rPr>
          <w:lang w:val="da-DK"/>
        </w:rPr>
        <w:t>ammen med HTTPS</w:t>
      </w:r>
      <w:r w:rsidR="00D00AD8">
        <w:rPr>
          <w:lang w:val="da-DK"/>
        </w:rPr>
        <w:t>/SSL</w:t>
      </w:r>
      <w:r w:rsidR="00D00AD8">
        <w:rPr>
          <w:rStyle w:val="Fodnotehenvisning"/>
          <w:lang w:val="da-DK"/>
        </w:rPr>
        <w:footnoteReference w:id="14"/>
      </w:r>
      <w:r w:rsidR="006A00FB">
        <w:rPr>
          <w:lang w:val="da-DK"/>
        </w:rPr>
        <w:t>,</w:t>
      </w:r>
      <w:r>
        <w:rPr>
          <w:lang w:val="da-DK"/>
        </w:rPr>
        <w:t xml:space="preserve"> hvis man vil være helt sikker på</w:t>
      </w:r>
      <w:r w:rsidR="00682FD6">
        <w:rPr>
          <w:lang w:val="da-DK"/>
        </w:rPr>
        <w:t>,</w:t>
      </w:r>
      <w:r>
        <w:rPr>
          <w:lang w:val="da-DK"/>
        </w:rPr>
        <w:t xml:space="preserve"> at et evt. password ikke bliver opsnappet.</w:t>
      </w:r>
      <w:r w:rsidR="00270F1A">
        <w:rPr>
          <w:lang w:val="da-DK"/>
        </w:rPr>
        <w:t xml:space="preserve"> Men derudover mener jeg ikke</w:t>
      </w:r>
      <w:r w:rsidR="00682FD6">
        <w:rPr>
          <w:lang w:val="da-DK"/>
        </w:rPr>
        <w:t>,</w:t>
      </w:r>
      <w:r w:rsidR="00270F1A">
        <w:rPr>
          <w:lang w:val="da-DK"/>
        </w:rPr>
        <w:t xml:space="preserve"> at der er noget i denne Webapplikation</w:t>
      </w:r>
      <w:r w:rsidR="006A00FB">
        <w:rPr>
          <w:lang w:val="da-DK"/>
        </w:rPr>
        <w:t>,</w:t>
      </w:r>
      <w:r w:rsidR="00270F1A">
        <w:rPr>
          <w:lang w:val="da-DK"/>
        </w:rPr>
        <w:t xml:space="preserve"> som er så følsomt at det kræver HTTPS. </w:t>
      </w:r>
    </w:p>
    <w:p w:rsidR="005134D4" w:rsidRPr="005134D4" w:rsidRDefault="007A2061" w:rsidP="00F85A92">
      <w:pPr>
        <w:ind w:firstLine="360"/>
        <w:rPr>
          <w:lang w:val="da-DK"/>
        </w:rPr>
      </w:pPr>
      <w:r>
        <w:rPr>
          <w:lang w:val="da-DK"/>
        </w:rPr>
        <w:t xml:space="preserve">Hvis man ikke vil betale for et HTTPS/SSL </w:t>
      </w:r>
      <w:r w:rsidR="003D5E46">
        <w:rPr>
          <w:lang w:val="da-DK"/>
        </w:rPr>
        <w:t>c</w:t>
      </w:r>
      <w:r>
        <w:rPr>
          <w:lang w:val="da-DK"/>
        </w:rPr>
        <w:t>er</w:t>
      </w:r>
      <w:r w:rsidR="003D5E46">
        <w:rPr>
          <w:lang w:val="da-DK"/>
        </w:rPr>
        <w:t>ti</w:t>
      </w:r>
      <w:r>
        <w:rPr>
          <w:lang w:val="da-DK"/>
        </w:rPr>
        <w:t>fikat, kan man nøjes med at benytte Auth-meth</w:t>
      </w:r>
      <w:r w:rsidR="00D00AD8">
        <w:rPr>
          <w:lang w:val="da-DK"/>
        </w:rPr>
        <w:t>o</w:t>
      </w:r>
      <w:r>
        <w:rPr>
          <w:lang w:val="da-DK"/>
        </w:rPr>
        <w:t>d: Digest, som ikke overføre password i klartekst, men som en hashværdi.</w:t>
      </w:r>
      <w:r w:rsidR="003D5E46">
        <w:rPr>
          <w:lang w:val="da-DK"/>
        </w:rPr>
        <w:t xml:space="preserve"> Det beskytter dog ikke mod man-in-the-middle</w:t>
      </w:r>
      <w:r w:rsidR="003D5E46">
        <w:rPr>
          <w:rStyle w:val="Fodnotehenvisning"/>
          <w:lang w:val="da-DK"/>
        </w:rPr>
        <w:footnoteReference w:id="15"/>
      </w:r>
      <w:r w:rsidR="003D5E46">
        <w:rPr>
          <w:lang w:val="da-DK"/>
        </w:rPr>
        <w:t xml:space="preserve"> angreb.</w:t>
      </w:r>
    </w:p>
    <w:p w:rsidR="005134D4" w:rsidRPr="005134D4" w:rsidRDefault="005134D4" w:rsidP="00CE4938">
      <w:pPr>
        <w:pStyle w:val="Brdtekst"/>
        <w:rPr>
          <w:lang w:val="da-DK"/>
        </w:rPr>
      </w:pPr>
    </w:p>
    <w:p w:rsidR="00BE06FA" w:rsidRPr="005134D4" w:rsidRDefault="00BE06FA" w:rsidP="002F0CD6">
      <w:pPr>
        <w:pStyle w:val="Overskrift1"/>
        <w:rPr>
          <w:lang w:val="da-DK"/>
        </w:rPr>
      </w:pPr>
      <w:r w:rsidRPr="005134D4">
        <w:rPr>
          <w:lang w:val="da-DK"/>
        </w:rPr>
        <w:br w:type="page"/>
      </w:r>
    </w:p>
    <w:p w:rsidR="00CE4938" w:rsidRDefault="00EB09BE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4" w:name="_Toc229650072"/>
      <w:bookmarkStart w:id="25" w:name="_Toc230252507"/>
      <w:bookmarkStart w:id="26" w:name="_Toc294348298"/>
      <w:r>
        <w:rPr>
          <w:lang w:val="da-DK"/>
        </w:rPr>
        <w:lastRenderedPageBreak/>
        <w:t>Brugervejledning</w:t>
      </w:r>
      <w:bookmarkEnd w:id="24"/>
      <w:bookmarkEnd w:id="25"/>
      <w:bookmarkEnd w:id="26"/>
    </w:p>
    <w:p w:rsidR="0061470E" w:rsidRDefault="0061470E" w:rsidP="00320C71">
      <w:pPr>
        <w:pStyle w:val="Brdtekst"/>
        <w:jc w:val="left"/>
        <w:rPr>
          <w:lang w:val="da-DK"/>
        </w:rPr>
      </w:pPr>
      <w:r>
        <w:rPr>
          <w:lang w:val="da-DK"/>
        </w:rPr>
        <w:t xml:space="preserve">Første gang BaRI startes vil følgende tomme oversigts side vises. </w:t>
      </w:r>
    </w:p>
    <w:p w:rsidR="00822EB3" w:rsidRDefault="00822EB3" w:rsidP="00822EB3">
      <w:pPr>
        <w:pStyle w:val="Brdtekst"/>
        <w:keepNext/>
        <w:jc w:val="left"/>
      </w:pPr>
      <w:r>
        <w:rPr>
          <w:noProof/>
          <w:lang w:val="da-DK" w:eastAsia="da-DK" w:bidi="ar-SA"/>
        </w:rPr>
        <w:drawing>
          <wp:inline distT="0" distB="0" distL="0" distR="0">
            <wp:extent cx="5276850" cy="1682750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B3" w:rsidRPr="00822EB3" w:rsidRDefault="00822EB3" w:rsidP="00822EB3">
      <w:pPr>
        <w:pStyle w:val="Billedtekst"/>
        <w:rPr>
          <w:lang w:val="da-DK"/>
        </w:rPr>
      </w:pPr>
      <w:r w:rsidRPr="00822EB3">
        <w:rPr>
          <w:lang w:val="da-DK"/>
        </w:rPr>
        <w:t xml:space="preserve">Figur </w:t>
      </w:r>
      <w:r w:rsidR="00AF14DA">
        <w:fldChar w:fldCharType="begin"/>
      </w:r>
      <w:r w:rsidRPr="00822EB3">
        <w:rPr>
          <w:lang w:val="da-DK"/>
        </w:rPr>
        <w:instrText xml:space="preserve"> SEQ Figur \* ARABIC </w:instrText>
      </w:r>
      <w:r w:rsidR="00AF14DA">
        <w:fldChar w:fldCharType="separate"/>
      </w:r>
      <w:r w:rsidR="00476075">
        <w:rPr>
          <w:noProof/>
          <w:lang w:val="da-DK"/>
        </w:rPr>
        <w:t>3</w:t>
      </w:r>
      <w:r w:rsidR="00AF14DA">
        <w:fldChar w:fldCharType="end"/>
      </w:r>
      <w:r w:rsidRPr="00822EB3">
        <w:rPr>
          <w:lang w:val="da-DK"/>
        </w:rPr>
        <w:t xml:space="preserve"> – Oversigt</w:t>
      </w:r>
      <w:r w:rsidR="00126272">
        <w:rPr>
          <w:lang w:val="da-DK"/>
        </w:rPr>
        <w:t>s</w:t>
      </w:r>
      <w:r w:rsidR="004E181E">
        <w:rPr>
          <w:lang w:val="da-DK"/>
        </w:rPr>
        <w:t>side</w:t>
      </w:r>
    </w:p>
    <w:p w:rsidR="006A00FB" w:rsidRDefault="006A00FB" w:rsidP="006A00FB">
      <w:pPr>
        <w:pStyle w:val="Brdtekst"/>
        <w:jc w:val="left"/>
        <w:rPr>
          <w:lang w:val="da-DK"/>
        </w:rPr>
      </w:pPr>
      <w:r>
        <w:rPr>
          <w:lang w:val="da-DK"/>
        </w:rPr>
        <w:t>BaRI er opdelt i to områder. Et Menu område som benyttes til at navigere rundt i BaRI med. Denne er ens for alle BaRI sider. Derunder er der et arbejdsområde, som skiftes ud efter de valg der fortages i Menu området.</w:t>
      </w:r>
    </w:p>
    <w:p w:rsidR="00822EB3" w:rsidRDefault="00822EB3" w:rsidP="00822EB3">
      <w:pPr>
        <w:pStyle w:val="Brdtekst"/>
        <w:rPr>
          <w:lang w:val="da-DK"/>
        </w:rPr>
      </w:pPr>
      <w:r w:rsidRPr="00822EB3">
        <w:rPr>
          <w:lang w:val="da-DK"/>
        </w:rPr>
        <w:t>For at oprette en n</w:t>
      </w:r>
      <w:r>
        <w:rPr>
          <w:lang w:val="da-DK"/>
        </w:rPr>
        <w:t>y sag, trykkes der på ”Opret” linket i menu boksen og følgende skærmbillede fremkommer.</w:t>
      </w:r>
    </w:p>
    <w:p w:rsidR="00126272" w:rsidRDefault="00126272" w:rsidP="00126272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0500" cy="2698750"/>
            <wp:effectExtent l="19050" t="0" r="6350" b="0"/>
            <wp:docPr id="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B3" w:rsidRPr="004E181E" w:rsidRDefault="00126272" w:rsidP="00126272">
      <w:pPr>
        <w:pStyle w:val="Billedtekst"/>
        <w:rPr>
          <w:lang w:val="da-DK"/>
        </w:rPr>
      </w:pPr>
      <w:r w:rsidRPr="004E181E">
        <w:rPr>
          <w:lang w:val="da-DK"/>
        </w:rPr>
        <w:t xml:space="preserve">Figur </w:t>
      </w:r>
      <w:r w:rsidR="00AF14DA" w:rsidRPr="004E181E">
        <w:rPr>
          <w:lang w:val="da-DK"/>
        </w:rPr>
        <w:fldChar w:fldCharType="begin"/>
      </w:r>
      <w:r w:rsidRPr="004E181E">
        <w:rPr>
          <w:lang w:val="da-DK"/>
        </w:rPr>
        <w:instrText xml:space="preserve"> SEQ Figur \* ARABIC </w:instrText>
      </w:r>
      <w:r w:rsidR="00AF14DA" w:rsidRPr="004E181E">
        <w:rPr>
          <w:lang w:val="da-DK"/>
        </w:rPr>
        <w:fldChar w:fldCharType="separate"/>
      </w:r>
      <w:r w:rsidR="00476075">
        <w:rPr>
          <w:noProof/>
          <w:lang w:val="da-DK"/>
        </w:rPr>
        <w:t>4</w:t>
      </w:r>
      <w:r w:rsidR="00AF14DA" w:rsidRPr="004E181E">
        <w:rPr>
          <w:lang w:val="da-DK"/>
        </w:rPr>
        <w:fldChar w:fldCharType="end"/>
      </w:r>
      <w:r w:rsidRPr="004E181E">
        <w:rPr>
          <w:lang w:val="da-DK"/>
        </w:rPr>
        <w:t xml:space="preserve"> - Opret ny sag side</w:t>
      </w:r>
    </w:p>
    <w:p w:rsidR="00126272" w:rsidRDefault="004E181E" w:rsidP="00822EB3">
      <w:pPr>
        <w:pStyle w:val="Brdtekst"/>
        <w:rPr>
          <w:lang w:val="da-DK"/>
        </w:rPr>
      </w:pPr>
      <w:r>
        <w:rPr>
          <w:lang w:val="da-DK"/>
        </w:rPr>
        <w:t xml:space="preserve">På denne side kan man oprette enten en ny fejl eller et nyt ønske. </w:t>
      </w:r>
      <w:r w:rsidR="006A00FB">
        <w:rPr>
          <w:lang w:val="da-DK"/>
        </w:rPr>
        <w:t>Det bestemmes af ”Type” feltet. På det næste billede er man klar til at gemme en ny fejl.</w:t>
      </w:r>
    </w:p>
    <w:p w:rsidR="00533172" w:rsidRDefault="004F537E" w:rsidP="00533172">
      <w:pPr>
        <w:pStyle w:val="Brdtekst"/>
        <w:keepNext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0500" cy="2698750"/>
            <wp:effectExtent l="19050" t="0" r="6350" b="0"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72" w:rsidRDefault="00533172" w:rsidP="00533172">
      <w:pPr>
        <w:pStyle w:val="Billedtekst"/>
        <w:rPr>
          <w:lang w:val="da-DK"/>
        </w:rPr>
      </w:pPr>
      <w:r w:rsidRPr="00533172">
        <w:rPr>
          <w:lang w:val="da-DK"/>
        </w:rPr>
        <w:t xml:space="preserve">Figur </w:t>
      </w:r>
      <w:r w:rsidR="00AF14DA" w:rsidRPr="00533172">
        <w:rPr>
          <w:lang w:val="da-DK"/>
        </w:rPr>
        <w:fldChar w:fldCharType="begin"/>
      </w:r>
      <w:r w:rsidRPr="00533172">
        <w:rPr>
          <w:lang w:val="da-DK"/>
        </w:rPr>
        <w:instrText xml:space="preserve"> SEQ Figur \* ARABIC </w:instrText>
      </w:r>
      <w:r w:rsidR="00AF14DA" w:rsidRPr="00533172">
        <w:rPr>
          <w:lang w:val="da-DK"/>
        </w:rPr>
        <w:fldChar w:fldCharType="separate"/>
      </w:r>
      <w:r w:rsidR="00476075">
        <w:rPr>
          <w:noProof/>
          <w:lang w:val="da-DK"/>
        </w:rPr>
        <w:t>5</w:t>
      </w:r>
      <w:r w:rsidR="00AF14DA" w:rsidRPr="00533172">
        <w:rPr>
          <w:lang w:val="da-DK"/>
        </w:rPr>
        <w:fldChar w:fldCharType="end"/>
      </w:r>
      <w:r w:rsidRPr="00533172">
        <w:rPr>
          <w:lang w:val="da-DK"/>
        </w:rPr>
        <w:t xml:space="preserve"> - Oprettelse af en fejl</w:t>
      </w:r>
    </w:p>
    <w:p w:rsidR="00533172" w:rsidRDefault="00533172" w:rsidP="00533172">
      <w:pPr>
        <w:pStyle w:val="Brdtekst"/>
        <w:rPr>
          <w:lang w:val="da-DK"/>
        </w:rPr>
      </w:pPr>
      <w:r>
        <w:rPr>
          <w:lang w:val="da-DK"/>
        </w:rPr>
        <w:t>Når der trykkes på ”Gem” knappen</w:t>
      </w:r>
      <w:r w:rsidR="00682FD6">
        <w:rPr>
          <w:lang w:val="da-DK"/>
        </w:rPr>
        <w:t>,</w:t>
      </w:r>
      <w:r w:rsidR="006A00FB">
        <w:rPr>
          <w:lang w:val="da-DK"/>
        </w:rPr>
        <w:t xml:space="preserve"> så gemmes sagen og man kommer </w:t>
      </w:r>
      <w:r>
        <w:rPr>
          <w:lang w:val="da-DK"/>
        </w:rPr>
        <w:t>tilbage til oversigtssiden.</w:t>
      </w:r>
      <w:r w:rsidR="006A00FB">
        <w:rPr>
          <w:lang w:val="da-DK"/>
        </w:rPr>
        <w:t xml:space="preserve"> Fortryd returnerer også til oversigtssiden, dog uden at gemme.</w:t>
      </w:r>
    </w:p>
    <w:p w:rsidR="008C4C9A" w:rsidRDefault="008C4C9A" w:rsidP="008C4C9A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0500" cy="1816100"/>
            <wp:effectExtent l="19050" t="0" r="635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9A" w:rsidRDefault="008C4C9A" w:rsidP="008C4C9A">
      <w:pPr>
        <w:pStyle w:val="Billedtekst"/>
        <w:rPr>
          <w:lang w:val="da-DK"/>
        </w:rPr>
      </w:pPr>
      <w:r w:rsidRPr="008C4C9A">
        <w:rPr>
          <w:lang w:val="da-DK"/>
        </w:rPr>
        <w:t xml:space="preserve">Figur </w:t>
      </w:r>
      <w:r w:rsidR="00AF14DA" w:rsidRPr="008C4C9A">
        <w:rPr>
          <w:lang w:val="da-DK"/>
        </w:rPr>
        <w:fldChar w:fldCharType="begin"/>
      </w:r>
      <w:r w:rsidRPr="008C4C9A">
        <w:rPr>
          <w:lang w:val="da-DK"/>
        </w:rPr>
        <w:instrText xml:space="preserve"> SEQ Figur \* ARABIC </w:instrText>
      </w:r>
      <w:r w:rsidR="00AF14DA" w:rsidRPr="008C4C9A">
        <w:rPr>
          <w:lang w:val="da-DK"/>
        </w:rPr>
        <w:fldChar w:fldCharType="separate"/>
      </w:r>
      <w:r w:rsidR="00476075">
        <w:rPr>
          <w:noProof/>
          <w:lang w:val="da-DK"/>
        </w:rPr>
        <w:t>6</w:t>
      </w:r>
      <w:r w:rsidR="00AF14DA" w:rsidRPr="008C4C9A">
        <w:rPr>
          <w:lang w:val="da-DK"/>
        </w:rPr>
        <w:fldChar w:fldCharType="end"/>
      </w:r>
      <w:r w:rsidRPr="008C4C9A">
        <w:rPr>
          <w:lang w:val="da-DK"/>
        </w:rPr>
        <w:t xml:space="preserve"> - Retur til oversigt</w:t>
      </w:r>
      <w:r w:rsidR="00682FD6">
        <w:rPr>
          <w:lang w:val="da-DK"/>
        </w:rPr>
        <w:t>s</w:t>
      </w:r>
      <w:r w:rsidRPr="008C4C9A">
        <w:rPr>
          <w:lang w:val="da-DK"/>
        </w:rPr>
        <w:t>siden</w:t>
      </w:r>
    </w:p>
    <w:p w:rsidR="00EA76B2" w:rsidRDefault="009C5F20" w:rsidP="00D072D4">
      <w:pPr>
        <w:pStyle w:val="Brdtekst"/>
        <w:rPr>
          <w:lang w:val="da-DK"/>
        </w:rPr>
      </w:pPr>
      <w:r>
        <w:rPr>
          <w:lang w:val="da-DK"/>
        </w:rPr>
        <w:t>Øverst over listen kan man ændre søgekriterierne for listen. Man kan vælge at se enten alle fejl eller alle ønsker. Man kan også søge efter hvilken status</w:t>
      </w:r>
      <w:r w:rsidR="006A00FB">
        <w:rPr>
          <w:lang w:val="da-DK"/>
        </w:rPr>
        <w:t>,</w:t>
      </w:r>
      <w:r>
        <w:rPr>
          <w:lang w:val="da-DK"/>
        </w:rPr>
        <w:t xml:space="preserve"> de enkelte sager har vha. ”Status” feltet. </w:t>
      </w:r>
      <w:r w:rsidR="0061470E">
        <w:rPr>
          <w:lang w:val="da-DK"/>
        </w:rPr>
        <w:t xml:space="preserve">Hvis </w:t>
      </w:r>
      <w:r w:rsidR="006A00FB">
        <w:rPr>
          <w:lang w:val="da-DK"/>
        </w:rPr>
        <w:t xml:space="preserve">status </w:t>
      </w:r>
      <w:r w:rsidR="0061470E">
        <w:rPr>
          <w:lang w:val="da-DK"/>
        </w:rPr>
        <w:t xml:space="preserve">”Alle” vælges, så vises alle sager af den valgte type. </w:t>
      </w:r>
      <w:r>
        <w:rPr>
          <w:lang w:val="da-DK"/>
        </w:rPr>
        <w:t xml:space="preserve">Listen opdateres ved at trykke på ”Søg” knappen. </w:t>
      </w:r>
    </w:p>
    <w:p w:rsidR="00B3579D" w:rsidRDefault="00B3579D">
      <w:pPr>
        <w:rPr>
          <w:lang w:val="da-DK"/>
        </w:rPr>
      </w:pPr>
      <w:r>
        <w:rPr>
          <w:lang w:val="da-DK"/>
        </w:rPr>
        <w:br w:type="page"/>
      </w:r>
    </w:p>
    <w:p w:rsidR="00D072D4" w:rsidRDefault="00D072D4" w:rsidP="00D072D4">
      <w:pPr>
        <w:pStyle w:val="Brdtekst"/>
        <w:rPr>
          <w:lang w:val="da-DK"/>
        </w:rPr>
      </w:pPr>
      <w:r>
        <w:rPr>
          <w:lang w:val="da-DK"/>
        </w:rPr>
        <w:lastRenderedPageBreak/>
        <w:t>Til højre under listen ses følgende navigationslinks:</w:t>
      </w:r>
    </w:p>
    <w:p w:rsidR="00D072D4" w:rsidRDefault="00D072D4" w:rsidP="00D072D4">
      <w:pPr>
        <w:pStyle w:val="Brdtekst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952500" cy="298450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134"/>
        <w:gridCol w:w="6779"/>
      </w:tblGrid>
      <w:tr w:rsidR="00D072D4" w:rsidTr="00160FC9">
        <w:tc>
          <w:tcPr>
            <w:tcW w:w="1134" w:type="dxa"/>
          </w:tcPr>
          <w:p w:rsidR="00D072D4" w:rsidRPr="009C5F20" w:rsidRDefault="009C5F20" w:rsidP="00D072D4">
            <w:pPr>
              <w:pStyle w:val="Brdtekst"/>
              <w:ind w:firstLine="0"/>
              <w:rPr>
                <w:b/>
                <w:lang w:val="da-DK"/>
              </w:rPr>
            </w:pPr>
            <w:r w:rsidRPr="009C5F20">
              <w:rPr>
                <w:b/>
                <w:lang w:val="da-DK"/>
              </w:rPr>
              <w:t>Link</w:t>
            </w:r>
          </w:p>
        </w:tc>
        <w:tc>
          <w:tcPr>
            <w:tcW w:w="6779" w:type="dxa"/>
          </w:tcPr>
          <w:p w:rsidR="00D072D4" w:rsidRPr="009C5F20" w:rsidRDefault="009C5F20" w:rsidP="00D072D4">
            <w:pPr>
              <w:pStyle w:val="Brdtekst"/>
              <w:ind w:firstLine="0"/>
              <w:rPr>
                <w:b/>
                <w:lang w:val="da-DK"/>
              </w:rPr>
            </w:pPr>
            <w:r w:rsidRPr="009C5F20">
              <w:rPr>
                <w:b/>
                <w:lang w:val="da-DK"/>
              </w:rPr>
              <w:t>Beskrivelse</w:t>
            </w:r>
          </w:p>
        </w:tc>
      </w:tr>
      <w:tr w:rsidR="00D072D4" w:rsidRPr="0013496B" w:rsidTr="00160FC9">
        <w:tc>
          <w:tcPr>
            <w:tcW w:w="1134" w:type="dxa"/>
          </w:tcPr>
          <w:p w:rsidR="00D072D4" w:rsidRDefault="00D072D4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&lt;&lt;</w:t>
            </w:r>
          </w:p>
        </w:tc>
        <w:tc>
          <w:tcPr>
            <w:tcW w:w="6779" w:type="dxa"/>
          </w:tcPr>
          <w:p w:rsidR="00D072D4" w:rsidRDefault="00D072D4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Viser første 10 sager i listen</w:t>
            </w:r>
            <w:r w:rsidR="007B3B5B">
              <w:rPr>
                <w:lang w:val="da-DK"/>
              </w:rPr>
              <w:t>.</w:t>
            </w:r>
          </w:p>
        </w:tc>
      </w:tr>
      <w:tr w:rsidR="00D072D4" w:rsidTr="00160FC9">
        <w:tc>
          <w:tcPr>
            <w:tcW w:w="1134" w:type="dxa"/>
          </w:tcPr>
          <w:p w:rsidR="00D072D4" w:rsidRDefault="00D072D4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&lt;</w:t>
            </w:r>
          </w:p>
        </w:tc>
        <w:tc>
          <w:tcPr>
            <w:tcW w:w="6779" w:type="dxa"/>
          </w:tcPr>
          <w:p w:rsidR="00D072D4" w:rsidRDefault="00D072D4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Viser forrige 10 sager</w:t>
            </w:r>
            <w:r w:rsidR="007B3B5B">
              <w:rPr>
                <w:lang w:val="da-DK"/>
              </w:rPr>
              <w:t>.</w:t>
            </w:r>
          </w:p>
        </w:tc>
      </w:tr>
      <w:tr w:rsidR="00D072D4" w:rsidRPr="0013496B" w:rsidTr="00160FC9">
        <w:tc>
          <w:tcPr>
            <w:tcW w:w="1134" w:type="dxa"/>
          </w:tcPr>
          <w:p w:rsidR="00D072D4" w:rsidRDefault="00D072D4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6779" w:type="dxa"/>
          </w:tcPr>
          <w:p w:rsidR="00D072D4" w:rsidRDefault="00160FC9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Går direkte til side, her 1.</w:t>
            </w:r>
          </w:p>
        </w:tc>
      </w:tr>
      <w:tr w:rsidR="00D072D4" w:rsidTr="00160FC9">
        <w:tc>
          <w:tcPr>
            <w:tcW w:w="1134" w:type="dxa"/>
          </w:tcPr>
          <w:p w:rsidR="00D072D4" w:rsidRDefault="009C5F20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&gt;</w:t>
            </w:r>
          </w:p>
        </w:tc>
        <w:tc>
          <w:tcPr>
            <w:tcW w:w="6779" w:type="dxa"/>
          </w:tcPr>
          <w:p w:rsidR="00D072D4" w:rsidRDefault="009C5F20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Viser de næste 10 sager</w:t>
            </w:r>
            <w:r w:rsidR="007B3B5B">
              <w:rPr>
                <w:lang w:val="da-DK"/>
              </w:rPr>
              <w:t>.</w:t>
            </w:r>
          </w:p>
        </w:tc>
      </w:tr>
      <w:tr w:rsidR="009C5F20" w:rsidRPr="0013496B" w:rsidTr="00160FC9">
        <w:tc>
          <w:tcPr>
            <w:tcW w:w="1134" w:type="dxa"/>
          </w:tcPr>
          <w:p w:rsidR="009C5F20" w:rsidRDefault="009C5F20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&gt;&gt;</w:t>
            </w:r>
          </w:p>
        </w:tc>
        <w:tc>
          <w:tcPr>
            <w:tcW w:w="6779" w:type="dxa"/>
          </w:tcPr>
          <w:p w:rsidR="009C5F20" w:rsidRDefault="009C5F20" w:rsidP="00D072D4">
            <w:pPr>
              <w:pStyle w:val="Brdtekst"/>
              <w:ind w:firstLine="0"/>
              <w:rPr>
                <w:lang w:val="da-DK"/>
              </w:rPr>
            </w:pPr>
            <w:r>
              <w:rPr>
                <w:lang w:val="da-DK"/>
              </w:rPr>
              <w:t>Viser de sidste sager i listen</w:t>
            </w:r>
            <w:r w:rsidR="007B3B5B">
              <w:rPr>
                <w:lang w:val="da-DK"/>
              </w:rPr>
              <w:t>.</w:t>
            </w:r>
          </w:p>
        </w:tc>
      </w:tr>
    </w:tbl>
    <w:p w:rsidR="00B3579D" w:rsidRDefault="00B3579D" w:rsidP="008C4C9A">
      <w:pPr>
        <w:pStyle w:val="Brdtekst"/>
        <w:jc w:val="left"/>
        <w:rPr>
          <w:lang w:val="da-DK"/>
        </w:rPr>
      </w:pPr>
    </w:p>
    <w:p w:rsidR="004F537E" w:rsidRDefault="008C4C9A" w:rsidP="008C4C9A">
      <w:pPr>
        <w:pStyle w:val="Brdtekst"/>
        <w:jc w:val="left"/>
        <w:rPr>
          <w:lang w:val="da-DK"/>
        </w:rPr>
      </w:pPr>
      <w:r>
        <w:rPr>
          <w:lang w:val="da-DK"/>
        </w:rPr>
        <w:t>Nu kan den nye fejl vedligeholdes ved at trykke på ”Vis” linket i listen.</w:t>
      </w:r>
      <w:r w:rsidR="00D072D4">
        <w:rPr>
          <w:lang w:val="da-DK"/>
        </w:rPr>
        <w:t xml:space="preserve"> </w:t>
      </w:r>
      <w:r w:rsidR="006A00FB">
        <w:rPr>
          <w:lang w:val="da-DK"/>
        </w:rPr>
        <w:t>Og følgende side vises.</w:t>
      </w:r>
    </w:p>
    <w:p w:rsidR="00167063" w:rsidRDefault="00167063" w:rsidP="00167063">
      <w:pPr>
        <w:pStyle w:val="Brdtekst"/>
        <w:keepNext/>
        <w:jc w:val="left"/>
      </w:pPr>
      <w:r>
        <w:rPr>
          <w:noProof/>
          <w:lang w:val="da-DK" w:eastAsia="da-DK" w:bidi="ar-SA"/>
        </w:rPr>
        <w:drawing>
          <wp:inline distT="0" distB="0" distL="0" distR="0">
            <wp:extent cx="5270500" cy="4229100"/>
            <wp:effectExtent l="19050" t="0" r="635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9A" w:rsidRPr="008C4C9A" w:rsidRDefault="00167063" w:rsidP="00167063">
      <w:pPr>
        <w:pStyle w:val="Billedtekst"/>
        <w:rPr>
          <w:lang w:val="da-DK"/>
        </w:rPr>
      </w:pPr>
      <w:r w:rsidRPr="00167063">
        <w:rPr>
          <w:lang w:val="da-DK"/>
        </w:rPr>
        <w:t xml:space="preserve">Figur </w:t>
      </w:r>
      <w:r w:rsidR="00AF14DA">
        <w:fldChar w:fldCharType="begin"/>
      </w:r>
      <w:r w:rsidRPr="00167063">
        <w:rPr>
          <w:lang w:val="da-DK"/>
        </w:rPr>
        <w:instrText xml:space="preserve"> SEQ Figur \* ARABIC </w:instrText>
      </w:r>
      <w:r w:rsidR="00AF14DA">
        <w:fldChar w:fldCharType="separate"/>
      </w:r>
      <w:r w:rsidR="00476075">
        <w:rPr>
          <w:noProof/>
          <w:lang w:val="da-DK"/>
        </w:rPr>
        <w:t>7</w:t>
      </w:r>
      <w:r w:rsidR="00AF14DA">
        <w:fldChar w:fldCharType="end"/>
      </w:r>
      <w:r w:rsidRPr="00167063">
        <w:rPr>
          <w:lang w:val="da-DK"/>
        </w:rPr>
        <w:t xml:space="preserve"> - </w:t>
      </w:r>
      <w:r w:rsidR="007B3B5B">
        <w:rPr>
          <w:lang w:val="da-DK"/>
        </w:rPr>
        <w:t>S</w:t>
      </w:r>
      <w:r w:rsidR="007B3B5B" w:rsidRPr="00167063">
        <w:rPr>
          <w:lang w:val="da-DK"/>
        </w:rPr>
        <w:t xml:space="preserve">ide </w:t>
      </w:r>
      <w:r w:rsidR="007B3B5B">
        <w:rPr>
          <w:lang w:val="da-DK"/>
        </w:rPr>
        <w:t>for v</w:t>
      </w:r>
      <w:r w:rsidRPr="00167063">
        <w:rPr>
          <w:lang w:val="da-DK"/>
        </w:rPr>
        <w:t>edligeholdelse af en sag</w:t>
      </w:r>
    </w:p>
    <w:p w:rsidR="00EA76B2" w:rsidRDefault="00167063" w:rsidP="00320C71">
      <w:pPr>
        <w:pStyle w:val="Brdtekst"/>
        <w:jc w:val="left"/>
        <w:rPr>
          <w:lang w:val="da-DK"/>
        </w:rPr>
      </w:pPr>
      <w:r>
        <w:rPr>
          <w:lang w:val="da-DK"/>
        </w:rPr>
        <w:t xml:space="preserve">Felterne ”Oprettet af”, ”Oprettet den” og ”Afsluttet den” kan ikke rettes. </w:t>
      </w:r>
    </w:p>
    <w:p w:rsidR="00EA76B2" w:rsidRDefault="00EA76B2">
      <w:pPr>
        <w:rPr>
          <w:lang w:val="da-DK"/>
        </w:rPr>
      </w:pPr>
      <w:r>
        <w:rPr>
          <w:lang w:val="da-DK"/>
        </w:rPr>
        <w:br w:type="page"/>
      </w:r>
    </w:p>
    <w:p w:rsidR="00167063" w:rsidRDefault="00167063" w:rsidP="00320C71">
      <w:pPr>
        <w:pStyle w:val="Brdtekst"/>
        <w:jc w:val="left"/>
        <w:rPr>
          <w:lang w:val="da-DK"/>
        </w:rPr>
      </w:pPr>
      <w:r>
        <w:rPr>
          <w:lang w:val="da-DK"/>
        </w:rPr>
        <w:lastRenderedPageBreak/>
        <w:t>”Sags status” kan have følgende værdier</w:t>
      </w:r>
      <w:r w:rsidR="00336803">
        <w:rPr>
          <w:lang w:val="da-DK"/>
        </w:rPr>
        <w:t>:</w:t>
      </w: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090"/>
        <w:gridCol w:w="6899"/>
      </w:tblGrid>
      <w:tr w:rsidR="00336803" w:rsidTr="00160FC9">
        <w:tc>
          <w:tcPr>
            <w:tcW w:w="850" w:type="dxa"/>
          </w:tcPr>
          <w:p w:rsidR="00336803" w:rsidRPr="00336803" w:rsidRDefault="00336803" w:rsidP="00320C71">
            <w:pPr>
              <w:pStyle w:val="Brdtekst"/>
              <w:ind w:firstLine="0"/>
              <w:jc w:val="left"/>
              <w:rPr>
                <w:b/>
                <w:lang w:val="da-DK"/>
              </w:rPr>
            </w:pPr>
            <w:r w:rsidRPr="00336803">
              <w:rPr>
                <w:b/>
                <w:lang w:val="da-DK"/>
              </w:rPr>
              <w:t>Værdi</w:t>
            </w:r>
          </w:p>
        </w:tc>
        <w:tc>
          <w:tcPr>
            <w:tcW w:w="7063" w:type="dxa"/>
          </w:tcPr>
          <w:p w:rsidR="00336803" w:rsidRPr="00336803" w:rsidRDefault="00336803" w:rsidP="00320C71">
            <w:pPr>
              <w:pStyle w:val="Brdtekst"/>
              <w:ind w:firstLine="0"/>
              <w:jc w:val="left"/>
              <w:rPr>
                <w:b/>
                <w:lang w:val="da-DK"/>
              </w:rPr>
            </w:pPr>
            <w:r w:rsidRPr="00336803">
              <w:rPr>
                <w:b/>
                <w:lang w:val="da-DK"/>
              </w:rPr>
              <w:t>Beskrivelse</w:t>
            </w:r>
          </w:p>
        </w:tc>
      </w:tr>
      <w:tr w:rsidR="00336803" w:rsidRPr="0013496B" w:rsidTr="00160FC9">
        <w:tc>
          <w:tcPr>
            <w:tcW w:w="850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Ny</w:t>
            </w:r>
          </w:p>
        </w:tc>
        <w:tc>
          <w:tcPr>
            <w:tcW w:w="7063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Det er en ny sag.</w:t>
            </w:r>
          </w:p>
        </w:tc>
      </w:tr>
      <w:tr w:rsidR="00336803" w:rsidRPr="0013496B" w:rsidTr="00160FC9">
        <w:tc>
          <w:tcPr>
            <w:tcW w:w="850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Behandles</w:t>
            </w:r>
          </w:p>
        </w:tc>
        <w:tc>
          <w:tcPr>
            <w:tcW w:w="7063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behandles, dvs. der bliver taget stilling til</w:t>
            </w:r>
            <w:r w:rsidR="007B3B5B">
              <w:rPr>
                <w:lang w:val="da-DK"/>
              </w:rPr>
              <w:t>,</w:t>
            </w:r>
            <w:r>
              <w:rPr>
                <w:lang w:val="da-DK"/>
              </w:rPr>
              <w:t xml:space="preserve"> om man skal gå videre med sagen.</w:t>
            </w:r>
          </w:p>
        </w:tc>
      </w:tr>
      <w:tr w:rsidR="00336803" w:rsidRPr="0013496B" w:rsidTr="00160FC9">
        <w:tc>
          <w:tcPr>
            <w:tcW w:w="850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  <w:tc>
          <w:tcPr>
            <w:tcW w:w="7063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er godkendt og dermed klar til en udvikler.</w:t>
            </w:r>
          </w:p>
        </w:tc>
      </w:tr>
      <w:tr w:rsidR="00336803" w:rsidTr="00160FC9">
        <w:tc>
          <w:tcPr>
            <w:tcW w:w="850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Afvist</w:t>
            </w:r>
          </w:p>
        </w:tc>
        <w:tc>
          <w:tcPr>
            <w:tcW w:w="7063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er afvist.</w:t>
            </w:r>
          </w:p>
        </w:tc>
      </w:tr>
      <w:tr w:rsidR="00336803" w:rsidRPr="0013496B" w:rsidTr="00160FC9">
        <w:tc>
          <w:tcPr>
            <w:tcW w:w="850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Afsluttet</w:t>
            </w:r>
          </w:p>
        </w:tc>
        <w:tc>
          <w:tcPr>
            <w:tcW w:w="7063" w:type="dxa"/>
          </w:tcPr>
          <w:p w:rsidR="00336803" w:rsidRDefault="00336803" w:rsidP="00320C71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 xml:space="preserve">Sagen er færdigudviklet og afsluttet. Feltet ”Afsluttet den” får dagsdato. </w:t>
            </w:r>
          </w:p>
        </w:tc>
      </w:tr>
    </w:tbl>
    <w:p w:rsidR="00336803" w:rsidRDefault="00336803" w:rsidP="00320C71">
      <w:pPr>
        <w:pStyle w:val="Brdtekst"/>
        <w:jc w:val="left"/>
        <w:rPr>
          <w:lang w:val="da-DK"/>
        </w:rPr>
      </w:pPr>
    </w:p>
    <w:p w:rsidR="007166AF" w:rsidRDefault="007166AF" w:rsidP="00320C71">
      <w:pPr>
        <w:pStyle w:val="Brdtekst"/>
        <w:jc w:val="left"/>
        <w:rPr>
          <w:lang w:val="da-DK"/>
        </w:rPr>
      </w:pPr>
      <w:r>
        <w:rPr>
          <w:lang w:val="da-DK"/>
        </w:rPr>
        <w:t>”Udvikl</w:t>
      </w:r>
      <w:r w:rsidR="007B3B5B">
        <w:rPr>
          <w:lang w:val="da-DK"/>
        </w:rPr>
        <w:t>ings</w:t>
      </w:r>
      <w:r w:rsidR="009A2029">
        <w:rPr>
          <w:lang w:val="da-DK"/>
        </w:rPr>
        <w:t xml:space="preserve"> </w:t>
      </w:r>
      <w:r>
        <w:rPr>
          <w:lang w:val="da-DK"/>
        </w:rPr>
        <w:t>status” kan have følgende værdier:</w:t>
      </w:r>
    </w:p>
    <w:tbl>
      <w:tblPr>
        <w:tblStyle w:val="Tabel-Git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417"/>
        <w:gridCol w:w="6543"/>
      </w:tblGrid>
      <w:tr w:rsidR="007166AF" w:rsidTr="00160FC9">
        <w:tc>
          <w:tcPr>
            <w:tcW w:w="1417" w:type="dxa"/>
          </w:tcPr>
          <w:p w:rsidR="007166AF" w:rsidRPr="00336803" w:rsidRDefault="007166AF" w:rsidP="009C5F20">
            <w:pPr>
              <w:pStyle w:val="Brdtekst"/>
              <w:ind w:firstLine="0"/>
              <w:jc w:val="left"/>
              <w:rPr>
                <w:b/>
                <w:lang w:val="da-DK"/>
              </w:rPr>
            </w:pPr>
            <w:r w:rsidRPr="00336803">
              <w:rPr>
                <w:b/>
                <w:lang w:val="da-DK"/>
              </w:rPr>
              <w:t>Værdi</w:t>
            </w:r>
          </w:p>
        </w:tc>
        <w:tc>
          <w:tcPr>
            <w:tcW w:w="6543" w:type="dxa"/>
          </w:tcPr>
          <w:p w:rsidR="007166AF" w:rsidRPr="00336803" w:rsidRDefault="007166AF" w:rsidP="009C5F20">
            <w:pPr>
              <w:pStyle w:val="Brdtekst"/>
              <w:ind w:firstLine="0"/>
              <w:jc w:val="left"/>
              <w:rPr>
                <w:b/>
                <w:lang w:val="da-DK"/>
              </w:rPr>
            </w:pPr>
            <w:r w:rsidRPr="00336803">
              <w:rPr>
                <w:b/>
                <w:lang w:val="da-DK"/>
              </w:rPr>
              <w:t>Beskrivelse</w:t>
            </w:r>
          </w:p>
        </w:tc>
      </w:tr>
      <w:tr w:rsidR="007166AF" w:rsidTr="00160FC9">
        <w:tc>
          <w:tcPr>
            <w:tcW w:w="1417" w:type="dxa"/>
          </w:tcPr>
          <w:p w:rsidR="007166AF" w:rsidRDefault="007166AF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Ej begyndt</w:t>
            </w:r>
          </w:p>
        </w:tc>
        <w:tc>
          <w:tcPr>
            <w:tcW w:w="6543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Venter på en udvikler.</w:t>
            </w:r>
          </w:p>
        </w:tc>
      </w:tr>
      <w:tr w:rsidR="007166AF" w:rsidTr="00160FC9">
        <w:tc>
          <w:tcPr>
            <w:tcW w:w="1417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I gang</w:t>
            </w:r>
          </w:p>
        </w:tc>
        <w:tc>
          <w:tcPr>
            <w:tcW w:w="6543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er i gang.</w:t>
            </w:r>
          </w:p>
        </w:tc>
      </w:tr>
      <w:tr w:rsidR="007166AF" w:rsidRPr="0013496B" w:rsidTr="00160FC9">
        <w:tc>
          <w:tcPr>
            <w:tcW w:w="1417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Klar til test</w:t>
            </w:r>
          </w:p>
        </w:tc>
        <w:tc>
          <w:tcPr>
            <w:tcW w:w="6543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venter på at blive testet.</w:t>
            </w:r>
          </w:p>
        </w:tc>
      </w:tr>
      <w:tr w:rsidR="007166AF" w:rsidTr="00160FC9">
        <w:tc>
          <w:tcPr>
            <w:tcW w:w="1417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Testet</w:t>
            </w:r>
          </w:p>
        </w:tc>
        <w:tc>
          <w:tcPr>
            <w:tcW w:w="6543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er testet.</w:t>
            </w:r>
          </w:p>
        </w:tc>
      </w:tr>
      <w:tr w:rsidR="007166AF" w:rsidTr="00160FC9">
        <w:tc>
          <w:tcPr>
            <w:tcW w:w="1417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I prod.</w:t>
            </w:r>
          </w:p>
        </w:tc>
        <w:tc>
          <w:tcPr>
            <w:tcW w:w="6543" w:type="dxa"/>
          </w:tcPr>
          <w:p w:rsidR="007166AF" w:rsidRDefault="00D072D4" w:rsidP="009C5F20">
            <w:pPr>
              <w:pStyle w:val="Brdtekst"/>
              <w:ind w:firstLine="0"/>
              <w:jc w:val="left"/>
              <w:rPr>
                <w:lang w:val="da-DK"/>
              </w:rPr>
            </w:pPr>
            <w:r>
              <w:rPr>
                <w:lang w:val="da-DK"/>
              </w:rPr>
              <w:t>Sagen er i produktion</w:t>
            </w:r>
          </w:p>
        </w:tc>
      </w:tr>
    </w:tbl>
    <w:p w:rsidR="00B3579D" w:rsidRDefault="00B3579D" w:rsidP="00320C71">
      <w:pPr>
        <w:pStyle w:val="Brdtekst"/>
        <w:jc w:val="left"/>
        <w:rPr>
          <w:lang w:val="da-DK"/>
        </w:rPr>
      </w:pPr>
    </w:p>
    <w:p w:rsidR="00167063" w:rsidRDefault="00167063" w:rsidP="00320C71">
      <w:pPr>
        <w:pStyle w:val="Brdtekst"/>
        <w:jc w:val="left"/>
        <w:rPr>
          <w:lang w:val="da-DK"/>
        </w:rPr>
      </w:pPr>
      <w:r>
        <w:rPr>
          <w:lang w:val="da-DK"/>
        </w:rPr>
        <w:t>Der er mulighed for at rette oplysninger, slette hele sagen</w:t>
      </w:r>
      <w:r w:rsidR="00EA76B2">
        <w:rPr>
          <w:lang w:val="da-DK"/>
        </w:rPr>
        <w:t xml:space="preserve">, vha. af </w:t>
      </w:r>
      <w:r w:rsidR="009A2029">
        <w:rPr>
          <w:lang w:val="da-DK"/>
        </w:rPr>
        <w:t>”</w:t>
      </w:r>
      <w:r w:rsidR="00EA76B2">
        <w:rPr>
          <w:lang w:val="da-DK"/>
        </w:rPr>
        <w:t>Gem</w:t>
      </w:r>
      <w:r w:rsidR="009A2029">
        <w:rPr>
          <w:lang w:val="da-DK"/>
        </w:rPr>
        <w:t>”</w:t>
      </w:r>
      <w:r w:rsidR="00EA76B2">
        <w:rPr>
          <w:lang w:val="da-DK"/>
        </w:rPr>
        <w:t xml:space="preserve"> og </w:t>
      </w:r>
      <w:r w:rsidR="009A2029">
        <w:rPr>
          <w:lang w:val="da-DK"/>
        </w:rPr>
        <w:t>”</w:t>
      </w:r>
      <w:r w:rsidR="00EA76B2">
        <w:rPr>
          <w:lang w:val="da-DK"/>
        </w:rPr>
        <w:t>Slet</w:t>
      </w:r>
      <w:r w:rsidR="009A2029">
        <w:rPr>
          <w:lang w:val="da-DK"/>
        </w:rPr>
        <w:t>”</w:t>
      </w:r>
      <w:r w:rsidR="00EA76B2">
        <w:rPr>
          <w:lang w:val="da-DK"/>
        </w:rPr>
        <w:t xml:space="preserve"> knapperne. Eller</w:t>
      </w:r>
      <w:r>
        <w:rPr>
          <w:lang w:val="da-DK"/>
        </w:rPr>
        <w:t xml:space="preserve"> </w:t>
      </w:r>
      <w:r w:rsidR="00EA76B2">
        <w:rPr>
          <w:lang w:val="da-DK"/>
        </w:rPr>
        <w:t xml:space="preserve">man kan </w:t>
      </w:r>
      <w:r>
        <w:rPr>
          <w:lang w:val="da-DK"/>
        </w:rPr>
        <w:t>gå til en diskussions side ved at trykke på ”Gå til diskussion” linket.</w:t>
      </w:r>
      <w:r w:rsidR="00EA76B2">
        <w:rPr>
          <w:lang w:val="da-DK"/>
        </w:rPr>
        <w:t xml:space="preserve"> Som vises på følgende side.</w:t>
      </w:r>
    </w:p>
    <w:p w:rsidR="007166AF" w:rsidRDefault="007166AF" w:rsidP="007166AF">
      <w:pPr>
        <w:pStyle w:val="Brdtekst"/>
        <w:keepNext/>
        <w:jc w:val="left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0500" cy="4546600"/>
            <wp:effectExtent l="19050" t="0" r="635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803" w:rsidRPr="007166AF" w:rsidRDefault="007166AF" w:rsidP="007166AF">
      <w:pPr>
        <w:pStyle w:val="Billedtekst"/>
        <w:rPr>
          <w:lang w:val="da-DK"/>
        </w:rPr>
      </w:pPr>
      <w:r w:rsidRPr="007166AF">
        <w:rPr>
          <w:lang w:val="da-DK"/>
        </w:rPr>
        <w:t xml:space="preserve">Figur </w:t>
      </w:r>
      <w:r w:rsidR="00AF14DA" w:rsidRPr="007166AF">
        <w:rPr>
          <w:lang w:val="da-DK"/>
        </w:rPr>
        <w:fldChar w:fldCharType="begin"/>
      </w:r>
      <w:r w:rsidRPr="007166AF">
        <w:rPr>
          <w:lang w:val="da-DK"/>
        </w:rPr>
        <w:instrText xml:space="preserve"> SEQ Figur \* ARABIC </w:instrText>
      </w:r>
      <w:r w:rsidR="00AF14DA" w:rsidRPr="007166AF">
        <w:rPr>
          <w:lang w:val="da-DK"/>
        </w:rPr>
        <w:fldChar w:fldCharType="separate"/>
      </w:r>
      <w:r w:rsidR="00476075">
        <w:rPr>
          <w:noProof/>
          <w:lang w:val="da-DK"/>
        </w:rPr>
        <w:t>8</w:t>
      </w:r>
      <w:r w:rsidR="00AF14DA" w:rsidRPr="007166AF">
        <w:rPr>
          <w:lang w:val="da-DK"/>
        </w:rPr>
        <w:fldChar w:fldCharType="end"/>
      </w:r>
      <w:r w:rsidRPr="007166AF">
        <w:rPr>
          <w:lang w:val="da-DK"/>
        </w:rPr>
        <w:t xml:space="preserve"> - Diskussionsside</w:t>
      </w:r>
    </w:p>
    <w:p w:rsidR="007166AF" w:rsidRDefault="007166AF" w:rsidP="00320C71">
      <w:pPr>
        <w:pStyle w:val="Brdtekst"/>
        <w:jc w:val="left"/>
        <w:rPr>
          <w:lang w:val="da-DK"/>
        </w:rPr>
      </w:pPr>
      <w:r>
        <w:rPr>
          <w:lang w:val="da-DK"/>
        </w:rPr>
        <w:t>Denne side giver mulighed for</w:t>
      </w:r>
      <w:r w:rsidR="007B3B5B">
        <w:rPr>
          <w:lang w:val="da-DK"/>
        </w:rPr>
        <w:t>,</w:t>
      </w:r>
      <w:r>
        <w:rPr>
          <w:lang w:val="da-DK"/>
        </w:rPr>
        <w:t xml:space="preserve"> at slutbruger</w:t>
      </w:r>
      <w:r w:rsidR="009A2029">
        <w:rPr>
          <w:lang w:val="da-DK"/>
        </w:rPr>
        <w:t>e</w:t>
      </w:r>
      <w:r>
        <w:rPr>
          <w:lang w:val="da-DK"/>
        </w:rPr>
        <w:t xml:space="preserve"> og udvikler</w:t>
      </w:r>
      <w:r w:rsidR="009A2029">
        <w:rPr>
          <w:lang w:val="da-DK"/>
        </w:rPr>
        <w:t>e</w:t>
      </w:r>
      <w:r>
        <w:rPr>
          <w:lang w:val="da-DK"/>
        </w:rPr>
        <w:t xml:space="preserve"> kan diskutere forskellige ting. F.eks. løsningsforslag til et nyt ønske.</w:t>
      </w:r>
      <w:r w:rsidR="00EA76B2">
        <w:rPr>
          <w:lang w:val="da-DK"/>
        </w:rPr>
        <w:t xml:space="preserve"> Følgende side er et eksempel på en </w:t>
      </w:r>
      <w:r w:rsidR="00B3579D">
        <w:rPr>
          <w:lang w:val="da-DK"/>
        </w:rPr>
        <w:t>diskussion</w:t>
      </w:r>
      <w:r w:rsidR="00EA76B2">
        <w:rPr>
          <w:lang w:val="da-DK"/>
        </w:rPr>
        <w:t>.</w:t>
      </w:r>
    </w:p>
    <w:p w:rsidR="007166AF" w:rsidRDefault="00513F70" w:rsidP="007166AF">
      <w:pPr>
        <w:pStyle w:val="Brdtekst"/>
        <w:keepNext/>
        <w:jc w:val="left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0500" cy="5003800"/>
            <wp:effectExtent l="19050" t="0" r="6350" b="0"/>
            <wp:docPr id="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6AF" w:rsidRDefault="007166AF" w:rsidP="007166AF">
      <w:pPr>
        <w:pStyle w:val="Billedtekst"/>
        <w:rPr>
          <w:lang w:val="da-DK"/>
        </w:rPr>
      </w:pPr>
      <w:r w:rsidRPr="007166AF">
        <w:rPr>
          <w:lang w:val="da-DK"/>
        </w:rPr>
        <w:t xml:space="preserve">Figur </w:t>
      </w:r>
      <w:r w:rsidR="00AF14DA" w:rsidRPr="007166AF">
        <w:rPr>
          <w:lang w:val="da-DK"/>
        </w:rPr>
        <w:fldChar w:fldCharType="begin"/>
      </w:r>
      <w:r w:rsidRPr="007166AF">
        <w:rPr>
          <w:lang w:val="da-DK"/>
        </w:rPr>
        <w:instrText xml:space="preserve"> SEQ Figur \* ARABIC </w:instrText>
      </w:r>
      <w:r w:rsidR="00AF14DA" w:rsidRPr="007166AF">
        <w:rPr>
          <w:lang w:val="da-DK"/>
        </w:rPr>
        <w:fldChar w:fldCharType="separate"/>
      </w:r>
      <w:r w:rsidR="00476075">
        <w:rPr>
          <w:noProof/>
          <w:lang w:val="da-DK"/>
        </w:rPr>
        <w:t>9</w:t>
      </w:r>
      <w:r w:rsidR="00AF14DA" w:rsidRPr="007166AF">
        <w:rPr>
          <w:lang w:val="da-DK"/>
        </w:rPr>
        <w:fldChar w:fldCharType="end"/>
      </w:r>
      <w:r w:rsidRPr="007166AF">
        <w:rPr>
          <w:lang w:val="da-DK"/>
        </w:rPr>
        <w:t xml:space="preserve"> - Eksempel på en diskus</w:t>
      </w:r>
      <w:r>
        <w:rPr>
          <w:lang w:val="da-DK"/>
        </w:rPr>
        <w:t>s</w:t>
      </w:r>
      <w:r w:rsidRPr="007166AF">
        <w:rPr>
          <w:lang w:val="da-DK"/>
        </w:rPr>
        <w:t>ion</w:t>
      </w:r>
    </w:p>
    <w:p w:rsidR="007166AF" w:rsidRDefault="00EA76B2" w:rsidP="007166AF">
      <w:pPr>
        <w:pStyle w:val="Brdtekst"/>
        <w:rPr>
          <w:lang w:val="da-DK"/>
        </w:rPr>
      </w:pPr>
      <w:r>
        <w:rPr>
          <w:lang w:val="da-DK"/>
        </w:rPr>
        <w:t xml:space="preserve">Til slut - </w:t>
      </w:r>
      <w:r w:rsidR="00D072D4">
        <w:rPr>
          <w:lang w:val="da-DK"/>
        </w:rPr>
        <w:t>”Om BaRI” linket giver følgende side:</w:t>
      </w:r>
    </w:p>
    <w:p w:rsidR="00D072D4" w:rsidRDefault="00D072D4" w:rsidP="00D072D4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0500" cy="2095500"/>
            <wp:effectExtent l="19050" t="0" r="635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D4" w:rsidRPr="00D072D4" w:rsidRDefault="00D072D4" w:rsidP="00D072D4">
      <w:pPr>
        <w:pStyle w:val="Billedtekst"/>
        <w:rPr>
          <w:lang w:val="da-DK"/>
        </w:rPr>
      </w:pPr>
      <w:r w:rsidRPr="00D072D4">
        <w:rPr>
          <w:lang w:val="da-DK"/>
        </w:rPr>
        <w:t xml:space="preserve">Figur </w:t>
      </w:r>
      <w:r w:rsidR="00AF14DA" w:rsidRPr="00D072D4">
        <w:rPr>
          <w:lang w:val="da-DK"/>
        </w:rPr>
        <w:fldChar w:fldCharType="begin"/>
      </w:r>
      <w:r w:rsidRPr="00D072D4">
        <w:rPr>
          <w:lang w:val="da-DK"/>
        </w:rPr>
        <w:instrText xml:space="preserve"> SEQ Figur \* ARABIC </w:instrText>
      </w:r>
      <w:r w:rsidR="00AF14DA" w:rsidRPr="00D072D4">
        <w:rPr>
          <w:lang w:val="da-DK"/>
        </w:rPr>
        <w:fldChar w:fldCharType="separate"/>
      </w:r>
      <w:r w:rsidR="00476075">
        <w:rPr>
          <w:noProof/>
          <w:lang w:val="da-DK"/>
        </w:rPr>
        <w:t>10</w:t>
      </w:r>
      <w:r w:rsidR="00AF14DA" w:rsidRPr="00D072D4">
        <w:rPr>
          <w:lang w:val="da-DK"/>
        </w:rPr>
        <w:fldChar w:fldCharType="end"/>
      </w:r>
      <w:r w:rsidRPr="00D072D4">
        <w:rPr>
          <w:lang w:val="da-DK"/>
        </w:rPr>
        <w:t xml:space="preserve"> - Om BaRI siden</w:t>
      </w:r>
    </w:p>
    <w:p w:rsidR="00D072D4" w:rsidRPr="007166AF" w:rsidRDefault="009C5F20" w:rsidP="007166AF">
      <w:pPr>
        <w:pStyle w:val="Brdtekst"/>
        <w:rPr>
          <w:lang w:val="da-DK"/>
        </w:rPr>
      </w:pPr>
      <w:r>
        <w:rPr>
          <w:lang w:val="da-DK"/>
        </w:rPr>
        <w:t xml:space="preserve">Se også </w:t>
      </w:r>
      <w:hyperlink w:anchor="_Fejl_sitationer" w:history="1">
        <w:r w:rsidRPr="009C5F20">
          <w:rPr>
            <w:rStyle w:val="Hyperlink"/>
            <w:lang w:val="da-DK"/>
          </w:rPr>
          <w:t>Fejlsit</w:t>
        </w:r>
        <w:r w:rsidR="004A089A">
          <w:rPr>
            <w:rStyle w:val="Hyperlink"/>
            <w:lang w:val="da-DK"/>
          </w:rPr>
          <w:t>u</w:t>
        </w:r>
        <w:r w:rsidRPr="009C5F20">
          <w:rPr>
            <w:rStyle w:val="Hyperlink"/>
            <w:lang w:val="da-DK"/>
          </w:rPr>
          <w:t>ationer</w:t>
        </w:r>
      </w:hyperlink>
      <w:r w:rsidR="00EA76B2" w:rsidRPr="00EA76B2">
        <w:rPr>
          <w:lang w:val="da-DK"/>
        </w:rPr>
        <w:t>,</w:t>
      </w:r>
      <w:r>
        <w:rPr>
          <w:lang w:val="da-DK"/>
        </w:rPr>
        <w:t xml:space="preserve"> under bilag for eksempler på fejl situationer i BaRI.</w:t>
      </w: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7" w:name="_Toc229650073"/>
      <w:bookmarkStart w:id="28" w:name="_Toc230252508"/>
      <w:bookmarkStart w:id="29" w:name="_Toc294348299"/>
      <w:r>
        <w:rPr>
          <w:lang w:val="da-DK"/>
        </w:rPr>
        <w:lastRenderedPageBreak/>
        <w:t>K</w:t>
      </w:r>
      <w:r w:rsidR="00CE4938">
        <w:rPr>
          <w:lang w:val="da-DK"/>
        </w:rPr>
        <w:t>onklusion</w:t>
      </w:r>
      <w:bookmarkEnd w:id="27"/>
      <w:bookmarkEnd w:id="28"/>
      <w:bookmarkEnd w:id="29"/>
    </w:p>
    <w:p w:rsidR="00CE4938" w:rsidRDefault="00DE508F" w:rsidP="00946B18">
      <w:pPr>
        <w:rPr>
          <w:lang w:val="da-DK"/>
        </w:rPr>
      </w:pPr>
      <w:r>
        <w:rPr>
          <w:lang w:val="da-DK"/>
        </w:rPr>
        <w:tab/>
      </w:r>
      <w:r w:rsidR="00692C30">
        <w:rPr>
          <w:lang w:val="da-DK"/>
        </w:rPr>
        <w:t>Det har været en god oplevelse at arbejde med Wicket, man kommer meget hurtigt i gang. Og jeg synes at Wicket lever meget fint op til de forventninger</w:t>
      </w:r>
      <w:r w:rsidR="00D0683B">
        <w:rPr>
          <w:lang w:val="da-DK"/>
        </w:rPr>
        <w:t>,</w:t>
      </w:r>
      <w:r w:rsidR="00692C30">
        <w:rPr>
          <w:lang w:val="da-DK"/>
        </w:rPr>
        <w:t xml:space="preserve"> jeg havde til frameworket. Der er en meget klar adskillelse mellem html og java. Det ses bl.a. meget tydeligt på de små og meget </w:t>
      </w:r>
      <w:r w:rsidR="00D0683B">
        <w:rPr>
          <w:lang w:val="da-DK"/>
        </w:rPr>
        <w:t>overskuelige</w:t>
      </w:r>
      <w:r w:rsidR="00692C30">
        <w:rPr>
          <w:lang w:val="da-DK"/>
        </w:rPr>
        <w:t xml:space="preserve"> html</w:t>
      </w:r>
      <w:r w:rsidR="00CC0D94">
        <w:rPr>
          <w:lang w:val="da-DK"/>
        </w:rPr>
        <w:t>-</w:t>
      </w:r>
      <w:r w:rsidR="00692C30">
        <w:rPr>
          <w:lang w:val="da-DK"/>
        </w:rPr>
        <w:t xml:space="preserve">sider i dette projekt. Wicket gør </w:t>
      </w:r>
      <w:r>
        <w:rPr>
          <w:lang w:val="da-DK"/>
        </w:rPr>
        <w:t xml:space="preserve">også </w:t>
      </w:r>
      <w:r w:rsidR="00692C30">
        <w:rPr>
          <w:lang w:val="da-DK"/>
        </w:rPr>
        <w:t>meget for at gemme webapplikation</w:t>
      </w:r>
      <w:r w:rsidR="00483698">
        <w:rPr>
          <w:lang w:val="da-DK"/>
        </w:rPr>
        <w:t>s</w:t>
      </w:r>
      <w:r w:rsidR="00CC0D94">
        <w:rPr>
          <w:lang w:val="da-DK"/>
        </w:rPr>
        <w:t>-</w:t>
      </w:r>
      <w:r w:rsidR="00692C30">
        <w:rPr>
          <w:lang w:val="da-DK"/>
        </w:rPr>
        <w:t xml:space="preserve">problematikkerne væk fra programmøren. Så denne kan koncentrere sig som selve forretningslogikken. </w:t>
      </w:r>
    </w:p>
    <w:p w:rsidR="00692C30" w:rsidRDefault="00DE508F" w:rsidP="00946B18">
      <w:pPr>
        <w:rPr>
          <w:lang w:val="da-DK"/>
        </w:rPr>
      </w:pPr>
      <w:r>
        <w:rPr>
          <w:lang w:val="da-DK"/>
        </w:rPr>
        <w:tab/>
      </w:r>
      <w:r w:rsidR="00692C30">
        <w:rPr>
          <w:lang w:val="da-DK"/>
        </w:rPr>
        <w:t>Og det var dejligt at sidde og kode i java igen. Html delen er hurtigt overstået med Wicket.</w:t>
      </w:r>
    </w:p>
    <w:p w:rsidR="00692C30" w:rsidRDefault="00692C30" w:rsidP="00946B18">
      <w:pPr>
        <w:rPr>
          <w:lang w:val="da-DK"/>
        </w:rPr>
      </w:pPr>
      <w:r>
        <w:rPr>
          <w:lang w:val="da-DK"/>
        </w:rPr>
        <w:t xml:space="preserve">Wicket arbejder også godt sammen med andre frameworks, jeg har benyttet Hibernate til database persistense, uden problemer. </w:t>
      </w:r>
    </w:p>
    <w:p w:rsidR="00692C30" w:rsidRDefault="00692C30" w:rsidP="00946B18">
      <w:pPr>
        <w:rPr>
          <w:lang w:val="da-DK"/>
        </w:rPr>
      </w:pPr>
    </w:p>
    <w:p w:rsidR="00692C30" w:rsidRDefault="00DE508F" w:rsidP="00946B18">
      <w:pPr>
        <w:rPr>
          <w:lang w:val="da-DK"/>
        </w:rPr>
      </w:pPr>
      <w:r>
        <w:rPr>
          <w:lang w:val="da-DK"/>
        </w:rPr>
        <w:tab/>
      </w:r>
      <w:r w:rsidR="007B3B5B">
        <w:rPr>
          <w:lang w:val="da-DK"/>
        </w:rPr>
        <w:t>Hv</w:t>
      </w:r>
      <w:r w:rsidR="00692C30">
        <w:rPr>
          <w:lang w:val="da-DK"/>
        </w:rPr>
        <w:t>is jeg skulle næv</w:t>
      </w:r>
      <w:r w:rsidR="007B3B5B">
        <w:rPr>
          <w:lang w:val="da-DK"/>
        </w:rPr>
        <w:t>n</w:t>
      </w:r>
      <w:r w:rsidR="00692C30">
        <w:rPr>
          <w:lang w:val="da-DK"/>
        </w:rPr>
        <w:t>e en enkelt bekymring, så skulle det måske være at Wicket bruger en del hukommelse på server</w:t>
      </w:r>
      <w:r w:rsidR="00CC0D94">
        <w:rPr>
          <w:lang w:val="da-DK"/>
        </w:rPr>
        <w:t xml:space="preserve"> </w:t>
      </w:r>
      <w:r w:rsidR="00692C30">
        <w:rPr>
          <w:lang w:val="da-DK"/>
        </w:rPr>
        <w:t xml:space="preserve">siden. </w:t>
      </w:r>
      <w:r w:rsidR="00C0531C">
        <w:rPr>
          <w:lang w:val="da-DK"/>
        </w:rPr>
        <w:t>Da Wicket bruger de enkelte webserverobje</w:t>
      </w:r>
      <w:r w:rsidR="00483698">
        <w:rPr>
          <w:lang w:val="da-DK"/>
        </w:rPr>
        <w:t>k</w:t>
      </w:r>
      <w:r w:rsidR="00C0531C">
        <w:rPr>
          <w:lang w:val="da-DK"/>
        </w:rPr>
        <w:t xml:space="preserve">ter som session request meget. Så jeg </w:t>
      </w:r>
      <w:r>
        <w:rPr>
          <w:lang w:val="da-DK"/>
        </w:rPr>
        <w:t>er ikke sikker på</w:t>
      </w:r>
      <w:r w:rsidR="00C0531C">
        <w:rPr>
          <w:lang w:val="da-DK"/>
        </w:rPr>
        <w:t xml:space="preserve"> at Wicket egner sig til systemer</w:t>
      </w:r>
      <w:r w:rsidR="00483698">
        <w:rPr>
          <w:lang w:val="da-DK"/>
        </w:rPr>
        <w:t>,</w:t>
      </w:r>
      <w:r w:rsidR="00C0531C">
        <w:rPr>
          <w:lang w:val="da-DK"/>
        </w:rPr>
        <w:t xml:space="preserve"> som rammes af tusindvis af brugere dagligt. </w:t>
      </w:r>
    </w:p>
    <w:p w:rsidR="00692C30" w:rsidRDefault="00692C30" w:rsidP="00946B18">
      <w:pPr>
        <w:rPr>
          <w:lang w:val="da-DK"/>
        </w:rPr>
      </w:pPr>
    </w:p>
    <w:p w:rsidR="00692C30" w:rsidRDefault="00483698" w:rsidP="00946B18">
      <w:pPr>
        <w:rPr>
          <w:lang w:val="da-DK"/>
        </w:rPr>
      </w:pPr>
      <w:r>
        <w:rPr>
          <w:lang w:val="da-DK"/>
        </w:rPr>
        <w:t>Men ellers vil jeg varmt anbefale Wicket</w:t>
      </w:r>
      <w:r w:rsidR="00692C30">
        <w:rPr>
          <w:lang w:val="da-DK"/>
        </w:rPr>
        <w:t>.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30" w:name="_Toc229650074"/>
      <w:bookmarkStart w:id="31" w:name="_Toc230252509"/>
      <w:bookmarkStart w:id="32" w:name="_Toc29434830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30"/>
      <w:bookmarkEnd w:id="31"/>
      <w:bookmarkEnd w:id="32"/>
    </w:p>
    <w:p w:rsidR="006C542B" w:rsidRDefault="006C542B"/>
    <w:p w:rsidR="00270955" w:rsidRPr="00654992" w:rsidRDefault="009C5F20" w:rsidP="009C5F20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Fejl_sitationer"/>
      <w:bookmarkStart w:id="34" w:name="_Toc294348301"/>
      <w:bookmarkEnd w:id="33"/>
      <w:r w:rsidRPr="00654992">
        <w:rPr>
          <w:lang w:val="da-DK"/>
        </w:rPr>
        <w:t>Fejlsit</w:t>
      </w:r>
      <w:r w:rsidR="00654992">
        <w:rPr>
          <w:lang w:val="da-DK"/>
        </w:rPr>
        <w:t>u</w:t>
      </w:r>
      <w:r w:rsidRPr="00654992">
        <w:rPr>
          <w:lang w:val="da-DK"/>
        </w:rPr>
        <w:t>ationer</w:t>
      </w:r>
      <w:bookmarkEnd w:id="34"/>
    </w:p>
    <w:p w:rsidR="009C5F20" w:rsidRDefault="009C5F20" w:rsidP="009C5F20">
      <w:pPr>
        <w:pStyle w:val="Brdtekst"/>
        <w:rPr>
          <w:lang w:val="da-DK"/>
        </w:rPr>
      </w:pPr>
      <w:r w:rsidRPr="009C5F20">
        <w:rPr>
          <w:lang w:val="da-DK"/>
        </w:rPr>
        <w:t>Følgende er eksempler på f</w:t>
      </w:r>
      <w:r>
        <w:rPr>
          <w:lang w:val="da-DK"/>
        </w:rPr>
        <w:t>ejlsituationer i BaRI.</w:t>
      </w:r>
      <w:r w:rsidR="0061470E">
        <w:rPr>
          <w:lang w:val="da-DK"/>
        </w:rPr>
        <w:t xml:space="preserve"> Første eksempel er et forsøg på at gemme en sag</w:t>
      </w:r>
      <w:r w:rsidR="007B3B5B">
        <w:rPr>
          <w:lang w:val="da-DK"/>
        </w:rPr>
        <w:t>,</w:t>
      </w:r>
      <w:r w:rsidR="0061470E">
        <w:rPr>
          <w:lang w:val="da-DK"/>
        </w:rPr>
        <w:t xml:space="preserve"> hvor feltet ”Beskrivelse” ikke er udfyldt.</w:t>
      </w:r>
    </w:p>
    <w:p w:rsidR="009C5F20" w:rsidRDefault="009C5F20" w:rsidP="009C5F20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6850" cy="2870200"/>
            <wp:effectExtent l="19050" t="0" r="0" b="0"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20" w:rsidRDefault="009C5F20" w:rsidP="009C5F20">
      <w:pPr>
        <w:pStyle w:val="Billedtekst"/>
        <w:rPr>
          <w:lang w:val="da-DK"/>
        </w:rPr>
      </w:pPr>
      <w:r w:rsidRPr="009C5F20">
        <w:rPr>
          <w:lang w:val="da-DK"/>
        </w:rPr>
        <w:t xml:space="preserve">Figur </w:t>
      </w:r>
      <w:r w:rsidR="00AF14DA" w:rsidRPr="009C5F20">
        <w:rPr>
          <w:lang w:val="da-DK"/>
        </w:rPr>
        <w:fldChar w:fldCharType="begin"/>
      </w:r>
      <w:r w:rsidRPr="009C5F20">
        <w:rPr>
          <w:lang w:val="da-DK"/>
        </w:rPr>
        <w:instrText xml:space="preserve"> SEQ Figur \* ARABIC </w:instrText>
      </w:r>
      <w:r w:rsidR="00AF14DA" w:rsidRPr="009C5F20">
        <w:rPr>
          <w:lang w:val="da-DK"/>
        </w:rPr>
        <w:fldChar w:fldCharType="separate"/>
      </w:r>
      <w:r w:rsidR="00476075">
        <w:rPr>
          <w:noProof/>
          <w:lang w:val="da-DK"/>
        </w:rPr>
        <w:t>11</w:t>
      </w:r>
      <w:r w:rsidR="00AF14DA" w:rsidRPr="009C5F20">
        <w:rPr>
          <w:lang w:val="da-DK"/>
        </w:rPr>
        <w:fldChar w:fldCharType="end"/>
      </w:r>
      <w:r w:rsidRPr="009C5F20">
        <w:rPr>
          <w:lang w:val="da-DK"/>
        </w:rPr>
        <w:t xml:space="preserve"> - Obligatorisk felt mangler</w:t>
      </w:r>
    </w:p>
    <w:p w:rsidR="00160FC9" w:rsidRDefault="00160FC9">
      <w:pPr>
        <w:rPr>
          <w:lang w:val="da-DK"/>
        </w:rPr>
      </w:pPr>
      <w:r>
        <w:rPr>
          <w:lang w:val="da-DK"/>
        </w:rPr>
        <w:br w:type="page"/>
      </w:r>
    </w:p>
    <w:p w:rsidR="0061470E" w:rsidRPr="0061470E" w:rsidRDefault="0061470E" w:rsidP="0061470E">
      <w:pPr>
        <w:pStyle w:val="Brdtekst"/>
        <w:rPr>
          <w:lang w:val="da-DK"/>
        </w:rPr>
      </w:pPr>
      <w:r>
        <w:rPr>
          <w:lang w:val="da-DK"/>
        </w:rPr>
        <w:lastRenderedPageBreak/>
        <w:t>Andet eksempel er et forsøg på at rette en sag, som er rettet af en anden person i mellemtiden. BaRI benytter optimistisk låsning</w:t>
      </w:r>
      <w:r w:rsidR="00EA76B2">
        <w:rPr>
          <w:lang w:val="da-DK"/>
        </w:rPr>
        <w:t xml:space="preserve"> vha. Hibernate</w:t>
      </w:r>
      <w:r>
        <w:rPr>
          <w:lang w:val="da-DK"/>
        </w:rPr>
        <w:t xml:space="preserve">. </w:t>
      </w:r>
    </w:p>
    <w:p w:rsidR="0061470E" w:rsidRDefault="0061470E" w:rsidP="0061470E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6850" cy="4362450"/>
            <wp:effectExtent l="1905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F20" w:rsidRPr="0061470E" w:rsidRDefault="0061470E" w:rsidP="0061470E">
      <w:pPr>
        <w:pStyle w:val="Billedtekst"/>
        <w:rPr>
          <w:lang w:val="da-DK"/>
        </w:rPr>
      </w:pPr>
      <w:r w:rsidRPr="0061470E">
        <w:rPr>
          <w:lang w:val="da-DK"/>
        </w:rPr>
        <w:t xml:space="preserve">Figur </w:t>
      </w:r>
      <w:r w:rsidR="00AF14DA" w:rsidRPr="0061470E">
        <w:rPr>
          <w:lang w:val="da-DK"/>
        </w:rPr>
        <w:fldChar w:fldCharType="begin"/>
      </w:r>
      <w:r w:rsidRPr="0061470E">
        <w:rPr>
          <w:lang w:val="da-DK"/>
        </w:rPr>
        <w:instrText xml:space="preserve"> SEQ Figur \* ARABIC </w:instrText>
      </w:r>
      <w:r w:rsidR="00AF14DA" w:rsidRPr="0061470E">
        <w:rPr>
          <w:lang w:val="da-DK"/>
        </w:rPr>
        <w:fldChar w:fldCharType="separate"/>
      </w:r>
      <w:r w:rsidR="00476075">
        <w:rPr>
          <w:noProof/>
          <w:lang w:val="da-DK"/>
        </w:rPr>
        <w:t>12</w:t>
      </w:r>
      <w:r w:rsidR="00AF14DA" w:rsidRPr="0061470E">
        <w:rPr>
          <w:lang w:val="da-DK"/>
        </w:rPr>
        <w:fldChar w:fldCharType="end"/>
      </w:r>
      <w:r w:rsidRPr="0061470E">
        <w:rPr>
          <w:lang w:val="da-DK"/>
        </w:rPr>
        <w:t xml:space="preserve"> - Optimistisk låsning</w:t>
      </w:r>
    </w:p>
    <w:p w:rsidR="00160FC9" w:rsidRDefault="00160FC9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br w:type="page"/>
      </w:r>
    </w:p>
    <w:p w:rsidR="00CE4938" w:rsidRDefault="00E0131E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35" w:name="_Toc294348302"/>
      <w:r>
        <w:rPr>
          <w:lang w:val="da-DK"/>
        </w:rPr>
        <w:lastRenderedPageBreak/>
        <w:t>Kode</w:t>
      </w:r>
      <w:bookmarkEnd w:id="35"/>
    </w:p>
    <w:p w:rsidR="00DE508F" w:rsidRPr="00DE508F" w:rsidRDefault="00DE508F" w:rsidP="00DE508F">
      <w:pPr>
        <w:pStyle w:val="Brdtekst"/>
        <w:rPr>
          <w:lang w:val="da-DK"/>
        </w:rPr>
      </w:pPr>
      <w:r>
        <w:rPr>
          <w:lang w:val="da-DK"/>
        </w:rPr>
        <w:t>Koden er delt op de enkelte javapakker.</w:t>
      </w:r>
    </w:p>
    <w:p w:rsidR="00DE208E" w:rsidRDefault="003D0510" w:rsidP="00CB6E3B">
      <w:pPr>
        <w:pStyle w:val="Overskrift3"/>
        <w:numPr>
          <w:ilvl w:val="2"/>
          <w:numId w:val="16"/>
        </w:numPr>
        <w:rPr>
          <w:lang w:val="da-DK"/>
        </w:rPr>
      </w:pPr>
      <w:bookmarkStart w:id="36" w:name="_Toc294348303"/>
      <w:r>
        <w:rPr>
          <w:lang w:val="da-DK"/>
        </w:rPr>
        <w:t>P</w:t>
      </w:r>
      <w:r w:rsidR="00160FC9">
        <w:rPr>
          <w:lang w:val="da-DK"/>
        </w:rPr>
        <w:t xml:space="preserve">akke </w:t>
      </w:r>
      <w:r w:rsidR="0069290F" w:rsidRPr="0069290F">
        <w:rPr>
          <w:lang w:val="da-DK"/>
        </w:rPr>
        <w:t>dk.jsh.itdiplom.wsp.bari.wicket</w:t>
      </w:r>
      <w:bookmarkEnd w:id="36"/>
    </w:p>
    <w:p w:rsidR="00D5134F" w:rsidRPr="008D2184" w:rsidRDefault="00D5134F" w:rsidP="00D5134F">
      <w:pPr>
        <w:pStyle w:val="Overskrift4"/>
      </w:pPr>
      <w:r w:rsidRPr="008D2184">
        <w:t>Application.java</w:t>
      </w:r>
    </w:p>
    <w:p w:rsidR="00D5134F" w:rsidRPr="008D2184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           </w:t>
      </w:r>
    </w:p>
    <w:p w:rsidR="00D5134F" w:rsidRPr="008D2184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org.apache.wicket.protocol.http.WebApplication;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Wicket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application.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Application 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WebApplication {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Constructor.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Application() {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Returns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home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the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application.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5134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5134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Class getHomePage() {</w:t>
      </w:r>
    </w:p>
    <w:p w:rsidR="00D5134F" w:rsidRPr="00D5134F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Overview.</w:t>
      </w:r>
      <w:r w:rsidRPr="00D5134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5134F" w:rsidRPr="008F76D3" w:rsidRDefault="00D5134F" w:rsidP="00D5134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5134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="00E51070" w:rsidRPr="00E5107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D5134F" w:rsidRPr="008F76D3" w:rsidRDefault="00E51070" w:rsidP="00D5134F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</w:pPr>
      <w:r w:rsidRPr="00E5107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D5134F" w:rsidRPr="008F76D3" w:rsidRDefault="00E51070" w:rsidP="00D5134F">
      <w:pPr>
        <w:pStyle w:val="Overskrift4"/>
        <w:rPr>
          <w:lang w:val="da-DK"/>
        </w:rPr>
      </w:pPr>
      <w:r w:rsidRPr="00E51070">
        <w:rPr>
          <w:lang w:val="da-DK"/>
        </w:rPr>
        <w:t>BasePage.html</w:t>
      </w:r>
    </w:p>
    <w:p w:rsidR="00D0683B" w:rsidRPr="00D0683B" w:rsidRDefault="00D0683B" w:rsidP="00D0683B">
      <w:pPr>
        <w:pStyle w:val="Brdtekst"/>
        <w:rPr>
          <w:lang w:val="da-DK"/>
        </w:rPr>
      </w:pPr>
      <w:r w:rsidRPr="00D0683B">
        <w:rPr>
          <w:lang w:val="da-DK"/>
        </w:rPr>
        <w:t>Denne htmlside er e</w:t>
      </w:r>
      <w:r>
        <w:rPr>
          <w:lang w:val="da-DK"/>
        </w:rPr>
        <w:t>n fælles side for alle sider, en slags abstract html side, som de andre sider arver fra. Det er her menuen og fejltekstområdet defineres.</w:t>
      </w:r>
    </w:p>
    <w:p w:rsidR="00963C27" w:rsidRPr="00D0683B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0683B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&lt;!</w:t>
      </w:r>
      <w:r w:rsidRPr="00D0683B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DOCTYPE</w:t>
      </w:r>
      <w:r w:rsidRPr="00D0683B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D0683B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HTML</w:t>
      </w:r>
      <w:r w:rsidRPr="00D0683B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D0683B">
        <w:rPr>
          <w:rFonts w:ascii="Courier New" w:hAnsi="Courier New" w:cs="Courier New"/>
          <w:color w:val="808080"/>
          <w:sz w:val="16"/>
          <w:szCs w:val="16"/>
          <w:lang w:val="da-DK" w:eastAsia="da-DK" w:bidi="ar-SA"/>
        </w:rPr>
        <w:t>PUBLIC</w:t>
      </w:r>
      <w:r w:rsidRPr="00D0683B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D0683B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"-//W3C//DTD HTML 4.01 Transitional//EN"&gt;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BaRI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meta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http-equiv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"Content-Type"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content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"text/html; charset=UTF-8"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link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'stylesheet'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"container"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"header"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h1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BaRI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h1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"contents"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Menu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"createnew"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Opret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"overview"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Oversigt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"about"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</w:t>
      </w:r>
      <w:r w:rsidRPr="00963C2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Om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"error"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"error"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Error message goes here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id</w:t>
      </w: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963C2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"main"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963C27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963C2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wicket:child</w:t>
      </w:r>
      <w:r w:rsidRPr="00963C2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963C2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963C27" w:rsidRPr="008D2184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63C2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8D218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8D2184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8D218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8D2184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8D218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8D2184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8D218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8D218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963C27" w:rsidRPr="008D2184" w:rsidRDefault="00963C27" w:rsidP="00963C27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</w:p>
    <w:p w:rsidR="00963C27" w:rsidRDefault="00963C27" w:rsidP="00963C27">
      <w:pPr>
        <w:pStyle w:val="Overskrift4"/>
        <w:rPr>
          <w:lang w:eastAsia="da-DK" w:bidi="ar-SA"/>
        </w:rPr>
      </w:pPr>
      <w:r w:rsidRPr="008D2184">
        <w:rPr>
          <w:lang w:eastAsia="da-DK" w:bidi="ar-SA"/>
        </w:rPr>
        <w:lastRenderedPageBreak/>
        <w:t>BasePage.java</w:t>
      </w:r>
    </w:p>
    <w:p w:rsidR="00D0683B" w:rsidRPr="00D0683B" w:rsidRDefault="00D0683B" w:rsidP="00D0683B">
      <w:pPr>
        <w:pStyle w:val="Brdtekst"/>
        <w:rPr>
          <w:lang w:val="da-DK" w:eastAsia="da-DK" w:bidi="ar-SA"/>
        </w:rPr>
      </w:pPr>
      <w:r w:rsidRPr="00D0683B">
        <w:rPr>
          <w:lang w:val="da-DK" w:eastAsia="da-DK" w:bidi="ar-SA"/>
        </w:rPr>
        <w:t xml:space="preserve">Det samme </w:t>
      </w:r>
      <w:r>
        <w:rPr>
          <w:lang w:val="da-DK" w:eastAsia="da-DK" w:bidi="ar-SA"/>
        </w:rPr>
        <w:t>som beskrevet for BasePage.htm</w:t>
      </w:r>
      <w:r w:rsidR="00291043">
        <w:rPr>
          <w:lang w:val="da-DK" w:eastAsia="da-DK" w:bidi="ar-SA"/>
        </w:rPr>
        <w:t>l</w:t>
      </w:r>
      <w:r>
        <w:rPr>
          <w:lang w:val="da-DK" w:eastAsia="da-DK" w:bidi="ar-SA"/>
        </w:rPr>
        <w:t xml:space="preserve"> </w:t>
      </w:r>
      <w:r w:rsidRPr="00D0683B">
        <w:rPr>
          <w:lang w:val="da-DK" w:eastAsia="da-DK" w:bidi="ar-SA"/>
        </w:rPr>
        <w:t>gør sig g</w:t>
      </w:r>
      <w:r>
        <w:rPr>
          <w:lang w:val="da-DK" w:eastAsia="da-DK" w:bidi="ar-SA"/>
        </w:rPr>
        <w:t xml:space="preserve">ældende for denne fil. </w:t>
      </w:r>
    </w:p>
    <w:p w:rsidR="008D2184" w:rsidRPr="008F76D3" w:rsidRDefault="00E51070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51070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package</w:t>
      </w:r>
      <w:r w:rsidRPr="00E5107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dk.jsh.itdiplom.wsp.bari.wicket;           </w:t>
      </w:r>
    </w:p>
    <w:p w:rsidR="008D2184" w:rsidRPr="008F76D3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</w:p>
    <w:p w:rsidR="008D2184" w:rsidRPr="008F76D3" w:rsidRDefault="00E51070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51070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import</w:t>
      </w:r>
      <w:r w:rsidRPr="00E5107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dk.jsh.itdiplom.wsp.bari.domain.BariUser;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java.text.SimpleDateFormat;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org.apache.wicket.Page;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org.apache.wicket.markup.html.WebPage;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org.apache.wicket.markup.html.basic.Label;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org.apache.wicket.markup.html.link.Link;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org.apache.wicket.markup.html.resources.StyleSheetReference;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org.apache.wicket.model.PropertyModel;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Abstract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wicket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base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Handles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common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error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message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handling,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stylecheet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and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menu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links.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abstract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WebPage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SimpleDateFormat standardDateTimeFormat =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SimpleDateFormat(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"dd/MM-yyyy HH:mm"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private</w:t>
      </w:r>
      <w:r w:rsidRPr="008D218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String errorMessage = </w:t>
      </w:r>
      <w:r w:rsidRPr="008D2184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""</w:t>
      </w:r>
      <w:r w:rsidRPr="008D218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private</w:t>
      </w:r>
      <w:r w:rsidRPr="008D218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BariUser bariUser;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BasePage()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PropertyModel errorMessageModel =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PropertyModel(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"errorMessage"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"error"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errorMessageModel));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StyleSheetReference(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"stylesheet"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BasePage.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"style.css"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"createnew"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CreateNew(bariUser);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"overview"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Overview(bariUser, Type.ERROR, 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"Alle"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8D2184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"about"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8D2184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About();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8D2184" w:rsidRPr="008D2184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Get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8D2184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D218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 getBariUser() {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bariUser;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setBariUser(BariUser bariUser) {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.bariUser = bariUser;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Returns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error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message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getErrorMessage() {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errorMessage;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error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message.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setErrorMessage(String errorMessage) {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.errorMessage = errorMessage;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8D2184" w:rsidRPr="00C80600" w:rsidRDefault="008D2184" w:rsidP="008D21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D3DEE" w:rsidRPr="00C80600" w:rsidRDefault="00DD3DEE" w:rsidP="008D218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</w:p>
    <w:p w:rsidR="00DD3DEE" w:rsidRPr="00C80600" w:rsidRDefault="00DD3DEE" w:rsidP="00DD3DEE">
      <w:pPr>
        <w:pStyle w:val="Overskrift4"/>
        <w:rPr>
          <w:lang w:eastAsia="da-DK" w:bidi="ar-SA"/>
        </w:rPr>
      </w:pPr>
      <w:r w:rsidRPr="00C80600">
        <w:rPr>
          <w:lang w:eastAsia="da-DK" w:bidi="ar-SA"/>
        </w:rPr>
        <w:t>About.html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A721F4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HTML</w:t>
      </w:r>
      <w:r w:rsidRPr="00A721F4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721F4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A721F4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"-//W3C//DTD HTML 4.01 Transitional//EN"&gt;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Om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BaRI 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st</w:t>
      </w:r>
      <w:r w:rsidRPr="00C80600">
        <w:rPr>
          <w:rFonts w:ascii="Courier New" w:hAnsi="Courier New" w:cs="Courier New"/>
          <w:color w:val="2A00FF"/>
          <w:sz w:val="16"/>
          <w:szCs w:val="16"/>
          <w:u w:val="single"/>
          <w:lang w:eastAsia="da-DK" w:bidi="ar-SA"/>
        </w:rPr>
        <w:t>&amp;aring;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r for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ugs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a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nd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equest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b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I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b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nterceptor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Programmet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er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udviklet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i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forbindelse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med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faget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Web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og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Server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programmering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,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som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er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fag under IT-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Diplomuddannelsen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.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Programmet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er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udviklet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Jan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Schr</w:t>
      </w:r>
      <w:r w:rsidRPr="00A721F4">
        <w:rPr>
          <w:rFonts w:ascii="Courier New" w:hAnsi="Courier New" w:cs="Courier New"/>
          <w:color w:val="2A00FF"/>
          <w:sz w:val="16"/>
          <w:szCs w:val="16"/>
          <w:u w:val="single"/>
          <w:lang w:val="da-DK" w:eastAsia="da-DK" w:bidi="ar-SA"/>
        </w:rPr>
        <w:t>&amp;oslash;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der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Hansen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,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efter</w:t>
      </w:r>
      <w:r w:rsidRPr="00A721F4">
        <w:rPr>
          <w:rFonts w:ascii="Courier New" w:hAnsi="Courier New" w:cs="Courier New"/>
          <w:color w:val="2A00FF"/>
          <w:sz w:val="16"/>
          <w:szCs w:val="16"/>
          <w:u w:val="single"/>
          <w:lang w:val="da-DK" w:eastAsia="da-DK" w:bidi="ar-SA"/>
        </w:rPr>
        <w:t>&amp;aring;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ret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2009.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e-mail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a</w:t>
      </w:r>
      <w:r w:rsidRPr="00A721F4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href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A721F4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"mailto:jan.sch.hansen@gmail.com"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jan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.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sch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.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hansen@gmail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.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com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a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p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fieldset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fieldset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legend</w:t>
      </w:r>
      <w:r w:rsidRPr="00A721F4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M</w:t>
      </w:r>
      <w:r w:rsidRPr="00A721F4">
        <w:rPr>
          <w:rFonts w:ascii="Courier New" w:hAnsi="Courier New" w:cs="Courier New"/>
          <w:color w:val="2A00FF"/>
          <w:sz w:val="16"/>
          <w:szCs w:val="16"/>
          <w:u w:val="single"/>
          <w:lang w:val="da-DK" w:eastAsia="da-DK" w:bidi="ar-SA"/>
        </w:rPr>
        <w:t>&amp;aring;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ling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kodekvalitet</w:t>
      </w: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-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</w:t>
      </w: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What the </w:t>
      </w:r>
      <w:r w:rsidRPr="00A721F4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fuck</w:t>
      </w: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per minute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img</w:t>
      </w:r>
      <w:r w:rsidRPr="00A721F4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721F4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721F4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"wtfm"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A721F4" w:rsidRPr="00A721F4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721F4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A721F4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721F4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C80600" w:rsidRDefault="00A721F4" w:rsidP="00A721F4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721F4" w:rsidRPr="00B26907" w:rsidRDefault="00A721F4" w:rsidP="00A721F4">
      <w:pPr>
        <w:pStyle w:val="Overskrift4"/>
        <w:rPr>
          <w:lang w:eastAsia="da-DK" w:bidi="ar-SA"/>
        </w:rPr>
      </w:pPr>
      <w:r w:rsidRPr="00B26907">
        <w:rPr>
          <w:lang w:eastAsia="da-DK" w:bidi="ar-SA"/>
        </w:rPr>
        <w:t>About.java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org.apache.wicket.markup.html.image.Image;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About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About </w:t>
      </w: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{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About() {</w:t>
      </w:r>
    </w:p>
    <w:p w:rsidR="00B26907" w:rsidRPr="00B26907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B2690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Image(</w:t>
      </w:r>
      <w:r w:rsidRPr="00B2690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"wtfm"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B2690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"wtfm.jpg"</w:t>
      </w: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B26907" w:rsidRPr="00C80600" w:rsidRDefault="00B26907" w:rsidP="00B2690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2690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A721F4" w:rsidRPr="00C80600" w:rsidRDefault="00B26907" w:rsidP="00B26907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B75F8A" w:rsidRPr="00C80600" w:rsidRDefault="00B75F8A" w:rsidP="00B75F8A">
      <w:pPr>
        <w:pStyle w:val="Overskrift4"/>
        <w:rPr>
          <w:lang w:eastAsia="da-DK" w:bidi="ar-SA"/>
        </w:rPr>
      </w:pPr>
      <w:r w:rsidRPr="00C80600">
        <w:rPr>
          <w:lang w:eastAsia="da-DK" w:bidi="ar-SA"/>
        </w:rPr>
        <w:t>CreateNew.html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>&lt;?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xml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"1.0"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encoding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"UTF-8"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?&gt;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html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"-//W3C//DTD XHTML 1.0 Transitional//EN"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B75F8A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"http://www.w3.org/TR/xhtml1/DTD/xhtml1-transitional.dtd"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xmlns:wicket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"http://wicket.apache.org"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meta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http-equiv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"Content-Type"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content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"text/html; charset=UTF-8"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link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rel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"stylesheet"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"text/css"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"style.css"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Opret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action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"form"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align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"center"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"0"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"width:120px"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Overskrift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"title"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"50"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Type: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"type"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Nyt</w:t>
      </w: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ønske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Fejl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select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Oprettet</w:t>
      </w: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</w:t>
      </w: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"user"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"50"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75F8A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Beskrivelse</w:t>
      </w: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75F8A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&amp;nbsp;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75F8A" w:rsidRPr="00C80600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"description"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rows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"80"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"cancel"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"button"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"Fortryd"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"save"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"submit"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75F8A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"Gem"</w:t>
      </w:r>
      <w:r w:rsidRPr="00B75F8A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B75F8A" w:rsidRDefault="00B75F8A" w:rsidP="00B75F8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75F8A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B75F8A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75F8A" w:rsidRPr="00C80600" w:rsidRDefault="00B75F8A" w:rsidP="00B75F8A">
      <w:pPr>
        <w:pStyle w:val="Brdtekst"/>
        <w:ind w:firstLine="0"/>
        <w:rPr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DD3DEE" w:rsidRPr="00C80600" w:rsidRDefault="00B75F8A" w:rsidP="00B75F8A">
      <w:pPr>
        <w:pStyle w:val="Overskrift4"/>
        <w:rPr>
          <w:lang w:eastAsia="da-DK" w:bidi="ar-SA"/>
        </w:rPr>
      </w:pPr>
      <w:r w:rsidRPr="00C80600">
        <w:rPr>
          <w:lang w:eastAsia="da-DK" w:bidi="ar-SA"/>
        </w:rPr>
        <w:t>CreateNew.java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dk.jsh.itdiplom.wsp.bari.bussiness.BariCaseBusiness;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dk.jsh.itdiplom.wsp.bari.domain.BariUser;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dk.jsh.itdiplom.wsp.bari.domain.Constants.CaseStatus;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dk.jsh.itdiplom.wsp.bari.domain.Constants.DevStatus;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java.util.Date;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org.apache.wicket.AttributeModifier;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org.apache.wicket.markup.html.form.Button;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org.apache.wicket.markup.html.form.DropDownChoice;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org.apache.wicket.markup.html.form.Form;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org.apache.wicket.markup.html.form.TextArea;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org.apache.wicket.markup.html.form.TextField;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org.apache.wicket.markup.html.link.Link;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org.apache.wicket.model.Model;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lastRenderedPageBreak/>
        <w:t>/**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Create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CreateNew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TextField&lt;String&gt; title;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type;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TextField&lt;String&gt; user;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TextArea&lt;String&gt; description;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bariUser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C80600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CreateNew(BariUser bariUser)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a form as an inner class.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 form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Form(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//Handles required fields error.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onError()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List&lt;String&gt; emptyFields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(!title.checkRequired())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"Overskrift"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title.add(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title.add(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(!type.checkRequired())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type.add(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type.add(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(!user.checkRequired())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"Oprettet af"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user.add(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user.add(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(!description.checkRequired())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"Beskrivelse"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description.add(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description.add(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"border-color:defalut;"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StringBuilder errorMessage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StringBuilder();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(emptyFields.size() == 1)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"Feltet 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).append(emptyFields.get(0))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"Felterne 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int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fieldCounter = 1;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for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(String field : emptyFields)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).append(field).append(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&lt; emptyFields.size() -1)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", 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== emptyFields.size() -1)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 og 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lastRenderedPageBreak/>
        <w:t xml:space="preserve">                        fieldCounter++;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errorMessage.append(</w:t>
      </w:r>
      <w:r w:rsidRPr="00C80600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 skal udfyldes."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setErrorMessage(errorMessage.toString());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add(form);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fields to the form.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title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"title"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title.setRequired(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form.add(title);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type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Model(Type.ERROR.getDescription()), Type.getDescriptions());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type.setRequired(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form.add(type);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user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"user"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user.setRequired(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form.add(user);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description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"description"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description.setRequired(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form.add(description);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buttons to the form.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"cancel"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setResponsePage(Overview.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Button(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"save"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onSubmit() {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 bariCase =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BariCase(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title.getModelObject(),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Type.getType(type.getModelObject()),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user.getModelObject(),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Date(),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CaseStatus.NEW,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DevStatus.NOTSTARTED,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description.getModelObject(),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BariCaseBusiness.saveNew(bariCase);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setResponsePage(Overview.</w:t>
      </w:r>
      <w:r w:rsidRPr="00C80600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});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B75F8A" w:rsidRDefault="00B75F8A" w:rsidP="00DD2563">
      <w:pPr>
        <w:rPr>
          <w:lang w:eastAsia="da-DK" w:bidi="ar-SA"/>
        </w:rPr>
      </w:pPr>
    </w:p>
    <w:p w:rsidR="00C80600" w:rsidRDefault="00C80600" w:rsidP="00C80600">
      <w:pPr>
        <w:pStyle w:val="Overskrift4"/>
        <w:rPr>
          <w:lang w:eastAsia="da-DK" w:bidi="ar-SA"/>
        </w:rPr>
      </w:pPr>
      <w:r>
        <w:rPr>
          <w:lang w:eastAsia="da-DK" w:bidi="ar-SA"/>
        </w:rPr>
        <w:t>Discussion.html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>&lt;?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xml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"1.0"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encoding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"UTF-8"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?&gt;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html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"-//W3C//DTD XHTML 1.0 Transitional//EN"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"http://www.w3.org/TR/xhtml1/DTD/xhtml1-transitional.dtd"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xmlns:wicket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"http://wicket.apache.org"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meta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http-equiv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"Content-Type"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content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"text/html; charset=UTF-8"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Discussion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link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rel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"stylesheet"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"text/css"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"style.css"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legend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Diskussion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legend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table</w:t>
      </w:r>
      <w:r w:rsidRPr="00C80600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align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"center"</w:t>
      </w:r>
      <w:r w:rsidRPr="00C80600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border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"0"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"type"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Fejl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C80600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&amp;nbsp;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"title"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Overskrift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"log"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rows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"20"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"90"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                            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readonly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"readonly"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action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"form"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align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"center"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"0"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"2"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Nyt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indlæg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b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style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"width:120px"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Bruger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"user"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                             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"50"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Indlæg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F85A92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F85A92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F85A92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"message"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                                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rows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"80"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"goBack"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C80600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Tilbage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"save"</w:t>
      </w: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C80600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"submit"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sz w:val="16"/>
          <w:szCs w:val="16"/>
          <w:lang w:eastAsia="da-DK" w:bidi="ar-SA"/>
        </w:rPr>
        <w:t xml:space="preserve">                                   </w:t>
      </w:r>
      <w:r w:rsidRPr="00C80600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value</w:t>
      </w: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=</w:t>
      </w:r>
      <w:r w:rsidRPr="00C80600">
        <w:rPr>
          <w:rFonts w:ascii="Courier New" w:hAnsi="Courier New" w:cs="Courier New"/>
          <w:i/>
          <w:iCs/>
          <w:color w:val="2A00FF"/>
          <w:sz w:val="16"/>
          <w:szCs w:val="16"/>
          <w:lang w:val="da-DK" w:eastAsia="da-DK" w:bidi="ar-SA"/>
        </w:rPr>
        <w:t>"Gem nyt indlæg"</w:t>
      </w:r>
      <w:r w:rsidRPr="00C80600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/&gt;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div</w:t>
      </w:r>
      <w:r w:rsidRPr="00C80600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P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Default="00C80600" w:rsidP="00C80600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C80600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C80600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C80600" w:rsidRDefault="00C80600" w:rsidP="00C80600">
      <w:pPr>
        <w:pStyle w:val="Overskrift4"/>
        <w:rPr>
          <w:lang w:eastAsia="da-DK" w:bidi="ar-SA"/>
        </w:rPr>
      </w:pPr>
      <w:r>
        <w:rPr>
          <w:lang w:eastAsia="da-DK" w:bidi="ar-SA"/>
        </w:rPr>
        <w:t>Discussion.java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dk.jsh.itdiplom.wsp.bari.bussiness.DiscussionMessageBusiness;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dk.jsh.itdiplom.wsp.bari.domain.DiscussionMessage;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java.util.Date;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org.apache.wicket.AttributeModifier;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org.apache.wicket.Page;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org.apache.wicket.markup.html.basic.Label;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org.apache.wicket.markup.html.form.Button;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org.apache.wicket.markup.html.form.Form;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org.apache.wicket.markup.html.form.TextArea;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org.apache.wicket.markup.html.form.TextField;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org.apache.wicket.markup.html.link.Link;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org.apache.wicket.model.Model;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TextField&lt;String&gt; user;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TextArea&lt;String&gt; message;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EE4631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bariCase)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Model(bariCase.getType().getDescription())));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"title"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Model(bariCase.getTitle())));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//Get all discussion messages and build a discussion log.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List&lt;DiscussionMessage&gt; discussionMessages =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DiscussionMessageBusiness.getAllDiscussionMessages(bariCase);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(discussionMessages.size() &gt; 0)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StringBuilder log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StringBuilder();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for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(DiscussionMessage discussionMessage : discussionMessages) {</w:t>
      </w:r>
    </w:p>
    <w:p w:rsidR="0082398B" w:rsidRDefault="0082398B" w:rsidP="0082398B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="00EE4631"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log.append(standardDateTimeFormat.format(</w:t>
      </w:r>
    </w:p>
    <w:p w:rsidR="00EE4631" w:rsidRPr="00EE4631" w:rsidRDefault="00EE4631" w:rsidP="0082398B">
      <w:pPr>
        <w:autoSpaceDE w:val="0"/>
        <w:autoSpaceDN w:val="0"/>
        <w:adjustRightInd w:val="0"/>
        <w:ind w:left="1440" w:firstLine="36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discussionMessage.getCreated()));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log.append(</w:t>
      </w:r>
      <w:r w:rsidRPr="0082398B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 af "</w:t>
      </w: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log.append(discussionMessage.getBariUser());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log.append(</w:t>
      </w:r>
      <w:r w:rsidRPr="0082398B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":\n"</w:t>
      </w: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log.append(discussionMessage.getMessage());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log.append(</w:t>
      </w:r>
      <w:r w:rsidRPr="0082398B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"\n\n"</w:t>
      </w: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82398B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82398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"log"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Model(log.toString())));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else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TextArea(</w:t>
      </w:r>
      <w:r w:rsidRPr="00EE4631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"log"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"Der er ingen indlÃ¦g."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)));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//Create and add a form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 form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Form(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F85A92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//Handles required fields error.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F85A92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onError()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List&lt;String&gt; emptyFields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(!user.checkRequired())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"Bruger"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user.add(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user.add(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(!message.checkRequired())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"IndlÃ¦g"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message.add(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message.add(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StringBuilder errorMessage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StringBuilder();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(emptyFields.size() == 1)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errorMessage.append(</w:t>
      </w:r>
      <w:r w:rsidRPr="00F85A92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"Feltet 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).append(emptyFields.get(0))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.append(</w:t>
      </w:r>
      <w:r w:rsidRPr="00F85A92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F85A92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"Felterne 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int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fieldCounter = 1;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for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(String field : emptyFields)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errorMessage.append(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).append(field).append(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&lt; emptyFields.size() -1)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F85A92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", 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== emptyFields.size() -1)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F85A92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 og 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fieldCounter++;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lastRenderedPageBreak/>
        <w:t xml:space="preserve">                errorMessage.append(</w:t>
      </w:r>
      <w:r w:rsidRPr="00EE4631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 skal udfyldes."</w:t>
      </w: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setErrorMessage(errorMessage.toString());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add(form);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fields to the form.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user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"user"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user.setRequired(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form.add(user);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message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"message"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message.setRequired(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form.add(message);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E4631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links and buttons to the form.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"goBack"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F85A92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Update(bariCase);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Button(</w:t>
      </w:r>
      <w:r w:rsidRPr="00EE4631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"save"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E4631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onSubmit() {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DiscussionMessage discussionMessage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DiscussionMessage(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bariCase,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Date(), user.getModelObject(),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message.getModelObject());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DiscussionMessageBusiness.saveNew(discussionMessage);</w:t>
      </w:r>
    </w:p>
    <w:p w:rsidR="00EE4631" w:rsidRPr="00EE4631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EE4631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Discussion(bariCase);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E4631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setResponsePage(page);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});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</w:p>
    <w:p w:rsidR="00EE4631" w:rsidRPr="00F85A92" w:rsidRDefault="00B70AB9" w:rsidP="00B70AB9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Overview.html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HTML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"-//W3C//DTD HTML 4.01 Transitional//EN"&gt;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Oversigt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action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"form"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Type:</w:t>
      </w:r>
      <w:r w:rsidRPr="000B1CCE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&amp;nbsp;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"type"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Nyt</w:t>
      </w: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Ã¸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nske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Fejl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Status:</w:t>
      </w:r>
      <w:r w:rsidRPr="000B1CCE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&amp;nbsp;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"status"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Alle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Under 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behandling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Godkendt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Afvist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option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"search"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"submit"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                 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"S&amp;oslash;g"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class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"pageablelistview"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"0"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cellspacing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"0"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width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"100%"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Overskrift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Oprettet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Afsluttet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Status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Udvikling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&amp;nbsp;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th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F85A92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"pageable"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"title"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[title]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"created"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[created]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"finished"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[finished]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"casestatus"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casestatus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"devstatus"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devstatus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"action"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Vis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0B1CCE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0B1CCE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"navigator"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[</w:t>
      </w:r>
      <w:r w:rsidRPr="000B1CCE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dataview</w:t>
      </w: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navigator]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span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0B1CCE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B1CCE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0B1CCE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0B1CCE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F85A92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0B1CCE" w:rsidRPr="00F85A92" w:rsidRDefault="000B1CCE" w:rsidP="000B1CCE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</w:p>
    <w:p w:rsidR="000B1CCE" w:rsidRPr="00F85A92" w:rsidRDefault="000B1CCE" w:rsidP="000B1CCE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Overview.java</w:t>
      </w:r>
    </w:p>
    <w:p w:rsidR="009074D5" w:rsidRPr="00F85A92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</w:t>
      </w:r>
    </w:p>
    <w:p w:rsidR="009074D5" w:rsidRPr="00F85A92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dk.jsh.itdiplom.wsp.bari.bussiness.BariCaseBusiness;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dk.jsh.itdiplom.wsp.bari.domain.BariUser;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dk.jsh.itdiplom.wsp.bari.domain.Constants.CaseStatus;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java.util.LinkedList;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org.apache.wicket.AttributeModifier;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org.apache.wicket.Page;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org.apache.wicket.markup.html.basic.Label;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org.apache.wicket.markup.html.form.Button;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org.apache.wicket.markup.html.form.DropDownChoice;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org.apache.wicket.markup.html.form.Form;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org.apache.wicket.markup.html.link.Link;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org.apache.wicket.markup.html.list.ListItem;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org.apache.wicket.markup.html.list.PageableListView;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org.apache.wicket.markup.html.navigation.paging.PagingNavigator;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org.apache.wicket.model.AbstractReadOnlyModel;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org.apache.wicket.model.Model;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Overview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all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BariCases.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dropDownChoiceType;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statusDownChoiceType;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</w:t>
      </w:r>
      <w:r w:rsidRPr="009074D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TODO</w:t>
      </w:r>
      <w:r w:rsidRPr="009074D5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: Should be deleted after autentication is implemented.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Overview()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"login"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"password"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"fullname"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"email"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Type.ERROR,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"Alle"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Constructor.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bariUser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used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default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on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overview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status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Status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as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default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on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overview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9074D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 bariUser, Type type, String status)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setBariUser(bariUser);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9074D5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search form.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 form 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Form(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add(form);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dropDownChoiceType 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Model(type.getDescription()), Type.getDescriptions());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form.add(dropDownChoiceType);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LinkedList&lt;String&gt; statusList =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LinkedList&lt;String&gt;(CaseStatus.getDescriptions());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statusList.addFirst(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"Alle"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statusDownChoiceType =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"status"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Model(status), statusList);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form.add(statusDownChoiceType);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Button(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"search"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9074D5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onSubmit()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Overview(bariUser,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Type.getType(dropDownChoiceType.getModelObject()),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statusDownChoiceType.getModelObject());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9074D5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table with search results.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CaseStatus cs 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"Alle"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.equals(statusDownChoiceType.getModelObject()))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cs = CaseStatus.getCaseStatus(statusDownChoiceType.getModelObject());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List&lt;BariCase&gt; bariCases = BariCaseBusiness.getAllBariCases(type, cs);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PageableListView pageableListView =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PageableListView(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"pageable"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bariCases, 10)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9074D5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populateItem(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ListItem item)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bariCase = (BariCase) item.getModelObject();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"title"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bariCase.getTitle()));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"created"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standardDateTimeFormat.format(bariCase.getCreated())));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"finished"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bariCase.getFinished() ==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?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:standardDateTimeFormat.format(bariCase.getFinished())));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"casestatus"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bariCase.getCaseStatus().getDescription()));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Label(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"devstatus"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bariCase.getDevStatus().getDescription()));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"action"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9074D5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Page page =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Update(bariCase);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setResponsePage(page);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item.add(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"class"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AbstractReadOnlyModel&lt;String&gt;()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9074D5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getObject()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{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(item.getIndex() % 2 == 1) ?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"even"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: 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"odd"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}));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add(pageableListView);</w:t>
      </w:r>
    </w:p>
    <w:p w:rsidR="009074D5" w:rsidRPr="009074D5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</w:t>
      </w:r>
      <w:r w:rsidRPr="009074D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PagingNavigator(</w:t>
      </w:r>
      <w:r w:rsidRPr="009074D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"navigator"</w:t>
      </w: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pageableListView));</w:t>
      </w:r>
    </w:p>
    <w:p w:rsidR="009074D5" w:rsidRPr="00F85A92" w:rsidRDefault="009074D5" w:rsidP="009074D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9074D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0B1CCE" w:rsidRPr="00F85A92" w:rsidRDefault="009074D5" w:rsidP="009074D5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9074D5" w:rsidRPr="00F85A92" w:rsidRDefault="00CB721D" w:rsidP="00CB721D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Update.html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>&lt;?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xml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"1.0"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encoding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"UTF-8"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?&gt;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html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"-//W3C//DTD XHTML 1.0 Transitional//EN"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BC2A1C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"http://www.w3.org/TR/xhtml1/DTD/xhtml1-transitional.dtd"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xmlns:wicket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"http://wicket.apache.org"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meta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http-equiv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"Content-Type"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content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"text/html; charset=UTF-8"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Update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title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link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rel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"stylesheet"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"text/css"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"style.css"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head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Vis/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opdater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legend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action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"form"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align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"center"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"0"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"width:120px"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Overskrift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"title"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"50"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Type: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"type"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Nyt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ønske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Fejl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select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Oprettet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"user"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"50"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disabled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"true"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Oprettet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den: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"created"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"16"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disabled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"true"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Afsluttet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den: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"finished"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"text"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size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"16"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disabled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"true"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Sag status: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"caseStatus"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Ny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Under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behandling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Godkendt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Afvist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select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Udviklings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status: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select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"devStatus"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Ikke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startet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Igang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Klar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til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test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I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produktion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option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select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Beskrivelse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&amp;nbsp;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"description"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rows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"80"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textarea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val="da-DK" w:eastAsia="da-DK" w:bidi="ar-SA"/>
        </w:rPr>
        <w:t>Konklusion</w:t>
      </w: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  <w:r w:rsidRPr="00BC2A1C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&amp;nbsp;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"conclusion"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rows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"5"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"80"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F85A92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textarea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F85A92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colspan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href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"#"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"showDiscussion"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Gå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til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diskussion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a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style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"float:right"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"cancel"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"button"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"Fortryd"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"delete"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"button"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"Slet"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input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wicket:id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"save"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type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"submit"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value</w:t>
      </w: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BC2A1C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"Gem"</w:t>
      </w:r>
      <w:r w:rsidRPr="00BC2A1C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div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tr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tbody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lastRenderedPageBreak/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form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fieldset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wicket:extend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BC2A1C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BC2A1C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BC2A1C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F85A92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html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BC2A1C" w:rsidRPr="00F85A92" w:rsidRDefault="00BC2A1C" w:rsidP="00BC2A1C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</w:p>
    <w:p w:rsidR="00BC2A1C" w:rsidRPr="00F85A92" w:rsidRDefault="00BC2A1C" w:rsidP="00BC2A1C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Update.java</w:t>
      </w:r>
    </w:p>
    <w:p w:rsidR="00D27017" w:rsidRPr="00F85A92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dk.jsh.itdiplom.wsp.bari.wicket;</w:t>
      </w:r>
    </w:p>
    <w:p w:rsidR="00D27017" w:rsidRPr="00F85A92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dk.jsh.itdiplom.wsp.bari.bussiness.BariCaseBusiness;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dk.jsh.itdiplom.wsp.bari.domain.Constants.CaseStatus;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dk.jsh.itdiplom.wsp.bari.domain.Constants.DevStatus;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org.apache.wicket.AttributeModifier;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org.apache.wicket.Page;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org.apache.wicket.markup.html.form.Button;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org.apache.wicket.markup.html.form.DropDownChoice;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org.apache.wicket.markup.html.form.Form;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org.apache.wicket.markup.html.form.TextArea;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org.apache.wicket.markup.html.form.TextField;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org.apache.wicket.markup.html.link.Link;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org.apache.wicket.model.Model;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org.hibernate.StaleObjectStateException;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update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Update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BasePage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TextField&lt;String&gt; title;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type;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caseStatus;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DropDownChoice&lt;String&gt; devStatus;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TextArea&lt;String&gt; description;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TextArea&lt;String&gt; conclusion;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Constructor.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user.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Update(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bariCase)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2701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a form.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 form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Form(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//Handle required fields errors.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onError()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List&lt;String&gt; emptyFields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(!title.checkRequired())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"Overskrift"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title.add(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title.add(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(!type.checkRequired())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type.add(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type.add(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"border-color:default;"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(!description.checkRequired())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emptyFields.add(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"Beskrivelse"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            description.add(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"border-color:red;"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description.add(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"style"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"border-color:defalut;"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StringBuilder errorMessage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StringBuilder();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(emptyFields.size() == 1)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"Feltet 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).append(emptyFields.get(0))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"Felterne 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int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fieldCounter = 1;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for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(String field : emptyFields)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).append(field).append(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&lt; emptyFields.size() -1)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", 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(fieldCounter == emptyFields.size() -1)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 og 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fieldCounter++;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errorMessage.append(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 skal udfyldes."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setErrorMessage(errorMessage.toString());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add(form);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2701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form fields.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title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"title"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Model(bariCase.getTitle()));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title.setRequired(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form.add(title);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type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Model(bariCase.getType().getDescription()),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Type.getDescriptions());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type.setRequired(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form.add(type);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"user"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Model(bariCase.getBariUser())));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"created"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Model(standardDateTimeFormat.format(bariCase.getCreated()))));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TextField(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"finished"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Model(bariCase.getFinished() ==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? 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:standardDateTimeFormat.format(bariCase.getFinished()))));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caseStatus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"caseStatus"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Model(bariCase.getCaseStatus().getDescription()),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CaseStatus.getDescriptions());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caseStatus.setRequired(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form.add(caseStatus);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devStatus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DropDownChoice(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"devStatus"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Model(bariCase.getDevStatus().getDescription()),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DevStatus.getDescriptions());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devStatus.setRequired(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form.add(devStatus);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description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"description"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Model(bariCase.getDescription())) 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description.setRequired(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form.add(description);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conclusion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TextArea(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"conclusion"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Model(bariCase.getConclusion()));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form.add(conclusion);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2701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//Add form links and buttons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"showDiscussion"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Page page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Discussion(bariCase);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setResponsePage(page);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"cancel"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setResponsePage(Overview.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Button saveButton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Button(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"save"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onSubmit()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bariCase.setTitle(title.getModelObject());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bariCase.setType(Type.getType(type.getModelObject()));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bariCase.setCaseStatus(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CaseStatus.getCaseStatus(caseStatus.getModelObject()));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bariCase.setDevStatus(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    DevStatus.getDevStatus(devStatus.getModelObject()));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bariCase.setDescription(description.getModelObject());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bariCase.setConclusion(conclusion.getModelObject());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try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BariCaseBusiness.update(bariCase);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    setResponsePage(Overview.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catch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(StaleObjectStateException sose)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setErrorMessage(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"Sagen kan ikke gemmes, 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+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            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"da den er rettet af en anden!"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form.add(saveButton);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Link deleteLink 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Link(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"delete"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onClick()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BariCaseBusiness.delete(bariCase);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setResponsePage(Overview.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};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deleteLink.add(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JS_EventConfirmation(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"onclick"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, 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"Er du sikker pÃ¥"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+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D27017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 at du vil slette?"</w:t>
      </w: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form.add(deleteLink);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2701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//Disable fields and save button, if case is finished.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(bariCase.getFinished() !=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title.setEnabled(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type.setEnabled(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caseStatus.setEnabled(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devStatus.setEnabled(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conclusion.setEnabled(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saveButton.setEnabled(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false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27017" w:rsidRPr="00F85A92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27017" w:rsidRPr="00F85A92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27017" w:rsidRPr="00F85A92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Inner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that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adds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javascript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confirm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dialog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to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attribute.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2701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JS_EventConfirmation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extends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AttributeModifier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JS_EventConfirmation(String event, String msg)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super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(event,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true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Model(msg));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  <w:t>}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27017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Override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newValue(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currentValue,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replacementValue)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String result = 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"if (confirm('"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+ replacementValue + 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"')) 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(currentValue != </w:t>
      </w:r>
      <w:r w:rsidRPr="00D2701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D27017" w:rsidRPr="00D27017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  <w:t xml:space="preserve">result += currentValue + </w:t>
      </w:r>
      <w:r w:rsidRPr="00D27017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";"</w:t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27017" w:rsidRPr="00DA4C1D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2701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27017" w:rsidRPr="00DA4C1D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A4C1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result;</w:t>
      </w:r>
    </w:p>
    <w:p w:rsidR="00D27017" w:rsidRPr="00DA4C1D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  <w:t>}</w:t>
      </w:r>
    </w:p>
    <w:p w:rsidR="00D27017" w:rsidRPr="00DA4C1D" w:rsidRDefault="00D27017" w:rsidP="00D2701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}</w:t>
      </w:r>
    </w:p>
    <w:p w:rsidR="00BC2A1C" w:rsidRPr="00DA4C1D" w:rsidRDefault="00D27017" w:rsidP="00D27017">
      <w:pPr>
        <w:pStyle w:val="Brdtekst"/>
        <w:ind w:firstLine="0"/>
        <w:rPr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0683B" w:rsidRDefault="00D0683B">
      <w:pPr>
        <w:rPr>
          <w:rFonts w:cs="Times New Roman"/>
          <w:i/>
          <w:spacing w:val="5"/>
          <w:kern w:val="20"/>
          <w:sz w:val="24"/>
          <w:szCs w:val="24"/>
          <w:lang w:eastAsia="da-DK" w:bidi="ar-SA"/>
        </w:rPr>
      </w:pPr>
      <w:r>
        <w:rPr>
          <w:lang w:eastAsia="da-DK" w:bidi="ar-SA"/>
        </w:rPr>
        <w:br w:type="page"/>
      </w:r>
    </w:p>
    <w:p w:rsidR="00CB721D" w:rsidRPr="00DA4C1D" w:rsidRDefault="00DA4C1D" w:rsidP="00DA4C1D">
      <w:pPr>
        <w:pStyle w:val="Overskrift4"/>
        <w:rPr>
          <w:lang w:eastAsia="da-DK" w:bidi="ar-SA"/>
        </w:rPr>
      </w:pPr>
      <w:r w:rsidRPr="00DA4C1D">
        <w:rPr>
          <w:lang w:eastAsia="da-DK" w:bidi="ar-SA"/>
        </w:rPr>
        <w:lastRenderedPageBreak/>
        <w:t>style.css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body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margin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0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0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font-family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times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div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margin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0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0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 Remove space between elements */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#container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margin-left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auto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margin-right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auto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 </w:t>
      </w:r>
      <w:r w:rsidRPr="00DA4C1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 Center block level content */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width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800px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#header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text-align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center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 </w:t>
      </w:r>
      <w:r w:rsidRPr="00DA4C1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 xml:space="preserve">/* Center </w:t>
      </w:r>
      <w:r w:rsidRPr="00DA4C1D">
        <w:rPr>
          <w:rFonts w:ascii="Courier New" w:hAnsi="Courier New" w:cs="Courier New"/>
          <w:color w:val="3F5FBF"/>
          <w:sz w:val="16"/>
          <w:szCs w:val="16"/>
          <w:u w:val="single"/>
          <w:lang w:eastAsia="da-DK" w:bidi="ar-SA"/>
        </w:rPr>
        <w:t>inline</w:t>
      </w:r>
      <w:r w:rsidRPr="00DA4C1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 xml:space="preserve"> Content - Don't work in IE'*/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width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100%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#content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width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100%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padding-right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#error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text-align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center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color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red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#main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width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100%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 Table layout */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ab/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margin-bottom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border-bottom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1px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solid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ab/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caption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text-align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padding-top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2px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padding-bottom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2px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trtable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caption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text-align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.even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background-color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#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u w:val="single"/>
          <w:lang w:eastAsia="da-DK" w:bidi="ar-SA"/>
        </w:rPr>
        <w:t>ececec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.odd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background-color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#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u w:val="single"/>
          <w:lang w:eastAsia="da-DK" w:bidi="ar-SA"/>
        </w:rPr>
        <w:t>fff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td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8px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;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padding-right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30px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th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color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black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padding-top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3px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padding-bottom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3px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8px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padding-right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30px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background-color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#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u w:val="single"/>
          <w:lang w:eastAsia="da-DK" w:bidi="ar-SA"/>
        </w:rPr>
        <w:t>ececec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border-bottom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1px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solid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border-top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1px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solid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text-align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left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white-space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u w:val="single"/>
          <w:lang w:eastAsia="da-DK" w:bidi="ar-SA"/>
        </w:rPr>
        <w:t>nowrap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vertical-align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middle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th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background-position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right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background-repeat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eastAsia="da-DK" w:bidi="ar-SA"/>
        </w:rPr>
        <w:t>no-repeat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table.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pageablelistview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tr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3F7F7F"/>
          <w:sz w:val="16"/>
          <w:szCs w:val="16"/>
          <w:u w:val="single"/>
          <w:lang w:eastAsia="da-DK" w:bidi="ar-SA"/>
        </w:rPr>
        <w:t>th</w:t>
      </w:r>
      <w:r w:rsidRPr="00DA4C1D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 xml:space="preserve"> a</w:t>
      </w:r>
      <w:r w:rsidRPr="00DA4C1D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DA4C1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{</w:t>
      </w:r>
    </w:p>
    <w:p w:rsidR="00DA4C1D" w:rsidRPr="00DA4C1D" w:rsidRDefault="00DA4C1D" w:rsidP="00DA4C1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A4C1D">
        <w:rPr>
          <w:rFonts w:ascii="Courier New" w:hAnsi="Courier New" w:cs="Courier New"/>
          <w:sz w:val="16"/>
          <w:szCs w:val="16"/>
          <w:lang w:eastAsia="da-DK" w:bidi="ar-SA"/>
        </w:rPr>
        <w:lastRenderedPageBreak/>
        <w:t xml:space="preserve">    </w:t>
      </w:r>
      <w:r w:rsidRPr="00DA4C1D">
        <w:rPr>
          <w:rFonts w:ascii="Courier New" w:hAnsi="Courier New" w:cs="Courier New"/>
          <w:color w:val="7F007F"/>
          <w:sz w:val="16"/>
          <w:szCs w:val="16"/>
          <w:lang w:val="da-DK" w:eastAsia="da-DK" w:bidi="ar-SA"/>
        </w:rPr>
        <w:t>font-weight</w:t>
      </w:r>
      <w:r w:rsidRPr="00DA4C1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:</w:t>
      </w:r>
      <w:r w:rsidRPr="00DA4C1D">
        <w:rPr>
          <w:rFonts w:ascii="Courier New" w:hAnsi="Courier New" w:cs="Courier New"/>
          <w:sz w:val="16"/>
          <w:szCs w:val="16"/>
          <w:lang w:val="da-DK" w:eastAsia="da-DK" w:bidi="ar-SA"/>
        </w:rPr>
        <w:t xml:space="preserve"> </w:t>
      </w:r>
      <w:r w:rsidRPr="00DA4C1D">
        <w:rPr>
          <w:rFonts w:ascii="Courier New" w:hAnsi="Courier New" w:cs="Courier New"/>
          <w:i/>
          <w:iCs/>
          <w:color w:val="2A00E1"/>
          <w:sz w:val="16"/>
          <w:szCs w:val="16"/>
          <w:lang w:val="da-DK" w:eastAsia="da-DK" w:bidi="ar-SA"/>
        </w:rPr>
        <w:t>normal</w:t>
      </w:r>
      <w:r w:rsidRPr="00DA4C1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;</w:t>
      </w:r>
    </w:p>
    <w:p w:rsidR="00DA4C1D" w:rsidRPr="00DA4C1D" w:rsidRDefault="00DA4C1D" w:rsidP="00DA4C1D">
      <w:pPr>
        <w:pStyle w:val="Brdtekst"/>
        <w:ind w:firstLine="0"/>
        <w:rPr>
          <w:sz w:val="16"/>
          <w:szCs w:val="16"/>
          <w:lang w:val="da-DK" w:eastAsia="da-DK" w:bidi="ar-SA"/>
        </w:rPr>
      </w:pPr>
      <w:r w:rsidRPr="00DA4C1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DA4C1D" w:rsidRDefault="00422C5E" w:rsidP="00BA70C7">
      <w:pPr>
        <w:pStyle w:val="Overskrift3"/>
        <w:numPr>
          <w:ilvl w:val="2"/>
          <w:numId w:val="16"/>
        </w:numPr>
        <w:rPr>
          <w:lang w:val="da-DK" w:eastAsia="da-DK" w:bidi="ar-SA"/>
        </w:rPr>
      </w:pPr>
      <w:bookmarkStart w:id="37" w:name="_Toc294348304"/>
      <w:r>
        <w:rPr>
          <w:lang w:val="da-DK" w:eastAsia="da-DK" w:bidi="ar-SA"/>
        </w:rPr>
        <w:t>P</w:t>
      </w:r>
      <w:r w:rsidR="00BA70C7">
        <w:rPr>
          <w:lang w:val="da-DK" w:eastAsia="da-DK" w:bidi="ar-SA"/>
        </w:rPr>
        <w:t xml:space="preserve">akke </w:t>
      </w:r>
      <w:r w:rsidR="00BA70C7" w:rsidRPr="00BA70C7">
        <w:rPr>
          <w:lang w:val="da-DK" w:eastAsia="da-DK" w:bidi="ar-SA"/>
        </w:rPr>
        <w:t>dk.jsh.itdiplom.wsp.bari.bussiness</w:t>
      </w:r>
      <w:bookmarkEnd w:id="37"/>
    </w:p>
    <w:p w:rsidR="001D24BD" w:rsidRPr="00F85A92" w:rsidRDefault="001D24BD" w:rsidP="001D24BD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BariCaseBusiness.java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dk.jsh.itdiplom.wsp.bari.domain.Constants.CaseStatus;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dk.jsh.itdiplom.wsp.bari.util.HibernateUtil;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java.util.Date;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org.hibernate.Query;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org.hibernate.Session;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org.hibernate.Transaction;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Business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metods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BariCaseBusiness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Create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new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saveNew(BariCase bariCase)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Transaction tx = session.beginTransaction();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session.save(bariCase);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tx.commit();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session.close();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Get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all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objects.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to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return.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caseStatus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caseStatus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to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return.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@return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List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objects.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List&lt;BariCase&gt; getAllBariCases(Type type,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CaseStatus caseStatus)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List&lt;BariCase&gt; bariCases =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ArrayList&lt;BariCase&gt;();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String hql =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"select bariCase from "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"dk.jsh.itdiplom.wsp.bari.domain.BariCase bariCase "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"where bariCase.type = :type 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(caseStatus !=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hql +=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"and bariCase.caseStatus = :caseStatus 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hql +=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"order by bariCase.created desc"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 query = session.createQuery(hql);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query.setString(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"type"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type.toString());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(caseStatus !=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null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query.setString(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"caseStatus"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caseStatus.toString());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bariCases = query.list();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session.close();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bariCases;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Update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update(BariCase bariCase)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try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Transaction tx = session.beginTransaction();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(bariCase.getCaseStatus().equals(CaseStatus.DONE))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bariCase.setFinished(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Date());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session.update(bariCase);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tx.commit();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finally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session.close();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Delete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and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all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messages.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delete(BariCase bariCase)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Transaction tx = session.beginTransaction();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String sql =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"delete from DiscussionMessage where "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"bariCase_id = :id"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 query = session.createSQLQuery(sql);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query.setString(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"id"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bariCase.getId().toString());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query.executeUpdate();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session.delete(bariCase);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tx.commit();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session.close();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</w:p>
    <w:p w:rsidR="001D24BD" w:rsidRPr="00F85A92" w:rsidRDefault="001D24BD" w:rsidP="001D24BD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DiscussionMessageBusiness.java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dk.jsh.itdiplom.wsp.bari.bussiness;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dk.jsh.itdiplom.wsp.bari.domain.BariCase;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dk.jsh.itdiplom.wsp.bari.domain.DiscussionMessage;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dk.jsh.itdiplom.wsp.bari.util.HibernateUtil;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org.hibernate.Query;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org.hibernate.Session;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org.hibernate.Transaction;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Business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metods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DescussionMessage.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DiscussionMessageBusiness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Create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new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DiscussionMessage.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discussionMessage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DiscussionMessage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saveNew(DiscussionMessage discussionMessage)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Transaction tx = session.beginTransaction();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session.save(discussionMessage);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tx.commit();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session.close();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Get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all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DiscussionMessages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specific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@param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@return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List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of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DiscussionMessage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objects.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1D24BD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List&lt;DiscussionMessage&gt; getAllDiscussionMessages(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BariCase bariCase) {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List&lt;DiscussionMessage&gt; discussionMessages =</w:t>
      </w:r>
    </w:p>
    <w:p w:rsidR="001D24BD" w:rsidRPr="00F85A92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ArrayList&lt;DiscussionMessage&gt;();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Session session = HibernateUtil.getSessionFactory().openSession();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String hql =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"select discussionMessage from "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"dk.jsh.itdiplom.wsp.bari.domain.DiscussionMessage discussionMessage</w:t>
      </w:r>
      <w:r w:rsidR="00E81EA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 xml:space="preserve"> “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 xml:space="preserve"> 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"where bariCase.id = :id "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+ 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"order by discussionMessage.created"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 query = session.createQuery(hql);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query.setString(</w:t>
      </w:r>
      <w:r w:rsidRPr="001D24BD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"id"</w:t>
      </w: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bariCase.getId().toString());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discussionMessages = query.list();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session.close();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1D24BD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return</w:t>
      </w:r>
      <w:r w:rsidRPr="001D24B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discussionMessages;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}</w:t>
      </w:r>
    </w:p>
    <w:p w:rsidR="001D24BD" w:rsidRPr="001D24BD" w:rsidRDefault="001D24BD" w:rsidP="001D24B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1D24BD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B153BF" w:rsidRDefault="00B153BF" w:rsidP="00B153BF">
      <w:pPr>
        <w:pStyle w:val="Brdtekst"/>
        <w:rPr>
          <w:lang w:val="da-DK" w:eastAsia="da-DK" w:bidi="ar-SA"/>
        </w:rPr>
      </w:pPr>
    </w:p>
    <w:p w:rsidR="00B153BF" w:rsidRDefault="00422C5E" w:rsidP="00B153BF">
      <w:pPr>
        <w:pStyle w:val="Overskrift3"/>
        <w:numPr>
          <w:ilvl w:val="2"/>
          <w:numId w:val="16"/>
        </w:numPr>
        <w:rPr>
          <w:lang w:val="da-DK" w:eastAsia="da-DK" w:bidi="ar-SA"/>
        </w:rPr>
      </w:pPr>
      <w:bookmarkStart w:id="38" w:name="_Toc294348305"/>
      <w:r>
        <w:rPr>
          <w:lang w:val="da-DK" w:eastAsia="da-DK" w:bidi="ar-SA"/>
        </w:rPr>
        <w:t>P</w:t>
      </w:r>
      <w:r w:rsidR="00B153BF">
        <w:rPr>
          <w:lang w:val="da-DK" w:eastAsia="da-DK" w:bidi="ar-SA"/>
        </w:rPr>
        <w:t xml:space="preserve">akke </w:t>
      </w:r>
      <w:r w:rsidR="00B153BF" w:rsidRPr="00B153BF">
        <w:rPr>
          <w:lang w:val="da-DK" w:eastAsia="da-DK" w:bidi="ar-SA"/>
        </w:rPr>
        <w:t>dk.jsh.itdiplom.wsp.bari.domain</w:t>
      </w:r>
      <w:bookmarkEnd w:id="38"/>
    </w:p>
    <w:p w:rsidR="000467D9" w:rsidRDefault="00DE169F" w:rsidP="00DE169F">
      <w:pPr>
        <w:pStyle w:val="Overskrift4"/>
        <w:rPr>
          <w:lang w:val="da-DK" w:eastAsia="da-DK" w:bidi="ar-SA"/>
        </w:rPr>
      </w:pPr>
      <w:r>
        <w:rPr>
          <w:lang w:val="da-DK" w:eastAsia="da-DK" w:bidi="ar-SA"/>
        </w:rPr>
        <w:t>BariCase.java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package</w:t>
      </w:r>
      <w:r w:rsidRPr="00F85A92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dk.jsh.itdiplom.wsp.bari.domain;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dk.jsh.itdiplom.wsp.bari.domain.Constants.CaseStatus;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dk.jsh.itdiplom.wsp.bari.domain.Constants.DevStatus;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dk.jsh.itdiplom.wsp.bari.domain.Constants.Type;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java.io.Serializable;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java.util.Date;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javax.persistence.*;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BariCase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entity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class.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Entity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implements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Serializable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long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serialVersionUID = 1L;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Id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GeneratedValue(strategy = GenerationType.IDENTITY)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Long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Version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Integer version;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title;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Enumerated(EnumType.STRING)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Type type;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Temporal(javax.persistence.TemporalType.TIMESTAMP)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Temporal(javax.persistence.TemporalType.TIMESTAMP)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finished;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Enumerated(EnumType.STRING)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CaseStatus caseStatus;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Enumerated(EnumType.STRING)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DevStatus devStatus;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conclusion;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BariCase(String title, Type type, String bariUser, Date created,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Date finished, CaseStatus caseStatus, DevStatus devStatus,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String description, String conclusion)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.title = title;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.type = type;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.bariUser =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.created =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.finished = finished;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.caseStatus = caseStatus;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.devStatus = devStatus;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.description =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.conclusion = conclusion;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Long getId()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setId(Long id)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.id =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Integer getVersion()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version;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getTitle()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title;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setTitle(String title)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.title = title;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Type getType()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type;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setType(Type type)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.type = type;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getBariUser()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setBariUser(String bariUser)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.bariUser =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getCreated()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setCreated(Date created)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.created =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getFinished()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finished;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setFinished(Date finished)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.finished = finished;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CaseStatus getCaseStatus()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caseStatus;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setCaseStatus(CaseStatus caseStatus)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.caseStatus = caseStatus;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DevStatus getDevStatus()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devStatus;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setDevStatus(DevStatus devStatus)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.devStatus = devStatus;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getDescription()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setDescription(String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.description =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getConclusion()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conclusion;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setConclusion(String conclusion)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.conclusion = conclusion;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E169F" w:rsidRPr="00F85A92" w:rsidRDefault="00DE169F" w:rsidP="00DE169F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BariUser.java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java.io.Serializable;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BariUser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entity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class.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implements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Serializable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long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serialVersionUID = 1L;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login;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password;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fullname;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email;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BariUser(String login, String password, String fullname,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String email)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.login = login;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.password = password;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.fullname = fullname;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.email = email;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getEmail()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email;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setEmail(String email)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.email = email;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getFullname()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fullname;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setFullname(String fullname)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.fullname = fullname;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getLogin()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login;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setLogin(String login)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.login = login;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getPassword()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password;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setPassword(String password)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.password = password;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E169F" w:rsidRPr="00F85A92" w:rsidRDefault="00DE169F" w:rsidP="00DE169F">
      <w:pPr>
        <w:pStyle w:val="Brdtekst"/>
        <w:ind w:firstLine="0"/>
        <w:rPr>
          <w:rFonts w:ascii="Courier New" w:hAnsi="Courier New" w:cs="Courier New"/>
          <w:color w:val="000000"/>
          <w:sz w:val="16"/>
          <w:szCs w:val="16"/>
          <w:lang w:eastAsia="da-DK" w:bidi="ar-SA"/>
        </w:rPr>
      </w:pPr>
    </w:p>
    <w:p w:rsidR="00DE169F" w:rsidRPr="00F85A92" w:rsidRDefault="00DE169F" w:rsidP="00DE169F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lastRenderedPageBreak/>
        <w:t>DiscussionMessage.java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java.io.Serializable;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java.util.Date;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javax.persistence.*;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Discussion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message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entity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class.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Entity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implements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Serializable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final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long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serialVersionUID = 1L;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Id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GeneratedValue(strategy = GenerationType.IDENTITY)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Long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Version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Integer version;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ManyToOne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bariCase;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Temporal(javax.persistence.TemporalType.TIMESTAMP)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protected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message;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DiscussionMessage(BariCase bariCase, Date created, String bariUser,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String message)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.bariCase = bariCase;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.created =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.bariUser =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.message = message;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getBariUser()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setBariUser(String bariUser)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.bariUser = bariUser;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Long getId()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setId(Long id)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.id = id;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Integer getVersion()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version;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setVersion(Integer version)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.version = version;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getBariCase()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setBariCase(BariCase bariCase)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.bariCase = bariCase;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Date getCreated()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setCreated(Date created)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.created = created;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getMessage()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message;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setMessage(String message) {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.message = message;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F85A92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DE169F" w:rsidRPr="00F85A92" w:rsidRDefault="00DE169F" w:rsidP="00DE169F">
      <w:pPr>
        <w:pStyle w:val="Brdtekst"/>
        <w:ind w:firstLine="0"/>
        <w:rPr>
          <w:lang w:eastAsia="da-DK" w:bidi="ar-SA"/>
        </w:rPr>
      </w:pPr>
    </w:p>
    <w:p w:rsidR="00DE169F" w:rsidRPr="00F85A92" w:rsidRDefault="00DE169F" w:rsidP="00DE169F">
      <w:pPr>
        <w:pStyle w:val="Overskrift4"/>
        <w:rPr>
          <w:lang w:eastAsia="da-DK" w:bidi="ar-SA"/>
        </w:rPr>
      </w:pPr>
      <w:r w:rsidRPr="00F85A92">
        <w:rPr>
          <w:lang w:eastAsia="da-DK" w:bidi="ar-SA"/>
        </w:rPr>
        <w:t>Constants.java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package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java.util.ArrayList;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java.util.List;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Constants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enums.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Constants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Constants() {}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BaRI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case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type: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REQUEST,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ERROR.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enum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Type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REQUEST(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"Nyt Ã¸nske"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ERROR(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"Fejl"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Type(String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.description =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getDescription()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List&lt;String&gt; getDescriptions()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List&lt;String&gt; descriptions =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descriptions.add(ERROR.description);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descriptions.add(REQUEST.description);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Type getType(String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(REQUEST.description.equals(description))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REQUEST;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ERROR;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Case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status: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NEW,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CONSIDER,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APPROVED,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REJECTED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DONE.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enum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CaseStatus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NEW(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"Ny"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CONSIDER(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"Behandles"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APPROVED(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"Godkendt"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REJECTED(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"Afvist"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DONE(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"Afsluttet"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CaseStatus(String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.description =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getDescription()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List&lt;String&gt; getDescriptions()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List&lt;String&gt; descriptions =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descriptions.add(NEW.description);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descriptions.add(CONSIDER.description);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descriptions.add(APPROVED.description);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descriptions.add(REJECTED.description);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descriptions.add(DONE.description);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CaseStatus getCaseStatus(String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(NEW.description.equals(description))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NEW;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(CONSIDER.description.equals(description))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CONSIDER;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(APPROVED.description.equals(description))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APPROVED;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(DONE.description.equals(description))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DONE;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REJECTED;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Developer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status: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NOTSTARTED,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STARTED,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READYTOTEST,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TESTED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and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val="da-DK" w:eastAsia="da-DK" w:bidi="ar-SA"/>
        </w:rPr>
        <w:t>*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DE169F">
        <w:rPr>
          <w:rFonts w:ascii="Courier New" w:hAnsi="Courier New" w:cs="Courier New"/>
          <w:color w:val="3F5FBF"/>
          <w:sz w:val="16"/>
          <w:szCs w:val="16"/>
          <w:lang w:val="da-DK" w:eastAsia="da-DK" w:bidi="ar-SA"/>
        </w:rPr>
        <w:t>INPRODUCTION.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</w:t>
      </w:r>
      <w:r w:rsidRPr="00DE169F">
        <w:rPr>
          <w:rFonts w:ascii="Courier New" w:hAnsi="Courier New" w:cs="Courier New"/>
          <w:color w:val="3F5FBF"/>
          <w:sz w:val="16"/>
          <w:szCs w:val="16"/>
          <w:lang w:val="da-DK" w:eastAsia="da-DK" w:bidi="ar-SA"/>
        </w:rPr>
        <w:t>*/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enum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DevStatus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NOTSTARTED(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"Ej begyndt"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STARTED(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"I gang"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READYTOTEST(</w:t>
      </w:r>
      <w:r w:rsidRPr="00DE169F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"Klar til test"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TESTED(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"Testet"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),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INPRODUCTION(</w:t>
      </w:r>
      <w:r w:rsidRPr="00DE169F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"I prod."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DevStatus(String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this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.description =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String getDescription()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List&lt;String&gt; getDescriptions()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List&lt;String&gt; descriptions =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ArrayList&lt;String&gt;();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descriptions.add(NOTSTARTED.description);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descriptions.add(STARTED.description);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descriptions.add(READYTOTEST.description);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descriptions.add(TESTED.description);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descriptions.add(INPRODUCTION.description);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descriptions;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DevStatus getDevStatus(String description) {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(NOTSTARTED.description.equals(description))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NOTSTARTED;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(STARTED.description.equals(description))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STARTED;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(READYTOTEST.description.equals(description))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READYTOTEST;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if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(TESTED.description.equals(description))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TESTED;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DE169F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return</w:t>
      </w: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INPRODUCTION;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}</w:t>
      </w:r>
    </w:p>
    <w:p w:rsidR="00DE169F" w:rsidRPr="00DE169F" w:rsidRDefault="00DE169F" w:rsidP="00DE169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}</w:t>
      </w:r>
    </w:p>
    <w:p w:rsidR="00DE169F" w:rsidRPr="00DE169F" w:rsidRDefault="00DE169F" w:rsidP="00DE169F">
      <w:pPr>
        <w:pStyle w:val="Brdtekst"/>
        <w:ind w:firstLine="0"/>
        <w:rPr>
          <w:sz w:val="16"/>
          <w:szCs w:val="16"/>
          <w:lang w:val="da-DK" w:eastAsia="da-DK" w:bidi="ar-SA"/>
        </w:rPr>
      </w:pPr>
      <w:r w:rsidRPr="00DE169F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B153BF" w:rsidRDefault="00422C5E" w:rsidP="00B153BF">
      <w:pPr>
        <w:pStyle w:val="Overskrift3"/>
        <w:numPr>
          <w:ilvl w:val="2"/>
          <w:numId w:val="16"/>
        </w:numPr>
        <w:rPr>
          <w:lang w:val="da-DK" w:eastAsia="da-DK" w:bidi="ar-SA"/>
        </w:rPr>
      </w:pPr>
      <w:bookmarkStart w:id="39" w:name="_Toc294348306"/>
      <w:r>
        <w:rPr>
          <w:lang w:val="da-DK" w:eastAsia="da-DK" w:bidi="ar-SA"/>
        </w:rPr>
        <w:t>P</w:t>
      </w:r>
      <w:r w:rsidR="00B153BF">
        <w:rPr>
          <w:lang w:val="da-DK" w:eastAsia="da-DK" w:bidi="ar-SA"/>
        </w:rPr>
        <w:t xml:space="preserve">akke </w:t>
      </w:r>
      <w:r w:rsidR="00B153BF" w:rsidRPr="00B153BF">
        <w:rPr>
          <w:lang w:val="da-DK" w:eastAsia="da-DK" w:bidi="ar-SA"/>
        </w:rPr>
        <w:t>dk.jsh.itdiplom.wsp.bari.util</w:t>
      </w:r>
      <w:bookmarkEnd w:id="39"/>
    </w:p>
    <w:p w:rsidR="00B153BF" w:rsidRDefault="007D2CE5" w:rsidP="007D2CE5">
      <w:pPr>
        <w:pStyle w:val="Overskrift4"/>
        <w:rPr>
          <w:lang w:val="da-DK" w:eastAsia="da-DK" w:bidi="ar-SA"/>
        </w:rPr>
      </w:pPr>
      <w:r w:rsidRPr="007D2CE5">
        <w:rPr>
          <w:lang w:val="da-DK" w:eastAsia="da-DK" w:bidi="ar-SA"/>
        </w:rPr>
        <w:t>HibernateUtil</w:t>
      </w:r>
      <w:r>
        <w:rPr>
          <w:lang w:val="da-DK" w:eastAsia="da-DK" w:bidi="ar-SA"/>
        </w:rPr>
        <w:t>.java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package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dk.jsh.itdiplom.wsp.bari.util;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org.hibernate.*;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org.hibernate.cfg.*;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Hibernate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session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factory.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HibernateUtil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private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SessionFactory sessionFactory;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try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sessionFactory =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AnnotationConfiguration().configure().buildSessionFactory();</w:t>
      </w:r>
    </w:p>
    <w:p w:rsidR="007D2CE5" w:rsidRPr="00F85A92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}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catch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(Throwable ex)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throw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ExceptionInInitializerError(ex);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}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Get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Hibernate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session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factory.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@return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a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SessionFactory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SessionFactory getSessionFactory()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return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sessionFactory;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}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Close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SessionFactory.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shutdown()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getSessionFactory().close();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}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B153BF" w:rsidRDefault="00422C5E" w:rsidP="00B153BF">
      <w:pPr>
        <w:pStyle w:val="Overskrift3"/>
        <w:numPr>
          <w:ilvl w:val="2"/>
          <w:numId w:val="16"/>
        </w:numPr>
        <w:rPr>
          <w:lang w:val="da-DK" w:eastAsia="da-DK" w:bidi="ar-SA"/>
        </w:rPr>
      </w:pPr>
      <w:bookmarkStart w:id="40" w:name="_Toc294348307"/>
      <w:r>
        <w:rPr>
          <w:lang w:val="da-DK" w:eastAsia="da-DK" w:bidi="ar-SA"/>
        </w:rPr>
        <w:t>P</w:t>
      </w:r>
      <w:r w:rsidR="00B153BF">
        <w:rPr>
          <w:lang w:val="da-DK" w:eastAsia="da-DK" w:bidi="ar-SA"/>
        </w:rPr>
        <w:t xml:space="preserve">akke </w:t>
      </w:r>
      <w:r w:rsidR="00B153BF" w:rsidRPr="00B153BF">
        <w:rPr>
          <w:lang w:val="da-DK" w:eastAsia="da-DK" w:bidi="ar-SA"/>
        </w:rPr>
        <w:t>dk.jsh.itdiplom.wsp.bari.wicket.test</w:t>
      </w:r>
      <w:bookmarkEnd w:id="40"/>
    </w:p>
    <w:p w:rsidR="003D0510" w:rsidRDefault="007D2CE5" w:rsidP="007D2CE5">
      <w:pPr>
        <w:pStyle w:val="Overskrift4"/>
        <w:rPr>
          <w:lang w:val="da-DK" w:eastAsia="da-DK" w:bidi="ar-SA"/>
        </w:rPr>
      </w:pPr>
      <w:r>
        <w:rPr>
          <w:lang w:val="da-DK" w:eastAsia="da-DK" w:bidi="ar-SA"/>
        </w:rPr>
        <w:t>CreateNewTest.java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package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dk.jsh.itdiplom.wsp.bari.wicket.test;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dk.jsh.itdiplom.wsp.bari.domain.BariUser;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dk.jsh.itdiplom.wsp.bari.domain.Constants;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dk.jsh.itdiplom.wsp.bari.wicket.CreateNew;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org.apache.wicket.util.tester.WicketTester;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org.junit.Test;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import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static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org.junit.Assert.*;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JUnit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test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for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CreateNew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page.</w:t>
      </w:r>
    </w:p>
    <w:p w:rsidR="007D2CE5" w:rsidRPr="00F85A92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</w:p>
    <w:p w:rsidR="007D2CE5" w:rsidRPr="00F85A92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b/>
          <w:bCs/>
          <w:color w:val="7F9FBF"/>
          <w:sz w:val="16"/>
          <w:szCs w:val="16"/>
          <w:lang w:eastAsia="da-DK" w:bidi="ar-SA"/>
        </w:rPr>
        <w:t>@author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Jan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S.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Hansen</w:t>
      </w:r>
    </w:p>
    <w:p w:rsidR="007D2CE5" w:rsidRPr="00F85A92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class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CreateNewTest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/**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Test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that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required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fields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must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be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filled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in.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</w:t>
      </w:r>
      <w:r w:rsidRPr="007D2CE5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*/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color w:val="646464"/>
          <w:sz w:val="16"/>
          <w:szCs w:val="16"/>
          <w:lang w:eastAsia="da-DK" w:bidi="ar-SA"/>
        </w:rPr>
        <w:t>@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Test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public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void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TestRequiredFields() {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WicketTester wt =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WicketTester();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BariUser bariUser =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val="da-DK" w:eastAsia="da-DK" w:bidi="ar-SA"/>
        </w:rPr>
        <w:t>new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BariUser(</w:t>
      </w:r>
      <w:r w:rsidRPr="007D2CE5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"login"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"password"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"Bruger navn"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,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            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"email"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CreateNew createNew = </w:t>
      </w:r>
      <w:r w:rsidRPr="007D2CE5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new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CreateNew(bariUser);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wt.startPage(createNew);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wt.assertLabel(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"error"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); </w:t>
      </w:r>
      <w:r w:rsidRPr="007D2CE5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//No errors yet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wt.setParameterForNextRequest(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"form:title"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wt.setParameterForNextRequest(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"form:user"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wt.setParameterForNextRequest(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"form:description"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, 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wt.setParameterForNextRequest(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"form:type"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 Constants.Type.ERROR);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wt.submitForm(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"form"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String error = wt.getTagByWicketId(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"error"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).getValue();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assertTrue(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"Title/Overskrift should be part of the error message"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error.contains(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"Overskrift"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assertTrue(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"User/Oprettet af should be part of the error message"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    error.contains(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"Oprettet af"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));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assertTrue(</w:t>
      </w:r>
      <w:r w:rsidRPr="007D2CE5">
        <w:rPr>
          <w:rFonts w:ascii="Courier New" w:hAnsi="Courier New" w:cs="Courier New"/>
          <w:color w:val="2A00FF"/>
          <w:sz w:val="16"/>
          <w:szCs w:val="16"/>
          <w:lang w:eastAsia="da-DK" w:bidi="ar-SA"/>
        </w:rPr>
        <w:t>"Descripten/Beskrivelse should be part of the error message"</w:t>
      </w: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lastRenderedPageBreak/>
        <w:t xml:space="preserve">                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error.contains(</w:t>
      </w:r>
      <w:r w:rsidRPr="007D2CE5">
        <w:rPr>
          <w:rFonts w:ascii="Courier New" w:hAnsi="Courier New" w:cs="Courier New"/>
          <w:color w:val="2A00FF"/>
          <w:sz w:val="16"/>
          <w:szCs w:val="16"/>
          <w:lang w:val="da-DK" w:eastAsia="da-DK" w:bidi="ar-SA"/>
        </w:rPr>
        <w:t>"Beskrivelse"</w:t>
      </w: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));</w:t>
      </w:r>
    </w:p>
    <w:p w:rsidR="007D2CE5" w:rsidRPr="007D2CE5" w:rsidRDefault="007D2CE5" w:rsidP="007D2CE5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 xml:space="preserve">    }</w:t>
      </w:r>
    </w:p>
    <w:p w:rsidR="007D2CE5" w:rsidRPr="007D2CE5" w:rsidRDefault="007D2CE5" w:rsidP="007D2CE5">
      <w:pPr>
        <w:pStyle w:val="Brdtekst"/>
        <w:ind w:firstLine="0"/>
        <w:rPr>
          <w:sz w:val="16"/>
          <w:szCs w:val="16"/>
          <w:lang w:val="da-DK" w:eastAsia="da-DK" w:bidi="ar-SA"/>
        </w:rPr>
      </w:pPr>
      <w:r w:rsidRPr="007D2CE5">
        <w:rPr>
          <w:rFonts w:ascii="Courier New" w:hAnsi="Courier New" w:cs="Courier New"/>
          <w:color w:val="000000"/>
          <w:sz w:val="16"/>
          <w:szCs w:val="16"/>
          <w:lang w:val="da-DK" w:eastAsia="da-DK" w:bidi="ar-SA"/>
        </w:rPr>
        <w:t>}</w:t>
      </w:r>
    </w:p>
    <w:p w:rsidR="003D0510" w:rsidRDefault="001D24BD" w:rsidP="001D24BD">
      <w:pPr>
        <w:pStyle w:val="Overskrift3"/>
        <w:numPr>
          <w:ilvl w:val="1"/>
          <w:numId w:val="16"/>
        </w:numPr>
        <w:rPr>
          <w:lang w:val="da-DK" w:eastAsia="da-DK" w:bidi="ar-SA"/>
        </w:rPr>
      </w:pPr>
      <w:bookmarkStart w:id="41" w:name="_Toc294348308"/>
      <w:r>
        <w:rPr>
          <w:lang w:val="da-DK" w:eastAsia="da-DK" w:bidi="ar-SA"/>
        </w:rPr>
        <w:t>SQL til dannelse af databasen</w:t>
      </w:r>
      <w:bookmarkEnd w:id="41"/>
    </w:p>
    <w:p w:rsidR="001D24BD" w:rsidRPr="00F627BF" w:rsidRDefault="00F53DBB" w:rsidP="00F53DBB">
      <w:pPr>
        <w:pStyle w:val="Overskrift4"/>
        <w:rPr>
          <w:lang w:eastAsia="da-DK" w:bidi="ar-SA"/>
        </w:rPr>
      </w:pPr>
      <w:r w:rsidRPr="00F627BF">
        <w:rPr>
          <w:lang w:eastAsia="da-DK" w:bidi="ar-SA"/>
        </w:rPr>
        <w:t>bari_dll.sql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alter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 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drop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constraint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FKBC64A29FF02FEB14;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drop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BariCase;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drop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DiscussionMessage;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create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 (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id bigint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not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4000C8"/>
          <w:sz w:val="16"/>
          <w:szCs w:val="16"/>
          <w:lang w:eastAsia="da-DK" w:bidi="ar-SA"/>
        </w:rPr>
        <w:t>null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generated always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as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identity,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bariUser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caseStatus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conclusion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created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timestamp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description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devStatus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finished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timestamp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title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type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version </w:t>
      </w:r>
      <w:r w:rsidRPr="000F6087">
        <w:rPr>
          <w:rFonts w:ascii="Courier New" w:hAnsi="Courier New" w:cs="Courier New"/>
          <w:b/>
          <w:bCs/>
          <w:color w:val="4000C8"/>
          <w:sz w:val="16"/>
          <w:szCs w:val="16"/>
          <w:lang w:eastAsia="da-DK" w:bidi="ar-SA"/>
        </w:rPr>
        <w:t>integer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primary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key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(id)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);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create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 (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id bigint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not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4000C8"/>
          <w:sz w:val="16"/>
          <w:szCs w:val="16"/>
          <w:lang w:eastAsia="da-DK" w:bidi="ar-SA"/>
        </w:rPr>
        <w:t>null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generated always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as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identity,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bariUser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created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timestamp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message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varchar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(255),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version </w:t>
      </w:r>
      <w:r w:rsidRPr="000F6087">
        <w:rPr>
          <w:rFonts w:ascii="Courier New" w:hAnsi="Courier New" w:cs="Courier New"/>
          <w:b/>
          <w:bCs/>
          <w:color w:val="4000C8"/>
          <w:sz w:val="16"/>
          <w:szCs w:val="16"/>
          <w:lang w:eastAsia="da-DK" w:bidi="ar-SA"/>
        </w:rPr>
        <w:t>integer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bariCase_id bigint,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primary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key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(id)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);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alter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table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DiscussionMessage 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add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constraint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FKBC64A29FF02FEB14 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foreign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key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(bariCase_id) </w:t>
      </w:r>
    </w:p>
    <w:p w:rsidR="000F6087" w:rsidRPr="000F6087" w:rsidRDefault="000F6087" w:rsidP="000F608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F6087">
        <w:rPr>
          <w:rFonts w:ascii="Courier New" w:hAnsi="Courier New" w:cs="Courier New"/>
          <w:b/>
          <w:bCs/>
          <w:color w:val="7F0055"/>
          <w:sz w:val="16"/>
          <w:szCs w:val="16"/>
          <w:lang w:eastAsia="da-DK" w:bidi="ar-SA"/>
        </w:rPr>
        <w:t>references</w:t>
      </w:r>
      <w:r w:rsidRPr="000F608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BariCase;</w:t>
      </w:r>
    </w:p>
    <w:p w:rsidR="00F53DBB" w:rsidRPr="000F6087" w:rsidRDefault="00F53DBB" w:rsidP="000F6087">
      <w:pPr>
        <w:pStyle w:val="Brdtekst"/>
        <w:ind w:firstLine="0"/>
        <w:rPr>
          <w:lang w:eastAsia="da-DK" w:bidi="ar-SA"/>
        </w:rPr>
      </w:pPr>
    </w:p>
    <w:p w:rsidR="001D24BD" w:rsidRDefault="001D24BD" w:rsidP="001D24BD">
      <w:pPr>
        <w:pStyle w:val="Overskrift3"/>
        <w:numPr>
          <w:ilvl w:val="1"/>
          <w:numId w:val="16"/>
        </w:numPr>
        <w:rPr>
          <w:lang w:val="da-DK" w:eastAsia="da-DK" w:bidi="ar-SA"/>
        </w:rPr>
      </w:pPr>
      <w:bookmarkStart w:id="42" w:name="_Toc294348309"/>
      <w:r>
        <w:rPr>
          <w:lang w:val="da-DK" w:eastAsia="da-DK" w:bidi="ar-SA"/>
        </w:rPr>
        <w:t>Konfigutationsfiler</w:t>
      </w:r>
      <w:bookmarkEnd w:id="42"/>
      <w:r>
        <w:rPr>
          <w:lang w:val="da-DK" w:eastAsia="da-DK" w:bidi="ar-SA"/>
        </w:rPr>
        <w:t xml:space="preserve"> </w:t>
      </w:r>
    </w:p>
    <w:p w:rsidR="001D24BD" w:rsidRDefault="00AB1A97" w:rsidP="00F627BF">
      <w:pPr>
        <w:pStyle w:val="Overskrift4"/>
        <w:rPr>
          <w:lang w:val="da-DK" w:eastAsia="da-DK" w:bidi="ar-SA"/>
        </w:rPr>
      </w:pPr>
      <w:r>
        <w:rPr>
          <w:lang w:val="da-DK" w:eastAsia="da-DK" w:bidi="ar-SA"/>
        </w:rPr>
        <w:t>Hibernate.cfg.xml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&lt;?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xml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"1.0"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encoding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"UTF-8"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?&gt;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&lt;!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DOCTYPE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hibernate-configuration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808080"/>
          <w:sz w:val="16"/>
          <w:szCs w:val="16"/>
          <w:lang w:eastAsia="da-DK" w:bidi="ar-SA"/>
        </w:rPr>
        <w:t>PUBLIC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"-//Hibernate/Hibernate Configuration DTD 3.0//EN"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3F7F5F"/>
          <w:sz w:val="16"/>
          <w:szCs w:val="16"/>
          <w:lang w:eastAsia="da-DK" w:bidi="ar-SA"/>
        </w:rPr>
        <w:t>"http://hibernate.sourceforge.net/hibernate-configuration-3.0.dtd"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hibernate-configuration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session-factory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"hibernate.dialect"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org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hibernate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.dialect.DerbyDialect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"hibernate.connection.driver_class"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org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apache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.derby.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jdbc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.ClientDriver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"hibernate.connection.url"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jdbc:derby://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localhost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:1527/BARI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"hibernate.connection.username"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bari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"hibernate.connection.password"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bari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 xml:space="preserve">&lt;!-- Show and print nice SQL on </w:t>
      </w:r>
      <w:r w:rsidRPr="00AB1A97">
        <w:rPr>
          <w:rFonts w:ascii="Courier New" w:hAnsi="Courier New" w:cs="Courier New"/>
          <w:color w:val="3F5FBF"/>
          <w:sz w:val="16"/>
          <w:szCs w:val="16"/>
          <w:u w:val="single"/>
          <w:lang w:eastAsia="da-DK" w:bidi="ar-SA"/>
        </w:rPr>
        <w:t>stdout</w:t>
      </w:r>
      <w:r w:rsidRPr="00AB1A9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 xml:space="preserve"> --&gt;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"hibernate.show_sql"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true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name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"hibernate.format_sql"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true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property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3F5FBF"/>
          <w:sz w:val="16"/>
          <w:szCs w:val="16"/>
          <w:lang w:eastAsia="da-DK" w:bidi="ar-SA"/>
        </w:rPr>
        <w:t>&lt;!-- List of annotated classes --&gt;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mapping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class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"dk.jsh.itdiplom.wsp.bari.domain.BariCase"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AB1A97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mapping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class</w:t>
      </w: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AB1A97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"dk.jsh.itdiplom.wsp.bari.domain.DiscussionMessage"</w:t>
      </w:r>
      <w:r w:rsidRPr="00AB1A97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AB1A97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AB1A97" w:rsidRPr="00AB1A97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AB1A97" w:rsidRPr="00F85A92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AB1A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session-factory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B1A97" w:rsidRPr="00F85A92" w:rsidRDefault="00AB1A97" w:rsidP="00AB1A97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lastRenderedPageBreak/>
        <w:t>&lt;/</w:t>
      </w:r>
      <w:r w:rsidRPr="00F85A92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hibernate-configuration</w:t>
      </w:r>
      <w:r w:rsidRPr="00F85A92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AA6896" w:rsidRPr="00F85A92" w:rsidRDefault="00AA6896" w:rsidP="00AB1A97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eastAsia="da-DK" w:bidi="ar-SA"/>
        </w:rPr>
      </w:pPr>
    </w:p>
    <w:p w:rsidR="00AA6896" w:rsidRPr="00EF6ADB" w:rsidRDefault="00AA6896" w:rsidP="00AA6896">
      <w:pPr>
        <w:pStyle w:val="Overskrift4"/>
        <w:rPr>
          <w:lang w:eastAsia="da-DK" w:bidi="ar-SA"/>
        </w:rPr>
      </w:pPr>
      <w:r w:rsidRPr="00EF6ADB">
        <w:rPr>
          <w:lang w:eastAsia="da-DK" w:bidi="ar-SA"/>
        </w:rPr>
        <w:t>web.xml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&lt;?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xml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"1.0"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encoding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"UTF-8"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?&gt;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web-app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version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"2.5"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xmlns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"http://java.sun.com/xml/ns/javaee"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xmlns:xsi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"http://www.w3.org/2001/XMLSchema-instance"</w:t>
      </w:r>
      <w:r w:rsidRPr="00EF6ADB">
        <w:rPr>
          <w:rFonts w:ascii="Courier New" w:hAnsi="Courier New" w:cs="Courier New"/>
          <w:sz w:val="16"/>
          <w:szCs w:val="16"/>
          <w:lang w:eastAsia="da-DK" w:bidi="ar-SA"/>
        </w:rPr>
        <w:t xml:space="preserve"> </w:t>
      </w:r>
      <w:r w:rsidRPr="00EF6ADB">
        <w:rPr>
          <w:rFonts w:ascii="Courier New" w:hAnsi="Courier New" w:cs="Courier New"/>
          <w:color w:val="7F007F"/>
          <w:sz w:val="16"/>
          <w:szCs w:val="16"/>
          <w:lang w:eastAsia="da-DK" w:bidi="ar-SA"/>
        </w:rPr>
        <w:t>xsi:schemaLocation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=</w:t>
      </w:r>
      <w:r w:rsidRPr="00EF6ADB">
        <w:rPr>
          <w:rFonts w:ascii="Courier New" w:hAnsi="Courier New" w:cs="Courier New"/>
          <w:i/>
          <w:iCs/>
          <w:color w:val="2A00FF"/>
          <w:sz w:val="16"/>
          <w:szCs w:val="16"/>
          <w:lang w:eastAsia="da-DK" w:bidi="ar-SA"/>
        </w:rPr>
        <w:t>"http://java.sun.com/xml/ns/javaee http://java.sun.com/xml/ns/javaee/web-app_2_5.xsd"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WicketApplication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filter-class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org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apache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wicket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.protocol.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http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.WicketFilter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filter-class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init-param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param-name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applicationClassName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param-name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param-value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dk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jsh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itdiplom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wsp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bari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</w:t>
      </w:r>
      <w:r w:rsidRPr="00EF6ADB">
        <w:rPr>
          <w:rFonts w:ascii="Courier New" w:hAnsi="Courier New" w:cs="Courier New"/>
          <w:color w:val="000000"/>
          <w:sz w:val="16"/>
          <w:szCs w:val="16"/>
          <w:u w:val="single"/>
          <w:lang w:eastAsia="da-DK" w:bidi="ar-SA"/>
        </w:rPr>
        <w:t>wicket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.Application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param-value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init-param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filter-mapping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WicketApplication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filter-name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url-pattern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>/*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url-pattern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filter-mapping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session-config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session-timeout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 30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session-timeout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session-config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welcome-file-list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welcome-file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/&gt;</w:t>
      </w:r>
    </w:p>
    <w:p w:rsidR="00EF6ADB" w:rsidRP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EF6ADB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eastAsia="da-DK" w:bidi="ar-SA"/>
        </w:rPr>
        <w:t>welcome-file-list</w:t>
      </w:r>
      <w:r w:rsidRPr="00EF6ADB">
        <w:rPr>
          <w:rFonts w:ascii="Courier New" w:hAnsi="Courier New" w:cs="Courier New"/>
          <w:color w:val="008080"/>
          <w:sz w:val="16"/>
          <w:szCs w:val="16"/>
          <w:lang w:eastAsia="da-DK" w:bidi="ar-SA"/>
        </w:rPr>
        <w:t>&gt;</w:t>
      </w:r>
    </w:p>
    <w:p w:rsid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</w:pPr>
      <w:r w:rsidRPr="00EF6ADB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&lt;/</w:t>
      </w:r>
      <w:r w:rsidRPr="00EF6ADB">
        <w:rPr>
          <w:rFonts w:ascii="Courier New" w:hAnsi="Courier New" w:cs="Courier New"/>
          <w:color w:val="3F7F7F"/>
          <w:sz w:val="16"/>
          <w:szCs w:val="16"/>
          <w:lang w:val="da-DK" w:eastAsia="da-DK" w:bidi="ar-SA"/>
        </w:rPr>
        <w:t>web-app</w:t>
      </w:r>
      <w:r w:rsidRPr="00EF6ADB"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  <w:t>&gt;</w:t>
      </w:r>
    </w:p>
    <w:p w:rsidR="00EF6ADB" w:rsidRDefault="00EF6ADB" w:rsidP="00EF6ADB">
      <w:pPr>
        <w:autoSpaceDE w:val="0"/>
        <w:autoSpaceDN w:val="0"/>
        <w:adjustRightInd w:val="0"/>
        <w:rPr>
          <w:rFonts w:ascii="Courier New" w:hAnsi="Courier New" w:cs="Courier New"/>
          <w:color w:val="008080"/>
          <w:sz w:val="16"/>
          <w:szCs w:val="16"/>
          <w:lang w:val="da-DK" w:eastAsia="da-DK" w:bidi="ar-SA"/>
        </w:rPr>
      </w:pPr>
    </w:p>
    <w:p w:rsidR="000D1797" w:rsidRDefault="000D1797" w:rsidP="000D1797">
      <w:pPr>
        <w:pStyle w:val="Overskrift3"/>
        <w:numPr>
          <w:ilvl w:val="1"/>
          <w:numId w:val="16"/>
        </w:numPr>
        <w:rPr>
          <w:lang w:val="da-DK" w:eastAsia="da-DK" w:bidi="ar-SA"/>
        </w:rPr>
      </w:pPr>
      <w:bookmarkStart w:id="43" w:name="_Toc294348310"/>
      <w:r>
        <w:rPr>
          <w:lang w:val="da-DK" w:eastAsia="da-DK" w:bidi="ar-SA"/>
        </w:rPr>
        <w:t>Ant target til generering af databaseskema</w:t>
      </w:r>
      <w:bookmarkEnd w:id="43"/>
    </w:p>
    <w:p w:rsidR="000D1797" w:rsidRDefault="000D1797" w:rsidP="000D1797">
      <w:pPr>
        <w:rPr>
          <w:lang w:val="da-DK" w:eastAsia="da-DK" w:bidi="ar-SA"/>
        </w:rPr>
      </w:pPr>
      <w:r>
        <w:rPr>
          <w:lang w:val="da-DK" w:eastAsia="da-DK" w:bidi="ar-SA"/>
        </w:rPr>
        <w:t xml:space="preserve">Følgende er indsat i NetBeans build.xml (Projekt fil). Som er et Ant target </w:t>
      </w:r>
      <w:r w:rsidR="00AE76A4">
        <w:rPr>
          <w:lang w:val="da-DK" w:eastAsia="da-DK" w:bidi="ar-SA"/>
        </w:rPr>
        <w:t>der</w:t>
      </w:r>
      <w:r>
        <w:rPr>
          <w:lang w:val="da-DK" w:eastAsia="da-DK" w:bidi="ar-SA"/>
        </w:rPr>
        <w:t xml:space="preserve"> udfra hibernatekonfigfilen og de domaineklasser denne peger på, kan genere et databaseskema.</w:t>
      </w:r>
    </w:p>
    <w:p w:rsidR="00EF6ADB" w:rsidRDefault="000D1797" w:rsidP="000D1797">
      <w:pPr>
        <w:rPr>
          <w:lang w:val="da-DK" w:eastAsia="da-DK" w:bidi="ar-SA"/>
        </w:rPr>
      </w:pPr>
      <w:r>
        <w:rPr>
          <w:lang w:val="da-DK" w:eastAsia="da-DK" w:bidi="ar-SA"/>
        </w:rPr>
        <w:t xml:space="preserve"> 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&lt;taskdef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name=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"hibernatetool"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classname=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"org.hibernate.tool.ant.HibernateToolTask"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classpathref=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"project.classpath"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/&gt;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&lt;target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name=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"schemaexport"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&gt;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&lt;hibernatetool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destdir=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"."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&gt;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&lt;classpath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path=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"build/web/WEB-INF/classes"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/&gt;</w:t>
      </w:r>
    </w:p>
    <w:p w:rsidR="000D1797" w:rsidRPr="000D1797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&lt;annotationconfiguration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configurationfile=</w:t>
      </w:r>
      <w:r w:rsidRPr="000D1797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"src/java/hibernate.cfg.xml"</w:t>
      </w: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0D1797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/&gt;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0D1797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&lt;hbm2ddl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drop=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"true"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create=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"true"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export=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"true"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outputfilename=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"bari_ddl.sql"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delimiter=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";"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   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format=</w:t>
      </w:r>
      <w:r w:rsidRPr="00F85A92">
        <w:rPr>
          <w:rFonts w:ascii="Courier New" w:hAnsi="Courier New" w:cs="Courier New"/>
          <w:color w:val="008000"/>
          <w:sz w:val="16"/>
          <w:szCs w:val="16"/>
          <w:lang w:eastAsia="da-DK" w:bidi="ar-SA"/>
        </w:rPr>
        <w:t>"true"</w:t>
      </w: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/&gt;</w:t>
      </w:r>
    </w:p>
    <w:p w:rsidR="000D1797" w:rsidRPr="00F85A92" w:rsidRDefault="000D1797" w:rsidP="000D1797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00"/>
          <w:sz w:val="16"/>
          <w:szCs w:val="16"/>
          <w:lang w:eastAsia="da-DK" w:bidi="ar-SA"/>
        </w:rPr>
        <w:t xml:space="preserve">    </w:t>
      </w: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&lt;/hibernatetool&gt;</w:t>
      </w:r>
    </w:p>
    <w:p w:rsidR="000D1797" w:rsidRPr="00F85A92" w:rsidRDefault="000D1797" w:rsidP="000D1797">
      <w:pPr>
        <w:pStyle w:val="Brdtekst"/>
        <w:ind w:firstLine="0"/>
        <w:rPr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color w:val="000080"/>
          <w:sz w:val="16"/>
          <w:szCs w:val="16"/>
          <w:lang w:eastAsia="da-DK" w:bidi="ar-SA"/>
        </w:rPr>
        <w:t>&lt;/target&gt;</w:t>
      </w:r>
    </w:p>
    <w:p w:rsidR="00AB1A97" w:rsidRPr="00F85A92" w:rsidRDefault="00AB1A97" w:rsidP="00AB1A97">
      <w:pPr>
        <w:pStyle w:val="Brdtekst"/>
        <w:ind w:firstLine="0"/>
        <w:rPr>
          <w:lang w:eastAsia="da-DK" w:bidi="ar-SA"/>
        </w:rPr>
      </w:pPr>
    </w:p>
    <w:p w:rsidR="00DA4C1D" w:rsidRPr="00F85A92" w:rsidRDefault="00DA4C1D" w:rsidP="00DA4C1D">
      <w:pPr>
        <w:pStyle w:val="Brdtekst"/>
        <w:rPr>
          <w:lang w:eastAsia="da-DK" w:bidi="ar-SA"/>
        </w:rPr>
      </w:pPr>
    </w:p>
    <w:p w:rsidR="00B70AB9" w:rsidRPr="00F85A92" w:rsidRDefault="00B70AB9" w:rsidP="00B70AB9">
      <w:pPr>
        <w:pStyle w:val="Brdtekst"/>
        <w:ind w:firstLine="0"/>
        <w:rPr>
          <w:lang w:eastAsia="da-DK" w:bidi="ar-SA"/>
        </w:rPr>
      </w:pPr>
    </w:p>
    <w:p w:rsidR="00EE4631" w:rsidRPr="00F85A92" w:rsidRDefault="00EE4631" w:rsidP="00EE4631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eastAsia="da-DK" w:bidi="ar-SA"/>
        </w:rPr>
      </w:pPr>
    </w:p>
    <w:p w:rsidR="00C80600" w:rsidRPr="00F85A92" w:rsidRDefault="00C80600" w:rsidP="00C80600">
      <w:pPr>
        <w:pStyle w:val="Brdtekst"/>
        <w:ind w:firstLine="0"/>
        <w:rPr>
          <w:lang w:eastAsia="da-DK" w:bidi="ar-SA"/>
        </w:rPr>
      </w:pPr>
    </w:p>
    <w:p w:rsidR="00C80600" w:rsidRPr="00F85A92" w:rsidRDefault="00C80600" w:rsidP="00C80600">
      <w:pPr>
        <w:pStyle w:val="Brdtekst"/>
        <w:ind w:firstLine="0"/>
        <w:rPr>
          <w:lang w:eastAsia="da-DK" w:bidi="ar-SA"/>
        </w:rPr>
      </w:pPr>
    </w:p>
    <w:p w:rsidR="008D2184" w:rsidRPr="00F85A92" w:rsidRDefault="008D2184" w:rsidP="008D2184">
      <w:pPr>
        <w:pStyle w:val="Brdtekst"/>
        <w:ind w:firstLine="0"/>
        <w:rPr>
          <w:lang w:eastAsia="da-DK" w:bidi="ar-SA"/>
        </w:rPr>
      </w:pPr>
    </w:p>
    <w:p w:rsidR="00963C27" w:rsidRPr="00F85A92" w:rsidRDefault="00963C27" w:rsidP="00963C27">
      <w:pPr>
        <w:rPr>
          <w:lang w:eastAsia="da-DK" w:bidi="ar-SA"/>
        </w:rPr>
      </w:pPr>
    </w:p>
    <w:p w:rsidR="00D5134F" w:rsidRPr="00F85A92" w:rsidRDefault="00D5134F" w:rsidP="00D5134F">
      <w:pPr>
        <w:pStyle w:val="Brdtekst"/>
        <w:ind w:firstLine="0"/>
      </w:pPr>
    </w:p>
    <w:p w:rsidR="004560D1" w:rsidRPr="00F85A92" w:rsidRDefault="004544B0" w:rsidP="000D179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  <w:lang w:eastAsia="da-DK" w:bidi="ar-SA"/>
        </w:rPr>
      </w:pPr>
      <w:r w:rsidRPr="00F85A92">
        <w:rPr>
          <w:rFonts w:ascii="Courier New" w:hAnsi="Courier New" w:cs="Courier New"/>
          <w:noProof/>
          <w:sz w:val="16"/>
          <w:szCs w:val="16"/>
          <w:lang w:eastAsia="da-DK" w:bidi="ar-SA"/>
        </w:rPr>
        <w:lastRenderedPageBreak/>
        <w:t xml:space="preserve">            </w:t>
      </w:r>
    </w:p>
    <w:p w:rsidR="00CF485A" w:rsidRDefault="0020075E" w:rsidP="0020075E">
      <w:pPr>
        <w:pStyle w:val="Overskrift2"/>
        <w:numPr>
          <w:ilvl w:val="1"/>
          <w:numId w:val="16"/>
        </w:numPr>
        <w:rPr>
          <w:lang w:val="da-DK"/>
        </w:rPr>
      </w:pPr>
      <w:bookmarkStart w:id="44" w:name="_Eksempler_på_unit"/>
      <w:bookmarkStart w:id="45" w:name="_Toc294348311"/>
      <w:bookmarkEnd w:id="44"/>
      <w:r>
        <w:rPr>
          <w:lang w:val="da-DK"/>
        </w:rPr>
        <w:t xml:space="preserve">Eksempler på </w:t>
      </w:r>
      <w:r w:rsidR="00C34337">
        <w:rPr>
          <w:lang w:val="da-DK"/>
        </w:rPr>
        <w:t>uni</w:t>
      </w:r>
      <w:r w:rsidR="0093185D">
        <w:rPr>
          <w:lang w:val="da-DK"/>
        </w:rPr>
        <w:t>t</w:t>
      </w:r>
      <w:r>
        <w:rPr>
          <w:lang w:val="da-DK"/>
        </w:rPr>
        <w:t xml:space="preserve"> test</w:t>
      </w:r>
      <w:bookmarkEnd w:id="45"/>
    </w:p>
    <w:p w:rsidR="0020075E" w:rsidRDefault="000B2DF5" w:rsidP="0020075E">
      <w:pPr>
        <w:pStyle w:val="Brdtekst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3173209"/>
            <wp:effectExtent l="19050" t="0" r="1905" b="0"/>
            <wp:docPr id="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5E" w:rsidRDefault="0020075E" w:rsidP="0020075E">
      <w:pPr>
        <w:pStyle w:val="Brdtekst"/>
        <w:rPr>
          <w:lang w:val="da-DK"/>
        </w:rPr>
      </w:pPr>
    </w:p>
    <w:p w:rsidR="008E6B2C" w:rsidRDefault="008E6B2C" w:rsidP="0020075E">
      <w:pPr>
        <w:pStyle w:val="Brdteks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Overskrift2"/>
        <w:numPr>
          <w:ilvl w:val="1"/>
          <w:numId w:val="16"/>
        </w:numPr>
        <w:rPr>
          <w:lang w:val="da-DK"/>
        </w:rPr>
      </w:pPr>
      <w:bookmarkStart w:id="46" w:name="_Indhold_på_vedlagte"/>
      <w:bookmarkStart w:id="47" w:name="_Toc229650080"/>
      <w:bookmarkStart w:id="48" w:name="_Toc230252515"/>
      <w:bookmarkStart w:id="49" w:name="_Toc294348312"/>
      <w:bookmarkEnd w:id="4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47"/>
      <w:bookmarkEnd w:id="48"/>
      <w:bookmarkEnd w:id="4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 htmlfiler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Rapport – Indeholder denne rapport i Word 2007 format</w:t>
      </w:r>
      <w:r w:rsidR="002A5888">
        <w:rPr>
          <w:lang w:val="da-DK"/>
        </w:rPr>
        <w:t xml:space="preserve"> </w:t>
      </w:r>
      <w:r w:rsidR="00E207BB">
        <w:rPr>
          <w:lang w:val="da-DK"/>
        </w:rPr>
        <w:t>og</w:t>
      </w:r>
      <w:r>
        <w:rPr>
          <w:lang w:val="da-DK"/>
        </w:rPr>
        <w:t xml:space="preserve"> diagrammer</w:t>
      </w:r>
      <w:r w:rsidR="00AE76A4">
        <w:rPr>
          <w:lang w:val="da-DK"/>
        </w:rPr>
        <w:t xml:space="preserve"> i Dia-format</w:t>
      </w:r>
      <w:r>
        <w:rPr>
          <w:lang w:val="da-DK"/>
        </w:rPr>
        <w:t>.</w:t>
      </w:r>
    </w:p>
    <w:sectPr w:rsidR="00A91E4F" w:rsidRPr="00274B6C" w:rsidSect="004F4896">
      <w:footerReference w:type="even" r:id="rId24"/>
      <w:footerReference w:type="default" r:id="rId25"/>
      <w:footerReference w:type="first" r:id="rId26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A82" w:rsidRDefault="003F2A82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3F2A82" w:rsidRDefault="003F2A82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BA6065" w:rsidRDefault="00AF14DA">
        <w:pPr>
          <w:pStyle w:val="Sidefod"/>
          <w:jc w:val="center"/>
        </w:pPr>
        <w:fldSimple w:instr=" PAGE   \* MERGEFORMAT ">
          <w:r w:rsidR="0013496B">
            <w:rPr>
              <w:noProof/>
            </w:rPr>
            <w:t>2</w:t>
          </w:r>
        </w:fldSimple>
      </w:p>
    </w:sdtContent>
  </w:sdt>
  <w:p w:rsidR="00BA6065" w:rsidRDefault="00BA606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BA6065" w:rsidRDefault="00AF14DA" w:rsidP="00E50963">
        <w:pPr>
          <w:pStyle w:val="Sidefod"/>
          <w:jc w:val="center"/>
        </w:pPr>
        <w:fldSimple w:instr=" PAGE   \* MERGEFORMAT ">
          <w:r w:rsidR="0013496B">
            <w:rPr>
              <w:noProof/>
            </w:rPr>
            <w:t>45</w:t>
          </w:r>
        </w:fldSimple>
      </w:p>
    </w:sdtContent>
  </w:sdt>
  <w:p w:rsidR="00BA6065" w:rsidRDefault="00BA6065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BA6065" w:rsidRDefault="00AF14DA">
        <w:pPr>
          <w:pStyle w:val="Sidefod"/>
          <w:jc w:val="center"/>
        </w:pPr>
      </w:p>
    </w:sdtContent>
  </w:sdt>
  <w:p w:rsidR="00BA6065" w:rsidRDefault="00BA6065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A82" w:rsidRDefault="003F2A82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3F2A82" w:rsidRDefault="003F2A82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3F2A82" w:rsidRDefault="003F2A82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BA6065" w:rsidRPr="000574EF" w:rsidRDefault="00BA606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0574EF">
        <w:t>W</w:t>
      </w:r>
      <w:r>
        <w:t xml:space="preserve">icket, se </w:t>
      </w:r>
      <w:hyperlink r:id="rId1" w:history="1">
        <w:r>
          <w:rPr>
            <w:rStyle w:val="Hyperlink"/>
          </w:rPr>
          <w:t>wicket.apache.org</w:t>
        </w:r>
      </w:hyperlink>
      <w:r>
        <w:t>.</w:t>
      </w:r>
    </w:p>
  </w:footnote>
  <w:footnote w:id="3">
    <w:p w:rsidR="00BA6065" w:rsidRPr="000574EF" w:rsidRDefault="00BA6065">
      <w:pPr>
        <w:pStyle w:val="Fodnotetekst"/>
      </w:pPr>
      <w:r>
        <w:rPr>
          <w:rStyle w:val="Fodnotehenvisning"/>
        </w:rPr>
        <w:footnoteRef/>
      </w:r>
      <w:r>
        <w:t xml:space="preserve"> Wicket in Action, se </w:t>
      </w:r>
      <w:hyperlink r:id="rId2" w:history="1">
        <w:r w:rsidRPr="000574EF">
          <w:rPr>
            <w:rStyle w:val="Hyperlink"/>
          </w:rPr>
          <w:t>www.manning.com/dashorst</w:t>
        </w:r>
      </w:hyperlink>
    </w:p>
  </w:footnote>
  <w:footnote w:id="4">
    <w:p w:rsidR="00BA6065" w:rsidRPr="00293E70" w:rsidRDefault="00BA6065" w:rsidP="00293E70">
      <w:pPr>
        <w:pStyle w:val="Fodnotetekst"/>
      </w:pPr>
      <w:r>
        <w:rPr>
          <w:rStyle w:val="Fodnotehenvisning"/>
        </w:rPr>
        <w:footnoteRef/>
      </w:r>
      <w:r>
        <w:t xml:space="preserve"> Why Wicket, se </w:t>
      </w:r>
      <w:hyperlink r:id="rId3" w:history="1">
        <w:r w:rsidRPr="00293E70">
          <w:rPr>
            <w:rStyle w:val="Hyperlink"/>
          </w:rPr>
          <w:t>wicket.apache.org/introduction.html</w:t>
        </w:r>
      </w:hyperlink>
    </w:p>
  </w:footnote>
  <w:footnote w:id="5">
    <w:p w:rsidR="00BA6065" w:rsidRPr="009F620A" w:rsidRDefault="00BA6065">
      <w:pPr>
        <w:pStyle w:val="Fodnotetekst"/>
      </w:pPr>
      <w:r>
        <w:rPr>
          <w:rStyle w:val="Fodnotehenvisning"/>
        </w:rPr>
        <w:footnoteRef/>
      </w:r>
      <w:r>
        <w:t xml:space="preserve"> Hibernate, se </w:t>
      </w:r>
      <w:hyperlink r:id="rId4" w:history="1">
        <w:r w:rsidRPr="009F620A">
          <w:rPr>
            <w:rStyle w:val="Hyperlink"/>
          </w:rPr>
          <w:t>www.hibernate.org</w:t>
        </w:r>
      </w:hyperlink>
    </w:p>
  </w:footnote>
  <w:footnote w:id="6">
    <w:p w:rsidR="00BA6065" w:rsidRPr="00B2496C" w:rsidRDefault="00BA6065">
      <w:pPr>
        <w:pStyle w:val="Fodnotetekst"/>
      </w:pPr>
      <w:r>
        <w:rPr>
          <w:rStyle w:val="Fodnotehenvisning"/>
        </w:rPr>
        <w:footnoteRef/>
      </w:r>
      <w:r>
        <w:t xml:space="preserve"> Unit test, se </w:t>
      </w:r>
      <w:hyperlink r:id="rId5" w:history="1">
        <w:r w:rsidRPr="00B2496C">
          <w:rPr>
            <w:rStyle w:val="Hyperlink"/>
          </w:rPr>
          <w:t>en.wikipedia.org/wiki/Unit_testing</w:t>
        </w:r>
      </w:hyperlink>
    </w:p>
  </w:footnote>
  <w:footnote w:id="7">
    <w:p w:rsidR="00BA6065" w:rsidRPr="00AC4515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AC4515">
        <w:rPr>
          <w:lang w:val="da-DK"/>
        </w:rPr>
        <w:t xml:space="preserve"> NetBeans IDE, se </w:t>
      </w:r>
      <w:hyperlink r:id="rId6" w:history="1">
        <w:r w:rsidRPr="00AC4515">
          <w:rPr>
            <w:rStyle w:val="Hyperlink"/>
            <w:lang w:val="da-DK"/>
          </w:rPr>
          <w:t>netbeans.org</w:t>
        </w:r>
      </w:hyperlink>
    </w:p>
  </w:footnote>
  <w:footnote w:id="8">
    <w:p w:rsidR="00BA6065" w:rsidRPr="003D5E46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JavaDB, se </w:t>
      </w:r>
      <w:hyperlink r:id="rId7" w:history="1">
        <w:r w:rsidRPr="003D5E46">
          <w:rPr>
            <w:rStyle w:val="Hyperlink"/>
            <w:lang w:val="da-DK"/>
          </w:rPr>
          <w:t>developers.sun.com/javadb</w:t>
        </w:r>
      </w:hyperlink>
    </w:p>
  </w:footnote>
  <w:footnote w:id="9">
    <w:p w:rsidR="00BA6065" w:rsidRPr="003D5E46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Apache Tomcat, se </w:t>
      </w:r>
      <w:hyperlink r:id="rId8" w:history="1">
        <w:r w:rsidRPr="003D5E46">
          <w:rPr>
            <w:rStyle w:val="Hyperlink"/>
            <w:lang w:val="da-DK"/>
          </w:rPr>
          <w:t>tomcat.apache.org</w:t>
        </w:r>
      </w:hyperlink>
    </w:p>
  </w:footnote>
  <w:footnote w:id="10">
    <w:p w:rsidR="00BA6065" w:rsidRPr="003D5E46" w:rsidRDefault="00BA6065" w:rsidP="001929A4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SubVersion, se </w:t>
      </w:r>
      <w:hyperlink r:id="rId9" w:history="1">
        <w:r w:rsidRPr="003D5E46">
          <w:rPr>
            <w:rStyle w:val="Hyperlink"/>
            <w:lang w:val="da-DK"/>
          </w:rPr>
          <w:t>subversion.tigris.org</w:t>
        </w:r>
      </w:hyperlink>
    </w:p>
  </w:footnote>
  <w:footnote w:id="11">
    <w:p w:rsidR="00BA6065" w:rsidRPr="003D5E46" w:rsidRDefault="00BA6065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D5E46">
        <w:rPr>
          <w:lang w:val="da-DK"/>
        </w:rPr>
        <w:t xml:space="preserve"> Dia, se </w:t>
      </w:r>
      <w:hyperlink r:id="rId10" w:history="1">
        <w:r w:rsidRPr="003D5E46">
          <w:rPr>
            <w:rStyle w:val="Hyperlink"/>
            <w:lang w:val="da-DK"/>
          </w:rPr>
          <w:t>projects.gnome.org/dia</w:t>
        </w:r>
      </w:hyperlink>
    </w:p>
  </w:footnote>
  <w:footnote w:id="12">
    <w:p w:rsidR="00BA6065" w:rsidRPr="00CB6E3B" w:rsidRDefault="00BA606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CB6E3B">
        <w:t xml:space="preserve">Wicket introduction, se </w:t>
      </w:r>
      <w:hyperlink r:id="rId11" w:history="1">
        <w:r w:rsidRPr="00CB6E3B">
          <w:rPr>
            <w:rStyle w:val="Hyperlink"/>
          </w:rPr>
          <w:t>wicket.apache.org/introduction.html</w:t>
        </w:r>
      </w:hyperlink>
    </w:p>
  </w:footnote>
  <w:footnote w:id="13">
    <w:p w:rsidR="00BA6065" w:rsidRPr="00CB6E3B" w:rsidRDefault="00BA606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CB6E3B">
        <w:t xml:space="preserve">Se </w:t>
      </w:r>
      <w:r>
        <w:t xml:space="preserve">OWASP Top 10, se </w:t>
      </w:r>
      <w:hyperlink r:id="rId12" w:history="1">
        <w:r w:rsidRPr="00CB6E3B">
          <w:rPr>
            <w:rStyle w:val="Hyperlink"/>
          </w:rPr>
          <w:t>www.owasp.org/index.php/Top_10_2007</w:t>
        </w:r>
      </w:hyperlink>
    </w:p>
  </w:footnote>
  <w:footnote w:id="14">
    <w:p w:rsidR="00BA6065" w:rsidRPr="00D00AD8" w:rsidRDefault="00BA606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00AD8">
        <w:t xml:space="preserve">HTTPS/SSL, se </w:t>
      </w:r>
      <w:hyperlink r:id="rId13" w:history="1">
        <w:r w:rsidRPr="00D00AD8">
          <w:rPr>
            <w:rStyle w:val="Hyperlink"/>
          </w:rPr>
          <w:t>en.wikipedia.org/wiki/Transport_Layer_Security</w:t>
        </w:r>
      </w:hyperlink>
    </w:p>
  </w:footnote>
  <w:footnote w:id="15">
    <w:p w:rsidR="00BA6065" w:rsidRPr="003D5E46" w:rsidRDefault="00BA606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3D5E46">
        <w:t xml:space="preserve">Man in the middle, se </w:t>
      </w:r>
      <w:hyperlink r:id="rId14" w:history="1">
        <w:r w:rsidRPr="003D5E46">
          <w:rPr>
            <w:rStyle w:val="Hyperlink"/>
          </w:rPr>
          <w:t>en.wikipedia.org/wiki/Man-in-the-middle_attack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22"/>
  </w:num>
  <w:num w:numId="12">
    <w:abstractNumId w:val="28"/>
  </w:num>
  <w:num w:numId="13">
    <w:abstractNumId w:val="11"/>
  </w:num>
  <w:num w:numId="14">
    <w:abstractNumId w:val="18"/>
  </w:num>
  <w:num w:numId="15">
    <w:abstractNumId w:val="23"/>
  </w:num>
  <w:num w:numId="16">
    <w:abstractNumId w:val="27"/>
  </w:num>
  <w:num w:numId="17">
    <w:abstractNumId w:val="21"/>
  </w:num>
  <w:num w:numId="18">
    <w:abstractNumId w:val="6"/>
  </w:num>
  <w:num w:numId="19">
    <w:abstractNumId w:val="19"/>
  </w:num>
  <w:num w:numId="20">
    <w:abstractNumId w:val="2"/>
  </w:num>
  <w:num w:numId="21">
    <w:abstractNumId w:val="15"/>
  </w:num>
  <w:num w:numId="22">
    <w:abstractNumId w:val="24"/>
  </w:num>
  <w:num w:numId="23">
    <w:abstractNumId w:val="26"/>
  </w:num>
  <w:num w:numId="24">
    <w:abstractNumId w:val="25"/>
  </w:num>
  <w:num w:numId="25">
    <w:abstractNumId w:val="14"/>
  </w:num>
  <w:num w:numId="26">
    <w:abstractNumId w:val="16"/>
  </w:num>
  <w:num w:numId="27">
    <w:abstractNumId w:val="20"/>
  </w:num>
  <w:num w:numId="28">
    <w:abstractNumId w:val="8"/>
  </w:num>
  <w:num w:numId="29">
    <w:abstractNumId w:val="9"/>
  </w:num>
  <w:num w:numId="30">
    <w:abstractNumId w:val="10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32770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4DDE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4FE9"/>
    <w:rsid w:val="00126272"/>
    <w:rsid w:val="0013496B"/>
    <w:rsid w:val="001420C1"/>
    <w:rsid w:val="0015346A"/>
    <w:rsid w:val="00160FC9"/>
    <w:rsid w:val="00161973"/>
    <w:rsid w:val="00167063"/>
    <w:rsid w:val="001672B4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10CC9"/>
    <w:rsid w:val="00312B96"/>
    <w:rsid w:val="00320C71"/>
    <w:rsid w:val="00336803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2A82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6D90"/>
    <w:rsid w:val="004A089A"/>
    <w:rsid w:val="004A11FA"/>
    <w:rsid w:val="004C003B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33172"/>
    <w:rsid w:val="00545297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244"/>
    <w:rsid w:val="005C725B"/>
    <w:rsid w:val="005D2931"/>
    <w:rsid w:val="005E7FCF"/>
    <w:rsid w:val="0060045A"/>
    <w:rsid w:val="0061470E"/>
    <w:rsid w:val="00633B86"/>
    <w:rsid w:val="00642DA1"/>
    <w:rsid w:val="00644BFE"/>
    <w:rsid w:val="006511D3"/>
    <w:rsid w:val="00654992"/>
    <w:rsid w:val="00662702"/>
    <w:rsid w:val="00680BAC"/>
    <w:rsid w:val="00682FD6"/>
    <w:rsid w:val="00687072"/>
    <w:rsid w:val="00690180"/>
    <w:rsid w:val="00690531"/>
    <w:rsid w:val="0069290F"/>
    <w:rsid w:val="00692C30"/>
    <w:rsid w:val="00697DDB"/>
    <w:rsid w:val="006A00FB"/>
    <w:rsid w:val="006B6804"/>
    <w:rsid w:val="006C542B"/>
    <w:rsid w:val="006E57E9"/>
    <w:rsid w:val="006E5FB4"/>
    <w:rsid w:val="00715B9C"/>
    <w:rsid w:val="007166AF"/>
    <w:rsid w:val="00722CCF"/>
    <w:rsid w:val="00724700"/>
    <w:rsid w:val="00727BAA"/>
    <w:rsid w:val="00747F60"/>
    <w:rsid w:val="00752A01"/>
    <w:rsid w:val="007803AB"/>
    <w:rsid w:val="0078324C"/>
    <w:rsid w:val="00784A8F"/>
    <w:rsid w:val="007A2061"/>
    <w:rsid w:val="007B3B5B"/>
    <w:rsid w:val="007D20BF"/>
    <w:rsid w:val="007D2CE5"/>
    <w:rsid w:val="007E2935"/>
    <w:rsid w:val="007E484E"/>
    <w:rsid w:val="00813ACA"/>
    <w:rsid w:val="00817BF5"/>
    <w:rsid w:val="00822EB3"/>
    <w:rsid w:val="0082398B"/>
    <w:rsid w:val="00831A8E"/>
    <w:rsid w:val="0083388B"/>
    <w:rsid w:val="008505D1"/>
    <w:rsid w:val="00852DA3"/>
    <w:rsid w:val="00853544"/>
    <w:rsid w:val="0086196B"/>
    <w:rsid w:val="00865752"/>
    <w:rsid w:val="008733FF"/>
    <w:rsid w:val="00890C73"/>
    <w:rsid w:val="00895592"/>
    <w:rsid w:val="008C10A8"/>
    <w:rsid w:val="008C4C9A"/>
    <w:rsid w:val="008D2184"/>
    <w:rsid w:val="008D2D6C"/>
    <w:rsid w:val="008D65C7"/>
    <w:rsid w:val="008E3FE5"/>
    <w:rsid w:val="008E6647"/>
    <w:rsid w:val="008E6B2C"/>
    <w:rsid w:val="008F76D3"/>
    <w:rsid w:val="008F7999"/>
    <w:rsid w:val="009074D5"/>
    <w:rsid w:val="0091603C"/>
    <w:rsid w:val="00916E41"/>
    <w:rsid w:val="0093185D"/>
    <w:rsid w:val="00931F83"/>
    <w:rsid w:val="00946B18"/>
    <w:rsid w:val="00951F6A"/>
    <w:rsid w:val="00952CD5"/>
    <w:rsid w:val="00963C27"/>
    <w:rsid w:val="0097376C"/>
    <w:rsid w:val="009905FE"/>
    <w:rsid w:val="009A1164"/>
    <w:rsid w:val="009A2029"/>
    <w:rsid w:val="009C5F20"/>
    <w:rsid w:val="009D3D39"/>
    <w:rsid w:val="009E394A"/>
    <w:rsid w:val="009F620A"/>
    <w:rsid w:val="009F76C8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6896"/>
    <w:rsid w:val="00AB0AF9"/>
    <w:rsid w:val="00AB1A97"/>
    <w:rsid w:val="00AC4515"/>
    <w:rsid w:val="00AC7FD8"/>
    <w:rsid w:val="00AD3FBC"/>
    <w:rsid w:val="00AE06C1"/>
    <w:rsid w:val="00AE76A4"/>
    <w:rsid w:val="00AF14DA"/>
    <w:rsid w:val="00AF5854"/>
    <w:rsid w:val="00B05109"/>
    <w:rsid w:val="00B153BF"/>
    <w:rsid w:val="00B2496C"/>
    <w:rsid w:val="00B265D0"/>
    <w:rsid w:val="00B26907"/>
    <w:rsid w:val="00B3579D"/>
    <w:rsid w:val="00B408C4"/>
    <w:rsid w:val="00B41B2D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E06FA"/>
    <w:rsid w:val="00BE0AF6"/>
    <w:rsid w:val="00BE1F1E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722A2"/>
    <w:rsid w:val="00C80600"/>
    <w:rsid w:val="00C827A3"/>
    <w:rsid w:val="00C82E54"/>
    <w:rsid w:val="00C95564"/>
    <w:rsid w:val="00CA7CDC"/>
    <w:rsid w:val="00CB1FF5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A76B2"/>
    <w:rsid w:val="00EB09BE"/>
    <w:rsid w:val="00EB65D9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85A92"/>
    <w:rsid w:val="00F873A7"/>
    <w:rsid w:val="00F921B7"/>
    <w:rsid w:val="00F97A67"/>
    <w:rsid w:val="00FA0537"/>
    <w:rsid w:val="00FA7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GoogleCode\bari\doc\WSP\Design\pakkediagram.jpe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file:///C:\GoogleCode\bari\doc\WSP\Design\Domain.jpe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hyperlink" Target="http://en.wikipedia.org/wiki/Transport_Layer_Security" TargetMode="External"/><Relationship Id="rId3" Type="http://schemas.openxmlformats.org/officeDocument/2006/relationships/hyperlink" Target="http://wicket.apache.org/introduction.html" TargetMode="External"/><Relationship Id="rId7" Type="http://schemas.openxmlformats.org/officeDocument/2006/relationships/hyperlink" Target="http://developers.sun.com/javadb/" TargetMode="External"/><Relationship Id="rId12" Type="http://schemas.openxmlformats.org/officeDocument/2006/relationships/hyperlink" Target="http://www.owasp.org/index.php/Top_10_2007" TargetMode="External"/><Relationship Id="rId2" Type="http://schemas.openxmlformats.org/officeDocument/2006/relationships/hyperlink" Target="http://www.manning.com/dashorst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netbeans.org/" TargetMode="External"/><Relationship Id="rId11" Type="http://schemas.openxmlformats.org/officeDocument/2006/relationships/hyperlink" Target="http://wicket.apache.org/introduction.html" TargetMode="External"/><Relationship Id="rId5" Type="http://schemas.openxmlformats.org/officeDocument/2006/relationships/hyperlink" Target="http://en.wikipedia.org/wiki/Unit_testing" TargetMode="External"/><Relationship Id="rId10" Type="http://schemas.openxmlformats.org/officeDocument/2006/relationships/hyperlink" Target="http://projects.gnome.org/dia/" TargetMode="External"/><Relationship Id="rId4" Type="http://schemas.openxmlformats.org/officeDocument/2006/relationships/hyperlink" Target="https://www.hibernate.org/" TargetMode="External"/><Relationship Id="rId9" Type="http://schemas.openxmlformats.org/officeDocument/2006/relationships/hyperlink" Target="http://subversion.tigris.org/" TargetMode="External"/><Relationship Id="rId14" Type="http://schemas.openxmlformats.org/officeDocument/2006/relationships/hyperlink" Target="http://en.wikipedia.org/wiki/Man-in-the-middle_atta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5785C-7CEB-47ED-A997-F02C2EEE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656</TotalTime>
  <Pages>45</Pages>
  <Words>10635</Words>
  <Characters>64878</Characters>
  <Application>Microsoft Office Word</Application>
  <DocSecurity>0</DocSecurity>
  <Lines>540</Lines>
  <Paragraphs>150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hansejan</dc:creator>
  <cp:lastModifiedBy>Jan Schrøder Hansen</cp:lastModifiedBy>
  <cp:revision>117</cp:revision>
  <cp:lastPrinted>2009-12-13T10:03:00Z</cp:lastPrinted>
  <dcterms:created xsi:type="dcterms:W3CDTF">2009-11-21T12:12:00Z</dcterms:created>
  <dcterms:modified xsi:type="dcterms:W3CDTF">2011-05-28T10:16:00Z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